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07" w:type="dxa"/>
        <w:jc w:val="center"/>
        <w:tblLook w:val="0000" w:firstRow="0" w:lastRow="0" w:firstColumn="0" w:lastColumn="0" w:noHBand="0" w:noVBand="0"/>
      </w:tblPr>
      <w:tblGrid>
        <w:gridCol w:w="4192"/>
        <w:gridCol w:w="3746"/>
        <w:gridCol w:w="5469"/>
      </w:tblGrid>
      <w:tr w:rsidR="00C87580" w:rsidRPr="00C87580" w14:paraId="6F839797" w14:textId="77777777" w:rsidTr="00C87580">
        <w:trPr>
          <w:trHeight w:val="1130"/>
          <w:jc w:val="center"/>
        </w:trPr>
        <w:tc>
          <w:tcPr>
            <w:tcW w:w="4192" w:type="dxa"/>
          </w:tcPr>
          <w:p w14:paraId="5BC6632F" w14:textId="77777777" w:rsidR="00C87580" w:rsidRPr="00C87580" w:rsidRDefault="00C87580" w:rsidP="002D7FA3">
            <w:pPr>
              <w:jc w:val="center"/>
              <w:rPr>
                <w:szCs w:val="26"/>
              </w:rPr>
            </w:pPr>
            <w:r w:rsidRPr="00C87580">
              <w:rPr>
                <w:szCs w:val="26"/>
              </w:rPr>
              <w:t>ĐIỆN LỰC XUÂN LỘC</w:t>
            </w:r>
          </w:p>
          <w:p w14:paraId="64D7E667" w14:textId="77777777" w:rsidR="00C87580" w:rsidRPr="00C87580" w:rsidRDefault="00C87580" w:rsidP="0078233B">
            <w:pPr>
              <w:jc w:val="center"/>
              <w:rPr>
                <w:b/>
                <w:bCs/>
                <w:sz w:val="28"/>
              </w:rPr>
            </w:pPr>
            <w:r w:rsidRPr="00C87580">
              <w:rPr>
                <w:b/>
                <w:bCs/>
                <w:sz w:val="28"/>
              </w:rPr>
              <w:t>PHÒNG KINH DOANH</w:t>
            </w:r>
          </w:p>
          <w:p w14:paraId="49AEDF93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3746" w:type="dxa"/>
          </w:tcPr>
          <w:p w14:paraId="5DDB0A9F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9" w:type="dxa"/>
          </w:tcPr>
          <w:p w14:paraId="54C3E24B" w14:textId="309EF99F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79CD338E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Độc lập - Tự do - Hạnh phúc</w:t>
            </w:r>
          </w:p>
          <w:p w14:paraId="503FC665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–––––––––––––––––––</w:t>
            </w:r>
          </w:p>
          <w:p w14:paraId="39AAFB9D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87580" w:rsidRPr="00C87580" w14:paraId="0681E2F3" w14:textId="77777777" w:rsidTr="00C87580">
        <w:trPr>
          <w:trHeight w:val="630"/>
          <w:jc w:val="center"/>
        </w:trPr>
        <w:tc>
          <w:tcPr>
            <w:tcW w:w="4192" w:type="dxa"/>
          </w:tcPr>
          <w:p w14:paraId="357D2FBB" w14:textId="77777777" w:rsidR="00C87580" w:rsidRPr="00C87580" w:rsidRDefault="00C87580" w:rsidP="00C87580">
            <w:pPr>
              <w:ind w:left="-142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3746" w:type="dxa"/>
          </w:tcPr>
          <w:p w14:paraId="4A500CC6" w14:textId="77777777" w:rsidR="00C87580" w:rsidRPr="00C87580" w:rsidRDefault="00C87580" w:rsidP="002D7FA3">
            <w:pPr>
              <w:ind w:right="-108"/>
              <w:jc w:val="center"/>
              <w:rPr>
                <w:i/>
                <w:iCs/>
                <w:szCs w:val="26"/>
              </w:rPr>
            </w:pPr>
          </w:p>
        </w:tc>
        <w:tc>
          <w:tcPr>
            <w:tcW w:w="5469" w:type="dxa"/>
          </w:tcPr>
          <w:p w14:paraId="1E9CF579" w14:textId="37336901" w:rsidR="00C87580" w:rsidRPr="00C87580" w:rsidRDefault="00C87580" w:rsidP="002D7FA3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i/>
                <w:iCs/>
                <w:szCs w:val="26"/>
              </w:rPr>
              <w:t xml:space="preserve">Xuân Lộc, ngày       tháng       năm </w:t>
            </w:r>
            <w:r w:rsidRPr="00C87580">
              <w:rPr>
                <w:i/>
                <w:iCs/>
                <w:szCs w:val="26"/>
              </w:rPr>
              <w:fldChar w:fldCharType="begin"/>
            </w:r>
            <w:r w:rsidRPr="00C87580">
              <w:rPr>
                <w:i/>
                <w:iCs/>
                <w:szCs w:val="26"/>
              </w:rPr>
              <w:instrText xml:space="preserve"> DATE  \@ "YYYY"  \* MERGEFORMAT </w:instrText>
            </w:r>
            <w:r w:rsidRPr="00C87580">
              <w:rPr>
                <w:i/>
                <w:iCs/>
                <w:szCs w:val="26"/>
              </w:rPr>
              <w:fldChar w:fldCharType="separate"/>
            </w:r>
            <w:r w:rsidRPr="00C87580">
              <w:rPr>
                <w:i/>
                <w:iCs/>
                <w:noProof/>
                <w:szCs w:val="26"/>
              </w:rPr>
              <w:t>2025</w:t>
            </w:r>
            <w:r w:rsidRPr="00C87580">
              <w:rPr>
                <w:i/>
                <w:iCs/>
                <w:szCs w:val="26"/>
              </w:rPr>
              <w:fldChar w:fldCharType="end"/>
            </w:r>
          </w:p>
        </w:tc>
      </w:tr>
    </w:tbl>
    <w:p w14:paraId="14EDC3E1" w14:textId="5270958D" w:rsidR="00C87580" w:rsidRPr="00C87580" w:rsidRDefault="00C87580" w:rsidP="00C87580">
      <w:pPr>
        <w:spacing w:before="120" w:after="120"/>
        <w:jc w:val="center"/>
        <w:rPr>
          <w:b/>
          <w:bCs/>
        </w:rPr>
      </w:pPr>
      <w:r w:rsidRPr="00C87580">
        <w:rPr>
          <w:b/>
          <w:bCs/>
        </w:rPr>
        <w:t>PHIẾU NHẬP TẠM ĐIÊN KẾ, TI, TU THU HỒI HÀNG NGÀY</w:t>
      </w:r>
    </w:p>
    <w:p w14:paraId="64D5F0C4" w14:textId="4426171E" w:rsidR="00DE2CAC" w:rsidRPr="00C87580" w:rsidRDefault="00C87580" w:rsidP="00C87580">
      <w:pPr>
        <w:spacing w:before="120" w:after="120"/>
        <w:jc w:val="center"/>
      </w:pPr>
      <w:r w:rsidRPr="00C87580">
        <w:rPr>
          <w:b/>
          <w:bCs/>
        </w:rPr>
        <w:t>(Hoàn nhập theo phiếu xuất kho số……ngày……tháng……năm…..)</w:t>
      </w:r>
    </w:p>
    <w:tbl>
      <w:tblPr>
        <w:tblW w:w="14752" w:type="dxa"/>
        <w:tblLook w:val="04A0" w:firstRow="1" w:lastRow="0" w:firstColumn="1" w:lastColumn="0" w:noHBand="0" w:noVBand="1"/>
      </w:tblPr>
      <w:tblGrid>
        <w:gridCol w:w="670"/>
        <w:gridCol w:w="2497"/>
        <w:gridCol w:w="1733"/>
        <w:gridCol w:w="1480"/>
        <w:gridCol w:w="1587"/>
        <w:gridCol w:w="1414"/>
        <w:gridCol w:w="1100"/>
        <w:gridCol w:w="884"/>
        <w:gridCol w:w="1058"/>
        <w:gridCol w:w="889"/>
        <w:gridCol w:w="1440"/>
      </w:tblGrid>
      <w:tr w:rsidR="00C87580" w:rsidRPr="00C87580" w14:paraId="0EA5BF6E" w14:textId="77777777" w:rsidTr="005E1D53">
        <w:trPr>
          <w:trHeight w:val="624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8F0BF" w14:textId="77777777" w:rsidR="00C87580" w:rsidRPr="00C87580" w:rsidRDefault="00C87580" w:rsidP="00C87580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4688BB5" w14:textId="77777777" w:rsidR="00C87580" w:rsidRPr="00C87580" w:rsidRDefault="00C87580" w:rsidP="00C87580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Tên khách hàng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9C45AB2" w14:textId="77777777" w:rsidR="00C87580" w:rsidRPr="00C87580" w:rsidRDefault="00C87580" w:rsidP="00C87580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Địa chỉ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CD8447D" w14:textId="77777777" w:rsidR="00C87580" w:rsidRPr="00C87580" w:rsidRDefault="00C87580" w:rsidP="00C87580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Danh số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869D7" w14:textId="77777777" w:rsidR="00C87580" w:rsidRPr="00C87580" w:rsidRDefault="00C87580" w:rsidP="00C87580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Loại</w:t>
            </w: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 xml:space="preserve"> Đ.Kế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69155A9" w14:textId="77777777" w:rsidR="00C87580" w:rsidRPr="00C87580" w:rsidRDefault="00C87580" w:rsidP="00C87580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Số Serial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03EA3" w14:textId="77777777" w:rsidR="00C87580" w:rsidRPr="00C87580" w:rsidRDefault="00C87580" w:rsidP="00C87580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Loại TI/</w:t>
            </w: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>S.Lượng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8BFD1FF" w14:textId="77777777" w:rsidR="00C87580" w:rsidRPr="00C87580" w:rsidRDefault="00C87580" w:rsidP="00C87580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Số Serial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E81B38" w14:textId="77777777" w:rsidR="00C87580" w:rsidRPr="00C87580" w:rsidRDefault="00C87580" w:rsidP="00C87580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Loại TU/</w:t>
            </w: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>SLượng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0692FA6" w14:textId="77777777" w:rsidR="00C87580" w:rsidRPr="00C87580" w:rsidRDefault="00C87580" w:rsidP="00C87580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Số Serial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5DA56" w14:textId="77777777" w:rsidR="00C87580" w:rsidRPr="00C87580" w:rsidRDefault="00C87580" w:rsidP="00C87580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Lý do nhập</w:t>
            </w:r>
          </w:p>
        </w:tc>
      </w:tr>
      <w:tr w:rsidR="00C87580" w:rsidRPr="0034427D" w14:paraId="0EFFEF5F" w14:textId="77777777" w:rsidTr="005E1D53">
        <w:trPr>
          <w:trHeight w:val="45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D9C8E" w14:textId="548551F0" w:rsidR="00C87580" w:rsidRPr="0034427D" w:rsidRDefault="00C87580" w:rsidP="00C87580">
            <w:pPr>
              <w:pStyle w:val="ListParagraph"/>
              <w:numPr>
                <w:ilvl w:val="0"/>
                <w:numId w:val="16"/>
              </w:numPr>
              <w:jc w:val="center"/>
              <w:rPr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A5BB2E7" w14:textId="5E8CD5BA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="00912313">
              <w:rPr>
                <w:color w:val="000000"/>
                <w:sz w:val="24"/>
                <w:szCs w:val="24"/>
                <w:lang w:val="en-US" w:eastAsia="vi-VN"/>
              </w:rPr>
              <w:t>{#</w:t>
            </w:r>
            <w:proofErr w:type="gramStart"/>
            <w:r w:rsidR="00912313">
              <w:rPr>
                <w:color w:val="000000"/>
                <w:sz w:val="24"/>
                <w:szCs w:val="24"/>
                <w:lang w:val="en-US" w:eastAsia="vi-VN"/>
              </w:rPr>
              <w:t>tb}</w:t>
            </w:r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{</w:t>
            </w:r>
            <w:proofErr w:type="gramEnd"/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EB0E0E" w14:textId="1177BF1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{DCHI_DDO}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686E329" w14:textId="615650E8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{MA_GCS}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57EF3" w14:textId="5093342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{MA_HIEU}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6A40F11" w14:textId="0FCFF71A" w:rsidR="00C87580" w:rsidRPr="00C87580" w:rsidRDefault="0034427D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34427D">
              <w:rPr>
                <w:color w:val="000000"/>
                <w:sz w:val="24"/>
                <w:szCs w:val="24"/>
                <w:lang w:eastAsia="vi-VN"/>
              </w:rPr>
              <w:t>{SO_CTO}</w:t>
            </w:r>
            <w:r w:rsidR="00C87580"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2AA09" w14:textId="7777777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8A1F136" w14:textId="7777777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F8B93" w14:textId="7777777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48A298A" w14:textId="7777777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89A9A" w14:textId="33F15BF9" w:rsidR="00C87580" w:rsidRPr="00C87580" w:rsidRDefault="0034427D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  <w:r w:rsidRPr="0034427D">
              <w:rPr>
                <w:color w:val="000000"/>
                <w:sz w:val="24"/>
                <w:szCs w:val="24"/>
                <w:lang w:eastAsia="vi-VN"/>
              </w:rPr>
              <w:t>Thu hồi</w:t>
            </w:r>
            <w:r w:rsidR="00C87580"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="00912313">
              <w:rPr>
                <w:color w:val="000000"/>
                <w:sz w:val="24"/>
                <w:szCs w:val="24"/>
                <w:lang w:val="en-US" w:eastAsia="vi-VN"/>
              </w:rPr>
              <w:t>{/tb</w:t>
            </w:r>
            <w:bookmarkStart w:id="0" w:name="_GoBack"/>
            <w:bookmarkEnd w:id="0"/>
            <w:r w:rsidR="00912313">
              <w:rPr>
                <w:color w:val="000000"/>
                <w:sz w:val="24"/>
                <w:szCs w:val="24"/>
                <w:lang w:val="en-US" w:eastAsia="vi-VN"/>
              </w:rPr>
              <w:t>}</w:t>
            </w:r>
          </w:p>
        </w:tc>
      </w:tr>
    </w:tbl>
    <w:p w14:paraId="6630A34A" w14:textId="3C493245" w:rsidR="006E7755" w:rsidRPr="00C87580" w:rsidRDefault="006E7755" w:rsidP="00B47544">
      <w:pPr>
        <w:pStyle w:val="Hx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07"/>
        <w:gridCol w:w="3708"/>
        <w:gridCol w:w="3708"/>
        <w:gridCol w:w="3953"/>
      </w:tblGrid>
      <w:tr w:rsidR="00C87580" w:rsidRPr="00C87580" w14:paraId="24D18816" w14:textId="77777777" w:rsidTr="00C87580">
        <w:tc>
          <w:tcPr>
            <w:tcW w:w="3707" w:type="dxa"/>
            <w:shd w:val="clear" w:color="auto" w:fill="auto"/>
          </w:tcPr>
          <w:p w14:paraId="10247876" w14:textId="77777777" w:rsidR="00C87580" w:rsidRPr="00C87580" w:rsidRDefault="00C87580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</w:pPr>
            <w:r w:rsidRPr="00C87580">
              <w:rPr>
                <w:b/>
                <w:bCs/>
              </w:rPr>
              <w:t>NGƯỜI NHẬP</w:t>
            </w:r>
          </w:p>
          <w:p w14:paraId="28D112F4" w14:textId="286D384D" w:rsidR="00C87580" w:rsidRPr="00C87580" w:rsidRDefault="00C87580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</w:pPr>
          </w:p>
        </w:tc>
        <w:tc>
          <w:tcPr>
            <w:tcW w:w="3708" w:type="dxa"/>
          </w:tcPr>
          <w:p w14:paraId="3A7E7155" w14:textId="77777777" w:rsidR="00C87580" w:rsidRPr="00C87580" w:rsidRDefault="00C87580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P. KINH DOANH</w:t>
            </w:r>
          </w:p>
          <w:p w14:paraId="2E96E424" w14:textId="77777777" w:rsidR="00C87580" w:rsidRPr="00C87580" w:rsidRDefault="00C87580" w:rsidP="00C87580">
            <w:pPr>
              <w:jc w:val="center"/>
              <w:rPr>
                <w:b/>
                <w:sz w:val="28"/>
              </w:rPr>
            </w:pPr>
          </w:p>
        </w:tc>
        <w:tc>
          <w:tcPr>
            <w:tcW w:w="3708" w:type="dxa"/>
          </w:tcPr>
          <w:p w14:paraId="000E4232" w14:textId="77777777" w:rsidR="00C87580" w:rsidRPr="00C87580" w:rsidRDefault="00C87580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THỦ KHO</w:t>
            </w:r>
          </w:p>
          <w:p w14:paraId="5128D1E4" w14:textId="0A45B0A8" w:rsidR="00C87580" w:rsidRPr="00C87580" w:rsidRDefault="00C87580" w:rsidP="00E93A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3953" w:type="dxa"/>
            <w:shd w:val="clear" w:color="auto" w:fill="auto"/>
          </w:tcPr>
          <w:p w14:paraId="5EF56E0B" w14:textId="77777777" w:rsidR="00C87580" w:rsidRPr="00C87580" w:rsidRDefault="00C87580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PHÒNG KH-KT-VT</w:t>
            </w:r>
          </w:p>
          <w:p w14:paraId="77D0DC5A" w14:textId="73CB1925" w:rsidR="00C87580" w:rsidRPr="00C87580" w:rsidRDefault="00C87580" w:rsidP="00E93A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</w:p>
          <w:p w14:paraId="22A24E00" w14:textId="77777777" w:rsidR="00C87580" w:rsidRPr="00C87580" w:rsidRDefault="00C87580" w:rsidP="00E93A80">
            <w:pPr>
              <w:jc w:val="center"/>
              <w:rPr>
                <w:b/>
                <w:sz w:val="28"/>
              </w:rPr>
            </w:pPr>
          </w:p>
          <w:p w14:paraId="47971FA8" w14:textId="77777777" w:rsidR="00C87580" w:rsidRPr="00C87580" w:rsidRDefault="00C87580" w:rsidP="00E93A80">
            <w:pPr>
              <w:rPr>
                <w:b/>
                <w:sz w:val="28"/>
              </w:rPr>
            </w:pPr>
          </w:p>
          <w:p w14:paraId="0BA638B7" w14:textId="77777777" w:rsidR="00C87580" w:rsidRPr="00C87580" w:rsidRDefault="00C87580" w:rsidP="00E93A80">
            <w:pPr>
              <w:rPr>
                <w:b/>
                <w:sz w:val="28"/>
              </w:rPr>
            </w:pPr>
          </w:p>
          <w:p w14:paraId="02DA7F4E" w14:textId="77777777" w:rsidR="00C87580" w:rsidRPr="00C87580" w:rsidRDefault="00C87580" w:rsidP="00E93A80">
            <w:pPr>
              <w:rPr>
                <w:b/>
                <w:sz w:val="28"/>
              </w:rPr>
            </w:pPr>
          </w:p>
          <w:p w14:paraId="13527701" w14:textId="77777777" w:rsidR="00C87580" w:rsidRPr="00C87580" w:rsidRDefault="00C87580" w:rsidP="00E93A80">
            <w:pPr>
              <w:rPr>
                <w:b/>
                <w:sz w:val="28"/>
              </w:rPr>
            </w:pPr>
          </w:p>
          <w:p w14:paraId="5DAC2686" w14:textId="77777777" w:rsidR="00C87580" w:rsidRPr="00C87580" w:rsidRDefault="00C87580" w:rsidP="00E93A80">
            <w:pPr>
              <w:jc w:val="center"/>
              <w:rPr>
                <w:b/>
                <w:sz w:val="28"/>
              </w:rPr>
            </w:pPr>
          </w:p>
          <w:p w14:paraId="5918BB2D" w14:textId="77777777" w:rsidR="00C87580" w:rsidRPr="00C87580" w:rsidRDefault="00C87580" w:rsidP="00C87580">
            <w:pPr>
              <w:tabs>
                <w:tab w:val="left" w:pos="1604"/>
              </w:tabs>
              <w:jc w:val="center"/>
            </w:pPr>
          </w:p>
        </w:tc>
      </w:tr>
    </w:tbl>
    <w:p w14:paraId="155E8C8F" w14:textId="77777777" w:rsidR="006E7755" w:rsidRPr="00C87580" w:rsidRDefault="006E7755" w:rsidP="00E77E39"/>
    <w:sectPr w:rsidR="006E7755" w:rsidRPr="00C87580" w:rsidSect="00C87580">
      <w:headerReference w:type="default" r:id="rId8"/>
      <w:footerReference w:type="default" r:id="rId9"/>
      <w:pgSz w:w="16840" w:h="11907" w:orient="landscape" w:code="9"/>
      <w:pgMar w:top="851" w:right="1134" w:bottom="1134" w:left="630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9542C" w14:textId="77777777" w:rsidR="009A325D" w:rsidRDefault="009A325D">
      <w:r>
        <w:separator/>
      </w:r>
    </w:p>
  </w:endnote>
  <w:endnote w:type="continuationSeparator" w:id="0">
    <w:p w14:paraId="6D703A60" w14:textId="77777777" w:rsidR="009A325D" w:rsidRDefault="009A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4A52D" w14:textId="77777777" w:rsidR="00504B99" w:rsidRDefault="00504B99" w:rsidP="001748AB">
    <w:pPr>
      <w:pStyle w:val="Footer"/>
    </w:pPr>
  </w:p>
  <w:p w14:paraId="12A193AE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F78F9" w14:textId="77777777" w:rsidR="009A325D" w:rsidRDefault="009A325D">
      <w:r>
        <w:separator/>
      </w:r>
    </w:p>
  </w:footnote>
  <w:footnote w:type="continuationSeparator" w:id="0">
    <w:p w14:paraId="23523B2E" w14:textId="77777777" w:rsidR="009A325D" w:rsidRDefault="009A3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8FC263" w14:textId="77777777" w:rsidR="00C07488" w:rsidRDefault="00C07488">
        <w:pPr>
          <w:pStyle w:val="Header"/>
          <w:jc w:val="center"/>
        </w:pPr>
      </w:p>
      <w:p w14:paraId="112138CB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C7BA5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0">
    <w:nsid w:val="309A323B"/>
    <w:multiLevelType w:val="hybridMultilevel"/>
    <w:tmpl w:val="42123F44"/>
    <w:lvl w:ilvl="0" w:tplc="9F5297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92" w:hanging="360"/>
      </w:pPr>
    </w:lvl>
    <w:lvl w:ilvl="2" w:tplc="042A001B" w:tentative="1">
      <w:start w:val="1"/>
      <w:numFmt w:val="lowerRoman"/>
      <w:lvlText w:val="%3."/>
      <w:lvlJc w:val="right"/>
      <w:pPr>
        <w:ind w:left="2412" w:hanging="180"/>
      </w:pPr>
    </w:lvl>
    <w:lvl w:ilvl="3" w:tplc="042A000F" w:tentative="1">
      <w:start w:val="1"/>
      <w:numFmt w:val="decimal"/>
      <w:lvlText w:val="%4."/>
      <w:lvlJc w:val="left"/>
      <w:pPr>
        <w:ind w:left="3132" w:hanging="360"/>
      </w:pPr>
    </w:lvl>
    <w:lvl w:ilvl="4" w:tplc="042A0019" w:tentative="1">
      <w:start w:val="1"/>
      <w:numFmt w:val="lowerLetter"/>
      <w:lvlText w:val="%5."/>
      <w:lvlJc w:val="left"/>
      <w:pPr>
        <w:ind w:left="3852" w:hanging="360"/>
      </w:pPr>
    </w:lvl>
    <w:lvl w:ilvl="5" w:tplc="042A001B" w:tentative="1">
      <w:start w:val="1"/>
      <w:numFmt w:val="lowerRoman"/>
      <w:lvlText w:val="%6."/>
      <w:lvlJc w:val="right"/>
      <w:pPr>
        <w:ind w:left="4572" w:hanging="180"/>
      </w:pPr>
    </w:lvl>
    <w:lvl w:ilvl="6" w:tplc="042A000F" w:tentative="1">
      <w:start w:val="1"/>
      <w:numFmt w:val="decimal"/>
      <w:lvlText w:val="%7."/>
      <w:lvlJc w:val="left"/>
      <w:pPr>
        <w:ind w:left="5292" w:hanging="360"/>
      </w:pPr>
    </w:lvl>
    <w:lvl w:ilvl="7" w:tplc="042A0019" w:tentative="1">
      <w:start w:val="1"/>
      <w:numFmt w:val="lowerLetter"/>
      <w:lvlText w:val="%8."/>
      <w:lvlJc w:val="left"/>
      <w:pPr>
        <w:ind w:left="6012" w:hanging="360"/>
      </w:pPr>
    </w:lvl>
    <w:lvl w:ilvl="8" w:tplc="042A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8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2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12"/>
  </w:num>
  <w:num w:numId="7">
    <w:abstractNumId w:val="9"/>
  </w:num>
  <w:num w:numId="8">
    <w:abstractNumId w:val="13"/>
  </w:num>
  <w:num w:numId="9">
    <w:abstractNumId w:val="11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80"/>
    <w:rsid w:val="000002C7"/>
    <w:rsid w:val="00005447"/>
    <w:rsid w:val="00006C46"/>
    <w:rsid w:val="00012D96"/>
    <w:rsid w:val="0003015A"/>
    <w:rsid w:val="00036228"/>
    <w:rsid w:val="00036913"/>
    <w:rsid w:val="000378F1"/>
    <w:rsid w:val="00041996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841D8"/>
    <w:rsid w:val="00092931"/>
    <w:rsid w:val="000931EE"/>
    <w:rsid w:val="00096B8A"/>
    <w:rsid w:val="00097D40"/>
    <w:rsid w:val="000A2099"/>
    <w:rsid w:val="000A20A5"/>
    <w:rsid w:val="000A744C"/>
    <w:rsid w:val="000B0E7A"/>
    <w:rsid w:val="000C0015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53C8"/>
    <w:rsid w:val="00122C8C"/>
    <w:rsid w:val="00124649"/>
    <w:rsid w:val="00125CB1"/>
    <w:rsid w:val="00126329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748AB"/>
    <w:rsid w:val="0018598B"/>
    <w:rsid w:val="00187119"/>
    <w:rsid w:val="00187270"/>
    <w:rsid w:val="00190C6B"/>
    <w:rsid w:val="00193A57"/>
    <w:rsid w:val="001A64BE"/>
    <w:rsid w:val="001B7BEE"/>
    <w:rsid w:val="001C1374"/>
    <w:rsid w:val="001C6316"/>
    <w:rsid w:val="001D78CC"/>
    <w:rsid w:val="001E0C0D"/>
    <w:rsid w:val="001E5C2A"/>
    <w:rsid w:val="001E7232"/>
    <w:rsid w:val="001F2DD9"/>
    <w:rsid w:val="001F7459"/>
    <w:rsid w:val="00200946"/>
    <w:rsid w:val="00210396"/>
    <w:rsid w:val="002128E0"/>
    <w:rsid w:val="00216A7F"/>
    <w:rsid w:val="00224FE4"/>
    <w:rsid w:val="00232B36"/>
    <w:rsid w:val="0023348E"/>
    <w:rsid w:val="002402E3"/>
    <w:rsid w:val="0024081E"/>
    <w:rsid w:val="002474B7"/>
    <w:rsid w:val="00250E75"/>
    <w:rsid w:val="002520EC"/>
    <w:rsid w:val="002525AE"/>
    <w:rsid w:val="0025358C"/>
    <w:rsid w:val="00253618"/>
    <w:rsid w:val="00253CF9"/>
    <w:rsid w:val="002567D2"/>
    <w:rsid w:val="00261D26"/>
    <w:rsid w:val="00263DC0"/>
    <w:rsid w:val="00270287"/>
    <w:rsid w:val="002731C0"/>
    <w:rsid w:val="00275A99"/>
    <w:rsid w:val="00277AB8"/>
    <w:rsid w:val="002836DD"/>
    <w:rsid w:val="00285991"/>
    <w:rsid w:val="002A1C09"/>
    <w:rsid w:val="002A4B7F"/>
    <w:rsid w:val="002A7423"/>
    <w:rsid w:val="002B0E51"/>
    <w:rsid w:val="002B30C0"/>
    <w:rsid w:val="002D7FA3"/>
    <w:rsid w:val="002E0323"/>
    <w:rsid w:val="002E2B02"/>
    <w:rsid w:val="002E3482"/>
    <w:rsid w:val="002E39BE"/>
    <w:rsid w:val="002E5287"/>
    <w:rsid w:val="002E77AC"/>
    <w:rsid w:val="002F47B4"/>
    <w:rsid w:val="002F66DF"/>
    <w:rsid w:val="00305D31"/>
    <w:rsid w:val="00307A51"/>
    <w:rsid w:val="003105F9"/>
    <w:rsid w:val="0031508F"/>
    <w:rsid w:val="00316BB0"/>
    <w:rsid w:val="00324E4E"/>
    <w:rsid w:val="00326F0B"/>
    <w:rsid w:val="0032770D"/>
    <w:rsid w:val="00333ECB"/>
    <w:rsid w:val="0034427D"/>
    <w:rsid w:val="00344CBA"/>
    <w:rsid w:val="00356B3F"/>
    <w:rsid w:val="0036353B"/>
    <w:rsid w:val="00365091"/>
    <w:rsid w:val="00367B0B"/>
    <w:rsid w:val="00376195"/>
    <w:rsid w:val="00382556"/>
    <w:rsid w:val="00384A9C"/>
    <w:rsid w:val="0039008A"/>
    <w:rsid w:val="00392938"/>
    <w:rsid w:val="003931F9"/>
    <w:rsid w:val="00395E19"/>
    <w:rsid w:val="003A46AE"/>
    <w:rsid w:val="003A528B"/>
    <w:rsid w:val="003B1E8D"/>
    <w:rsid w:val="003B7174"/>
    <w:rsid w:val="003C3CC8"/>
    <w:rsid w:val="003D181B"/>
    <w:rsid w:val="003D3760"/>
    <w:rsid w:val="003E3E34"/>
    <w:rsid w:val="003E6F8D"/>
    <w:rsid w:val="003F5012"/>
    <w:rsid w:val="003F5A97"/>
    <w:rsid w:val="00402AA1"/>
    <w:rsid w:val="00402D6D"/>
    <w:rsid w:val="00407B0B"/>
    <w:rsid w:val="004127D8"/>
    <w:rsid w:val="00422A79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721CF"/>
    <w:rsid w:val="00484078"/>
    <w:rsid w:val="00485E9F"/>
    <w:rsid w:val="00487E32"/>
    <w:rsid w:val="0049328F"/>
    <w:rsid w:val="00494C30"/>
    <w:rsid w:val="004A5C8E"/>
    <w:rsid w:val="004B0227"/>
    <w:rsid w:val="004B25F7"/>
    <w:rsid w:val="004B5BB1"/>
    <w:rsid w:val="004C11CE"/>
    <w:rsid w:val="004C4D4D"/>
    <w:rsid w:val="004D049E"/>
    <w:rsid w:val="004D70C8"/>
    <w:rsid w:val="004D7740"/>
    <w:rsid w:val="004E306B"/>
    <w:rsid w:val="004E3BB7"/>
    <w:rsid w:val="004E6353"/>
    <w:rsid w:val="004F083E"/>
    <w:rsid w:val="004F4136"/>
    <w:rsid w:val="00504B99"/>
    <w:rsid w:val="005069DA"/>
    <w:rsid w:val="00513186"/>
    <w:rsid w:val="005145A1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1D53"/>
    <w:rsid w:val="005E34AB"/>
    <w:rsid w:val="005E61B2"/>
    <w:rsid w:val="005E6C1D"/>
    <w:rsid w:val="005F23A4"/>
    <w:rsid w:val="005F3C80"/>
    <w:rsid w:val="005F5A6E"/>
    <w:rsid w:val="00600C89"/>
    <w:rsid w:val="0060469C"/>
    <w:rsid w:val="00605CDF"/>
    <w:rsid w:val="00606837"/>
    <w:rsid w:val="00606FB7"/>
    <w:rsid w:val="006117FC"/>
    <w:rsid w:val="00611C2A"/>
    <w:rsid w:val="0061351C"/>
    <w:rsid w:val="00622D82"/>
    <w:rsid w:val="00633E95"/>
    <w:rsid w:val="00634C40"/>
    <w:rsid w:val="00641C89"/>
    <w:rsid w:val="006509BF"/>
    <w:rsid w:val="00652463"/>
    <w:rsid w:val="00663086"/>
    <w:rsid w:val="00671ED9"/>
    <w:rsid w:val="00677518"/>
    <w:rsid w:val="00677868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D56"/>
    <w:rsid w:val="006B7669"/>
    <w:rsid w:val="006C1771"/>
    <w:rsid w:val="006C2719"/>
    <w:rsid w:val="006C2E90"/>
    <w:rsid w:val="006C5C7E"/>
    <w:rsid w:val="006D4ADF"/>
    <w:rsid w:val="006E340B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56C"/>
    <w:rsid w:val="00754E27"/>
    <w:rsid w:val="00761758"/>
    <w:rsid w:val="007643A4"/>
    <w:rsid w:val="00774954"/>
    <w:rsid w:val="00775503"/>
    <w:rsid w:val="00775F6D"/>
    <w:rsid w:val="00780700"/>
    <w:rsid w:val="0078233B"/>
    <w:rsid w:val="00784866"/>
    <w:rsid w:val="00791D95"/>
    <w:rsid w:val="00796CA1"/>
    <w:rsid w:val="007A2C18"/>
    <w:rsid w:val="007B057D"/>
    <w:rsid w:val="007B092A"/>
    <w:rsid w:val="007B2565"/>
    <w:rsid w:val="007B37AF"/>
    <w:rsid w:val="007B54F4"/>
    <w:rsid w:val="007B76BF"/>
    <w:rsid w:val="007C03A7"/>
    <w:rsid w:val="007C35F3"/>
    <w:rsid w:val="007C6BBD"/>
    <w:rsid w:val="007C73D3"/>
    <w:rsid w:val="007D693D"/>
    <w:rsid w:val="007E0F29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11B0B"/>
    <w:rsid w:val="0082355D"/>
    <w:rsid w:val="00824288"/>
    <w:rsid w:val="00832F1C"/>
    <w:rsid w:val="0084386F"/>
    <w:rsid w:val="0085079E"/>
    <w:rsid w:val="00853FDC"/>
    <w:rsid w:val="008557D5"/>
    <w:rsid w:val="00865C00"/>
    <w:rsid w:val="00872357"/>
    <w:rsid w:val="00873071"/>
    <w:rsid w:val="0087366A"/>
    <w:rsid w:val="00876703"/>
    <w:rsid w:val="00876C36"/>
    <w:rsid w:val="008869A8"/>
    <w:rsid w:val="0089008C"/>
    <w:rsid w:val="0089040E"/>
    <w:rsid w:val="0089248C"/>
    <w:rsid w:val="008964E2"/>
    <w:rsid w:val="00896A47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2313"/>
    <w:rsid w:val="00913EB6"/>
    <w:rsid w:val="00917584"/>
    <w:rsid w:val="00923ADC"/>
    <w:rsid w:val="009279C8"/>
    <w:rsid w:val="009313BA"/>
    <w:rsid w:val="0094345B"/>
    <w:rsid w:val="00943C70"/>
    <w:rsid w:val="00947220"/>
    <w:rsid w:val="00951300"/>
    <w:rsid w:val="0095469A"/>
    <w:rsid w:val="009555BD"/>
    <w:rsid w:val="00956594"/>
    <w:rsid w:val="009603B7"/>
    <w:rsid w:val="00961BB3"/>
    <w:rsid w:val="00967968"/>
    <w:rsid w:val="00977C79"/>
    <w:rsid w:val="00987574"/>
    <w:rsid w:val="009875BC"/>
    <w:rsid w:val="00987E24"/>
    <w:rsid w:val="009944A5"/>
    <w:rsid w:val="00996FC2"/>
    <w:rsid w:val="009A325D"/>
    <w:rsid w:val="009A3E19"/>
    <w:rsid w:val="009A5F45"/>
    <w:rsid w:val="009B3645"/>
    <w:rsid w:val="009B7FAB"/>
    <w:rsid w:val="009C60C7"/>
    <w:rsid w:val="009D0D0A"/>
    <w:rsid w:val="009D0F6A"/>
    <w:rsid w:val="009D1CE1"/>
    <w:rsid w:val="009D4A8B"/>
    <w:rsid w:val="00A064BB"/>
    <w:rsid w:val="00A24487"/>
    <w:rsid w:val="00A267AC"/>
    <w:rsid w:val="00A27525"/>
    <w:rsid w:val="00A30963"/>
    <w:rsid w:val="00A36B0A"/>
    <w:rsid w:val="00A36D75"/>
    <w:rsid w:val="00A37D33"/>
    <w:rsid w:val="00A57052"/>
    <w:rsid w:val="00A62676"/>
    <w:rsid w:val="00A67A13"/>
    <w:rsid w:val="00A775C7"/>
    <w:rsid w:val="00A9794E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F27"/>
    <w:rsid w:val="00AE0317"/>
    <w:rsid w:val="00AE37DB"/>
    <w:rsid w:val="00AE4006"/>
    <w:rsid w:val="00AE6720"/>
    <w:rsid w:val="00AF1696"/>
    <w:rsid w:val="00B0331F"/>
    <w:rsid w:val="00B063D0"/>
    <w:rsid w:val="00B10CBA"/>
    <w:rsid w:val="00B213B2"/>
    <w:rsid w:val="00B24A85"/>
    <w:rsid w:val="00B257F6"/>
    <w:rsid w:val="00B35A24"/>
    <w:rsid w:val="00B44B1F"/>
    <w:rsid w:val="00B46E73"/>
    <w:rsid w:val="00B47544"/>
    <w:rsid w:val="00B5039E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B6060"/>
    <w:rsid w:val="00BB72F8"/>
    <w:rsid w:val="00BC22D7"/>
    <w:rsid w:val="00BC6C4E"/>
    <w:rsid w:val="00BD1E88"/>
    <w:rsid w:val="00BD57ED"/>
    <w:rsid w:val="00BD789A"/>
    <w:rsid w:val="00BE04AD"/>
    <w:rsid w:val="00BE3CE4"/>
    <w:rsid w:val="00BE501F"/>
    <w:rsid w:val="00BE600F"/>
    <w:rsid w:val="00BF33F5"/>
    <w:rsid w:val="00BF39E6"/>
    <w:rsid w:val="00C035D8"/>
    <w:rsid w:val="00C03638"/>
    <w:rsid w:val="00C038D5"/>
    <w:rsid w:val="00C03B9C"/>
    <w:rsid w:val="00C07488"/>
    <w:rsid w:val="00C11048"/>
    <w:rsid w:val="00C172E2"/>
    <w:rsid w:val="00C17E12"/>
    <w:rsid w:val="00C21666"/>
    <w:rsid w:val="00C33E71"/>
    <w:rsid w:val="00C41A2B"/>
    <w:rsid w:val="00C46549"/>
    <w:rsid w:val="00C47074"/>
    <w:rsid w:val="00C87580"/>
    <w:rsid w:val="00C94BC8"/>
    <w:rsid w:val="00C9622A"/>
    <w:rsid w:val="00CA156D"/>
    <w:rsid w:val="00CC2F5B"/>
    <w:rsid w:val="00CC7783"/>
    <w:rsid w:val="00CD3F2C"/>
    <w:rsid w:val="00CD70EA"/>
    <w:rsid w:val="00CE5FD0"/>
    <w:rsid w:val="00CE77B8"/>
    <w:rsid w:val="00CF0EC7"/>
    <w:rsid w:val="00CF31A3"/>
    <w:rsid w:val="00CF3484"/>
    <w:rsid w:val="00D01BE4"/>
    <w:rsid w:val="00D03801"/>
    <w:rsid w:val="00D07A23"/>
    <w:rsid w:val="00D15326"/>
    <w:rsid w:val="00D24C9E"/>
    <w:rsid w:val="00D3297C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5A1D"/>
    <w:rsid w:val="00D65D34"/>
    <w:rsid w:val="00D90822"/>
    <w:rsid w:val="00D91D4B"/>
    <w:rsid w:val="00D91E99"/>
    <w:rsid w:val="00D921DD"/>
    <w:rsid w:val="00D94893"/>
    <w:rsid w:val="00D97E61"/>
    <w:rsid w:val="00DA29F6"/>
    <w:rsid w:val="00DA4724"/>
    <w:rsid w:val="00DA7202"/>
    <w:rsid w:val="00DB5094"/>
    <w:rsid w:val="00DC1405"/>
    <w:rsid w:val="00DD01CE"/>
    <w:rsid w:val="00DE2CAC"/>
    <w:rsid w:val="00DE5450"/>
    <w:rsid w:val="00E04FB1"/>
    <w:rsid w:val="00E07531"/>
    <w:rsid w:val="00E124A2"/>
    <w:rsid w:val="00E131D7"/>
    <w:rsid w:val="00E132F6"/>
    <w:rsid w:val="00E162EA"/>
    <w:rsid w:val="00E308DD"/>
    <w:rsid w:val="00E35CAC"/>
    <w:rsid w:val="00E510A2"/>
    <w:rsid w:val="00E77E39"/>
    <w:rsid w:val="00E80C09"/>
    <w:rsid w:val="00E87FD8"/>
    <w:rsid w:val="00E90E88"/>
    <w:rsid w:val="00E941F3"/>
    <w:rsid w:val="00E9448C"/>
    <w:rsid w:val="00E962A0"/>
    <w:rsid w:val="00EA3F0D"/>
    <w:rsid w:val="00EB1AFA"/>
    <w:rsid w:val="00EC628E"/>
    <w:rsid w:val="00EC66BE"/>
    <w:rsid w:val="00ED4525"/>
    <w:rsid w:val="00EE7C22"/>
    <w:rsid w:val="00EF25DF"/>
    <w:rsid w:val="00EF588D"/>
    <w:rsid w:val="00F03D27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7285E"/>
    <w:rsid w:val="00F85DB2"/>
    <w:rsid w:val="00F91145"/>
    <w:rsid w:val="00F91EE1"/>
    <w:rsid w:val="00F9576D"/>
    <w:rsid w:val="00F95A02"/>
    <w:rsid w:val="00F97065"/>
    <w:rsid w:val="00FA3F76"/>
    <w:rsid w:val="00FA496C"/>
    <w:rsid w:val="00FB2F66"/>
    <w:rsid w:val="00FC022A"/>
    <w:rsid w:val="00FC2170"/>
    <w:rsid w:val="00FD148C"/>
    <w:rsid w:val="00FF1516"/>
    <w:rsid w:val="00FF450C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9338001"/>
  <w15:docId w15:val="{F9923A12-8BB5-4AAB-B392-19E9B4E0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  <w:style w:type="paragraph" w:customStyle="1" w:styleId="Para">
    <w:name w:val="Para"/>
    <w:basedOn w:val="BodyText"/>
    <w:link w:val="ParaChar"/>
    <w:autoRedefine/>
    <w:qFormat/>
    <w:rsid w:val="006E340B"/>
    <w:pPr>
      <w:spacing w:before="120"/>
      <w:ind w:firstLine="709"/>
      <w:jc w:val="both"/>
    </w:pPr>
  </w:style>
  <w:style w:type="character" w:customStyle="1" w:styleId="ParaChar">
    <w:name w:val="Para Char"/>
    <w:basedOn w:val="BodyTextChar"/>
    <w:link w:val="Para"/>
    <w:rsid w:val="006E340B"/>
    <w:rPr>
      <w:sz w:val="26"/>
      <w:szCs w:val="28"/>
      <w:lang w:val="vi-VN"/>
    </w:rPr>
  </w:style>
  <w:style w:type="paragraph" w:styleId="BodyText">
    <w:name w:val="Body Text"/>
    <w:basedOn w:val="Normal"/>
    <w:link w:val="BodyTextChar"/>
    <w:semiHidden/>
    <w:unhideWhenUsed/>
    <w:rsid w:val="006E340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E340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pcevn\PhongKinhDoanh\DoIt\_5S\CV-DVK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A992E-C1C5-4072-9301-C1FD0099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CV-DVKH</Template>
  <TotalTime>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DLXL-ThucTran</vt:lpstr>
    </vt:vector>
  </TitlesOfParts>
  <Company>DLXL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Thuc Tran</dc:creator>
  <cp:keywords>DLXL-ThucTran</cp:keywords>
  <dc:description>DLXL-ThucTran</dc:description>
  <cp:lastModifiedBy>Trần Đại Thức</cp:lastModifiedBy>
  <cp:revision>4</cp:revision>
  <cp:lastPrinted>2015-05-25T07:48:00Z</cp:lastPrinted>
  <dcterms:created xsi:type="dcterms:W3CDTF">2025-01-07T15:13:00Z</dcterms:created>
  <dcterms:modified xsi:type="dcterms:W3CDTF">2025-01-07T15:20:00Z</dcterms:modified>
</cp:coreProperties>
</file>