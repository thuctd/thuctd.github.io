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86" w:type="dxa"/>
        <w:jc w:val="center"/>
        <w:tblLook w:val="0000" w:firstRow="0" w:lastRow="0" w:firstColumn="0" w:lastColumn="0" w:noHBand="0" w:noVBand="0"/>
      </w:tblPr>
      <w:tblGrid>
        <w:gridCol w:w="4401"/>
        <w:gridCol w:w="5785"/>
      </w:tblGrid>
      <w:tr w:rsidR="006E7755" w:rsidRPr="002D7FA3" w14:paraId="4D225D00" w14:textId="77777777" w:rsidTr="002D7FA3">
        <w:trPr>
          <w:trHeight w:val="1130"/>
          <w:jc w:val="center"/>
        </w:trPr>
        <w:tc>
          <w:tcPr>
            <w:tcW w:w="4401" w:type="dxa"/>
          </w:tcPr>
          <w:p w14:paraId="13BFEBED" w14:textId="77777777" w:rsidR="006E7755" w:rsidRPr="0089248C" w:rsidRDefault="006E7755" w:rsidP="002D7FA3">
            <w:pPr>
              <w:jc w:val="center"/>
              <w:rPr>
                <w:szCs w:val="26"/>
              </w:rPr>
            </w:pPr>
            <w:r w:rsidRPr="0089248C">
              <w:rPr>
                <w:szCs w:val="26"/>
              </w:rPr>
              <w:t>ĐIỆN LỰC XUÂN LỘC</w:t>
            </w:r>
          </w:p>
          <w:p w14:paraId="44CA8F01" w14:textId="77777777" w:rsidR="0078233B" w:rsidRPr="0089248C" w:rsidRDefault="0078233B" w:rsidP="0078233B">
            <w:pPr>
              <w:jc w:val="center"/>
              <w:rPr>
                <w:b/>
                <w:bCs/>
                <w:sz w:val="28"/>
                <w:lang w:val="en-US"/>
              </w:rPr>
            </w:pPr>
            <w:r w:rsidRPr="0089248C">
              <w:rPr>
                <w:b/>
                <w:bCs/>
                <w:sz w:val="28"/>
                <w:lang w:val="en-US"/>
              </w:rPr>
              <w:t>PHÒNG KINH DOANH</w:t>
            </w:r>
          </w:p>
          <w:p w14:paraId="29DD0423" w14:textId="77777777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1EF4865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25D25FFE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12B96972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6E0EE98B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7151FA8D" w14:textId="77777777" w:rsidTr="002D7FA3">
        <w:trPr>
          <w:trHeight w:val="630"/>
          <w:jc w:val="center"/>
        </w:trPr>
        <w:tc>
          <w:tcPr>
            <w:tcW w:w="4401" w:type="dxa"/>
          </w:tcPr>
          <w:p w14:paraId="3A56AB3B" w14:textId="77777777" w:rsidR="000D2E6B" w:rsidRDefault="00E9448C" w:rsidP="000D2E6B">
            <w:pPr>
              <w:ind w:left="-142" w:firstLine="142"/>
              <w:jc w:val="center"/>
              <w:rPr>
                <w:szCs w:val="26"/>
                <w:lang w:val="en-US"/>
              </w:rPr>
            </w:pPr>
            <w:r w:rsidRPr="00F55FEA">
              <w:rPr>
                <w:szCs w:val="26"/>
              </w:rPr>
              <w:t xml:space="preserve">Số: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="004B0227"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DE2CAC">
              <w:rPr>
                <w:szCs w:val="26"/>
                <w:lang w:val="en-US"/>
              </w:rPr>
              <w:t>DS-</w:t>
            </w:r>
            <w:r w:rsidR="0075456C">
              <w:rPr>
                <w:szCs w:val="26"/>
                <w:lang w:val="en-US"/>
              </w:rPr>
              <w:t>KD</w:t>
            </w:r>
          </w:p>
          <w:p w14:paraId="29F3D54B" w14:textId="7D79790B" w:rsidR="00C03B9C" w:rsidRPr="00422A79" w:rsidRDefault="00422A79" w:rsidP="000D2E6B">
            <w:pPr>
              <w:ind w:left="-142" w:firstLine="142"/>
              <w:jc w:val="center"/>
              <w:rPr>
                <w:szCs w:val="26"/>
                <w:lang w:val="en-US"/>
              </w:rPr>
            </w:pPr>
            <w:r w:rsidRPr="00422A79">
              <w:rPr>
                <w:szCs w:val="26"/>
                <w:lang w:val="en-US"/>
              </w:rPr>
              <w:t xml:space="preserve">V/v </w:t>
            </w:r>
            <w:proofErr w:type="spellStart"/>
            <w:r w:rsidR="00490495">
              <w:rPr>
                <w:lang w:val="en-US"/>
              </w:rPr>
              <w:t>thay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đổi</w:t>
            </w:r>
            <w:proofErr w:type="spellEnd"/>
            <w:r w:rsidR="00251413">
              <w:rPr>
                <w:lang w:val="en-US"/>
              </w:rPr>
              <w:t xml:space="preserve"> </w:t>
            </w:r>
            <w:proofErr w:type="spellStart"/>
            <w:r w:rsidR="00251413">
              <w:rPr>
                <w:lang w:val="en-US"/>
              </w:rPr>
              <w:t>thông</w:t>
            </w:r>
            <w:proofErr w:type="spellEnd"/>
            <w:r w:rsidR="00251413">
              <w:rPr>
                <w:lang w:val="en-US"/>
              </w:rPr>
              <w:t xml:space="preserve"> tin</w:t>
            </w:r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chủ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thể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hợp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đồng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có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thực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hiện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đảm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bảo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hợp</w:t>
            </w:r>
            <w:proofErr w:type="spellEnd"/>
            <w:r w:rsidR="00490495">
              <w:rPr>
                <w:lang w:val="en-US"/>
              </w:rPr>
              <w:t xml:space="preserve"> </w:t>
            </w:r>
            <w:proofErr w:type="spellStart"/>
            <w:r w:rsidR="00490495">
              <w:rPr>
                <w:lang w:val="en-US"/>
              </w:rPr>
              <w:t>đồng</w:t>
            </w:r>
            <w:proofErr w:type="spellEnd"/>
            <w:r w:rsidR="00490495">
              <w:rPr>
                <w:lang w:val="en-US"/>
              </w:rPr>
              <w:t>.</w:t>
            </w:r>
          </w:p>
          <w:p w14:paraId="0A4A7671" w14:textId="77777777" w:rsidR="00E9448C" w:rsidRPr="000841D8" w:rsidRDefault="00E9448C" w:rsidP="001D78CC">
            <w:pPr>
              <w:ind w:left="176" w:right="185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14:paraId="65AE7882" w14:textId="77777777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FD3EF5">
              <w:rPr>
                <w:i/>
                <w:iCs/>
                <w:noProof/>
                <w:szCs w:val="26"/>
              </w:rPr>
              <w:t>2025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7105DF91" w14:textId="6A6253A2" w:rsidR="000841D8" w:rsidRPr="0078233B" w:rsidRDefault="000841D8" w:rsidP="000841D8">
      <w:pPr>
        <w:tabs>
          <w:tab w:val="center" w:pos="2040"/>
          <w:tab w:val="center" w:pos="6360"/>
        </w:tabs>
        <w:spacing w:before="240" w:after="280"/>
        <w:jc w:val="center"/>
        <w:rPr>
          <w:bCs/>
          <w:szCs w:val="26"/>
        </w:rPr>
      </w:pPr>
      <w:r w:rsidRPr="0078233B">
        <w:rPr>
          <w:bCs/>
          <w:szCs w:val="26"/>
        </w:rPr>
        <w:t>Kính gửi:</w:t>
      </w:r>
      <w:r w:rsidR="00C11048" w:rsidRPr="0078233B">
        <w:rPr>
          <w:bCs/>
          <w:szCs w:val="26"/>
        </w:rPr>
        <w:t xml:space="preserve"> </w:t>
      </w:r>
      <w:proofErr w:type="spellStart"/>
      <w:r w:rsidR="000573D4">
        <w:rPr>
          <w:bCs/>
          <w:szCs w:val="26"/>
          <w:lang w:val="en-US"/>
        </w:rPr>
        <w:t>Phòng</w:t>
      </w:r>
      <w:proofErr w:type="spellEnd"/>
      <w:r w:rsidR="000573D4">
        <w:rPr>
          <w:bCs/>
          <w:szCs w:val="26"/>
          <w:lang w:val="en-US"/>
        </w:rPr>
        <w:t xml:space="preserve"> </w:t>
      </w:r>
      <w:proofErr w:type="spellStart"/>
      <w:r w:rsidR="000573D4">
        <w:rPr>
          <w:bCs/>
          <w:szCs w:val="26"/>
          <w:lang w:val="en-US"/>
        </w:rPr>
        <w:t>Tổng</w:t>
      </w:r>
      <w:proofErr w:type="spellEnd"/>
      <w:r w:rsidR="000573D4">
        <w:rPr>
          <w:bCs/>
          <w:szCs w:val="26"/>
          <w:lang w:val="en-US"/>
        </w:rPr>
        <w:t xml:space="preserve"> </w:t>
      </w:r>
      <w:proofErr w:type="spellStart"/>
      <w:r w:rsidR="000573D4">
        <w:rPr>
          <w:bCs/>
          <w:szCs w:val="26"/>
          <w:lang w:val="en-US"/>
        </w:rPr>
        <w:t>Hợp</w:t>
      </w:r>
      <w:proofErr w:type="spellEnd"/>
      <w:r w:rsidR="002E2B02" w:rsidRPr="0078233B">
        <w:rPr>
          <w:bCs/>
          <w:szCs w:val="26"/>
        </w:rPr>
        <w:t>.</w:t>
      </w:r>
    </w:p>
    <w:p w14:paraId="19A93AD7" w14:textId="77777777" w:rsidR="00FD3EF5" w:rsidRPr="000C54EF" w:rsidRDefault="00FD3EF5" w:rsidP="00FD3EF5">
      <w:pPr>
        <w:spacing w:before="120"/>
        <w:ind w:firstLine="720"/>
        <w:jc w:val="both"/>
        <w:rPr>
          <w:szCs w:val="26"/>
        </w:rPr>
      </w:pPr>
      <w:r w:rsidRPr="00E17BD7">
        <w:rPr>
          <w:szCs w:val="26"/>
        </w:rPr>
        <w:t xml:space="preserve">Căn cứ hợp đồng mua bán điện </w:t>
      </w:r>
      <w:r w:rsidRPr="000C54EF">
        <w:rPr>
          <w:szCs w:val="26"/>
        </w:rPr>
        <w:t xml:space="preserve">đã ký </w:t>
      </w:r>
      <w:r w:rsidRPr="00E17BD7">
        <w:rPr>
          <w:szCs w:val="26"/>
        </w:rPr>
        <w:t>giữa Điện lực Xuân Lộc và</w:t>
      </w:r>
      <w:r w:rsidRPr="000C54EF">
        <w:rPr>
          <w:szCs w:val="26"/>
        </w:rPr>
        <w:t xml:space="preserve"> Quý</w:t>
      </w:r>
      <w:r w:rsidRPr="00E17BD7">
        <w:rPr>
          <w:szCs w:val="26"/>
        </w:rPr>
        <w:t xml:space="preserve"> khách hàn</w:t>
      </w:r>
      <w:r w:rsidRPr="000C54EF">
        <w:rPr>
          <w:szCs w:val="26"/>
        </w:rPr>
        <w:t>g;</w:t>
      </w:r>
    </w:p>
    <w:p w14:paraId="095EB0B2" w14:textId="0084E48A" w:rsidR="00DE2CAC" w:rsidRPr="00FD3EF5" w:rsidRDefault="00FD3EF5" w:rsidP="00490495">
      <w:pPr>
        <w:spacing w:before="120" w:after="120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 w:rsidR="00445468">
        <w:rPr>
          <w:lang w:val="en-US"/>
        </w:rPr>
        <w:t>thông</w:t>
      </w:r>
      <w:proofErr w:type="spellEnd"/>
      <w:r w:rsidR="00445468">
        <w:rPr>
          <w:lang w:val="en-US"/>
        </w:rPr>
        <w:t xml:space="preserve"> tin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r w:rsidR="00490495" w:rsidRPr="00490495">
        <w:rPr>
          <w:lang w:val="en-US"/>
        </w:rPr>
        <w:t>{TEN_KHANG}</w:t>
      </w:r>
      <w:r w:rsidR="00490495">
        <w:rPr>
          <w:lang w:val="en-US"/>
        </w:rPr>
        <w:t xml:space="preserve"> - </w:t>
      </w:r>
      <w:r w:rsidR="00490495" w:rsidRPr="00490495">
        <w:rPr>
          <w:lang w:val="en-US"/>
        </w:rPr>
        <w:t>{MA_KHANG}</w:t>
      </w:r>
      <w:r w:rsidR="00490495">
        <w:rPr>
          <w:lang w:val="en-US"/>
        </w:rPr>
        <w:t>.</w:t>
      </w:r>
    </w:p>
    <w:p w14:paraId="10AD4940" w14:textId="7EEA167D" w:rsidR="002474B7" w:rsidRDefault="00DE2CAC" w:rsidP="00DE2CAC">
      <w:pPr>
        <w:spacing w:before="120" w:after="120"/>
        <w:ind w:firstLine="720"/>
        <w:jc w:val="both"/>
        <w:rPr>
          <w:lang w:val="en-US"/>
        </w:rPr>
      </w:pPr>
      <w:r>
        <w:t xml:space="preserve">Phòng Kinh doanh </w:t>
      </w:r>
      <w:proofErr w:type="spellStart"/>
      <w:r w:rsidR="00490495">
        <w:rPr>
          <w:lang w:val="en-US"/>
        </w:rPr>
        <w:t>thông</w:t>
      </w:r>
      <w:proofErr w:type="spellEnd"/>
      <w:r w:rsidR="00490495">
        <w:rPr>
          <w:lang w:val="en-US"/>
        </w:rPr>
        <w:t xml:space="preserve"> tin </w:t>
      </w:r>
      <w:proofErr w:type="spellStart"/>
      <w:r w:rsidR="00490495">
        <w:rPr>
          <w:lang w:val="en-US"/>
        </w:rPr>
        <w:t>đến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Phòng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Tổng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Hợp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được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biết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để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cập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nhật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thông</w:t>
      </w:r>
      <w:proofErr w:type="spellEnd"/>
      <w:r w:rsidR="00490495">
        <w:rPr>
          <w:lang w:val="en-US"/>
        </w:rPr>
        <w:t xml:space="preserve"> tin </w:t>
      </w:r>
      <w:proofErr w:type="spellStart"/>
      <w:r w:rsidR="00490495">
        <w:rPr>
          <w:lang w:val="en-US"/>
        </w:rPr>
        <w:t>đảm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bảo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thực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hiện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hợp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đồng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cho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khách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hàng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như</w:t>
      </w:r>
      <w:proofErr w:type="spellEnd"/>
      <w:r w:rsidR="00490495">
        <w:rPr>
          <w:lang w:val="en-US"/>
        </w:rPr>
        <w:t xml:space="preserve"> </w:t>
      </w:r>
      <w:proofErr w:type="spellStart"/>
      <w:r w:rsidR="00490495">
        <w:rPr>
          <w:lang w:val="en-US"/>
        </w:rPr>
        <w:t>sau</w:t>
      </w:r>
      <w:proofErr w:type="spellEnd"/>
      <w:r w:rsidR="00490495">
        <w:rPr>
          <w:lang w:val="en-US"/>
        </w:rPr>
        <w:t>:</w:t>
      </w:r>
    </w:p>
    <w:p w14:paraId="2298E9CC" w14:textId="3114BF61" w:rsidR="00490495" w:rsidRPr="00490495" w:rsidRDefault="00490495" w:rsidP="007E41EE">
      <w:pPr>
        <w:pStyle w:val="ListParagraph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b/>
          <w:bCs/>
          <w:lang w:val="en-US"/>
        </w:rPr>
      </w:pPr>
      <w:r w:rsidRPr="00490495">
        <w:rPr>
          <w:b/>
          <w:bCs/>
          <w:lang w:val="en-US"/>
        </w:rPr>
        <w:t xml:space="preserve">Thông tin </w:t>
      </w:r>
      <w:proofErr w:type="spellStart"/>
      <w:r w:rsidRPr="00490495">
        <w:rPr>
          <w:b/>
          <w:bCs/>
          <w:lang w:val="en-US"/>
        </w:rPr>
        <w:t>chủ</w:t>
      </w:r>
      <w:proofErr w:type="spellEnd"/>
      <w:r w:rsidRPr="00490495">
        <w:rPr>
          <w:b/>
          <w:bCs/>
          <w:lang w:val="en-US"/>
        </w:rPr>
        <w:t xml:space="preserve"> </w:t>
      </w:r>
      <w:proofErr w:type="spellStart"/>
      <w:r w:rsidRPr="00490495">
        <w:rPr>
          <w:b/>
          <w:bCs/>
          <w:lang w:val="en-US"/>
        </w:rPr>
        <w:t>thể</w:t>
      </w:r>
      <w:proofErr w:type="spellEnd"/>
      <w:r w:rsidRPr="00490495">
        <w:rPr>
          <w:b/>
          <w:bCs/>
          <w:lang w:val="en-US"/>
        </w:rPr>
        <w:t xml:space="preserve"> </w:t>
      </w:r>
      <w:proofErr w:type="spellStart"/>
      <w:r w:rsidRPr="00490495">
        <w:rPr>
          <w:b/>
          <w:bCs/>
          <w:lang w:val="en-US"/>
        </w:rPr>
        <w:t>cũ</w:t>
      </w:r>
      <w:proofErr w:type="spellEnd"/>
      <w:r w:rsidRPr="00490495">
        <w:rPr>
          <w:b/>
          <w:bCs/>
          <w:lang w:val="en-US"/>
        </w:rPr>
        <w:t>:</w:t>
      </w:r>
    </w:p>
    <w:p w14:paraId="63B1D7A1" w14:textId="3B7B53A5" w:rsidR="00B31637" w:rsidRDefault="00B31637" w:rsidP="007E41EE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: </w:t>
      </w:r>
      <w:r w:rsidR="00F4625E" w:rsidRPr="00F4625E">
        <w:rPr>
          <w:lang w:val="en-US"/>
        </w:rPr>
        <w:t>{MA_KHANG}</w:t>
      </w:r>
      <w:r w:rsidR="0088217D">
        <w:rPr>
          <w:lang w:val="en-US"/>
        </w:rPr>
        <w:t>.</w:t>
      </w:r>
    </w:p>
    <w:p w14:paraId="005302F3" w14:textId="4D6875C8" w:rsidR="0088217D" w:rsidRPr="0088217D" w:rsidRDefault="0088217D" w:rsidP="0088217D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: </w:t>
      </w:r>
    </w:p>
    <w:p w14:paraId="32D77F5F" w14:textId="1E50BC34" w:rsidR="00B31637" w:rsidRPr="00B31637" w:rsidRDefault="00B31637" w:rsidP="007E41EE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>:</w:t>
      </w:r>
      <w:r w:rsidR="00F4625E">
        <w:rPr>
          <w:lang w:val="en-US"/>
        </w:rPr>
        <w:t xml:space="preserve"> </w:t>
      </w:r>
    </w:p>
    <w:p w14:paraId="15BCA113" w14:textId="189C9886" w:rsidR="00490495" w:rsidRDefault="00490495" w:rsidP="007E41EE">
      <w:pPr>
        <w:pStyle w:val="ListParagraph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b/>
          <w:bCs/>
          <w:lang w:val="en-US"/>
        </w:rPr>
      </w:pPr>
      <w:r w:rsidRPr="00490495">
        <w:rPr>
          <w:b/>
          <w:bCs/>
          <w:lang w:val="en-US"/>
        </w:rPr>
        <w:t xml:space="preserve">Thông tin </w:t>
      </w:r>
      <w:proofErr w:type="spellStart"/>
      <w:r w:rsidRPr="00490495">
        <w:rPr>
          <w:b/>
          <w:bCs/>
          <w:lang w:val="en-US"/>
        </w:rPr>
        <w:t>chủ</w:t>
      </w:r>
      <w:proofErr w:type="spellEnd"/>
      <w:r w:rsidRPr="00490495">
        <w:rPr>
          <w:b/>
          <w:bCs/>
          <w:lang w:val="en-US"/>
        </w:rPr>
        <w:t xml:space="preserve"> </w:t>
      </w:r>
      <w:proofErr w:type="spellStart"/>
      <w:r w:rsidRPr="00490495">
        <w:rPr>
          <w:b/>
          <w:bCs/>
          <w:lang w:val="en-US"/>
        </w:rPr>
        <w:t>thể</w:t>
      </w:r>
      <w:proofErr w:type="spellEnd"/>
      <w:r w:rsidRPr="00490495">
        <w:rPr>
          <w:b/>
          <w:bCs/>
          <w:lang w:val="en-US"/>
        </w:rPr>
        <w:t xml:space="preserve"> </w:t>
      </w:r>
      <w:proofErr w:type="spellStart"/>
      <w:r w:rsidRPr="00490495">
        <w:rPr>
          <w:b/>
          <w:bCs/>
          <w:lang w:val="en-US"/>
        </w:rPr>
        <w:t>mới</w:t>
      </w:r>
      <w:proofErr w:type="spellEnd"/>
      <w:r w:rsidRPr="00490495">
        <w:rPr>
          <w:b/>
          <w:bCs/>
          <w:lang w:val="en-US"/>
        </w:rPr>
        <w:t>:</w:t>
      </w:r>
    </w:p>
    <w:p w14:paraId="70C5EEE9" w14:textId="05C650D2" w:rsidR="00B31637" w:rsidRDefault="00B31637" w:rsidP="007E41EE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: </w:t>
      </w:r>
      <w:r w:rsidR="00F4625E" w:rsidRPr="00F4625E">
        <w:rPr>
          <w:lang w:val="en-US"/>
        </w:rPr>
        <w:t>{MA_KHANG}</w:t>
      </w:r>
      <w:r w:rsidR="00F4625E">
        <w:rPr>
          <w:lang w:val="en-US"/>
        </w:rPr>
        <w:t>.</w:t>
      </w:r>
    </w:p>
    <w:p w14:paraId="2A211D5D" w14:textId="0E61049F" w:rsidR="0088217D" w:rsidRPr="0088217D" w:rsidRDefault="0088217D" w:rsidP="0088217D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proofErr w:type="gramStart"/>
      <w:r>
        <w:rPr>
          <w:lang w:val="en-US"/>
        </w:rPr>
        <w:t xml:space="preserve">:  </w:t>
      </w:r>
      <w:r w:rsidRPr="00F4625E">
        <w:rPr>
          <w:lang w:val="en-US"/>
        </w:rPr>
        <w:t>{</w:t>
      </w:r>
      <w:proofErr w:type="gramEnd"/>
      <w:r w:rsidRPr="00F4625E">
        <w:rPr>
          <w:lang w:val="en-US"/>
        </w:rPr>
        <w:t>TEN_KHANG}</w:t>
      </w:r>
      <w:r>
        <w:rPr>
          <w:lang w:val="en-US"/>
        </w:rPr>
        <w:t>.</w:t>
      </w:r>
    </w:p>
    <w:p w14:paraId="746B4B31" w14:textId="0E7250F3" w:rsidR="00B31637" w:rsidRPr="00B31637" w:rsidRDefault="00B31637" w:rsidP="007E41EE">
      <w:pPr>
        <w:pStyle w:val="ListParagraph"/>
        <w:numPr>
          <w:ilvl w:val="0"/>
          <w:numId w:val="17"/>
        </w:numPr>
        <w:spacing w:before="120" w:after="120"/>
        <w:ind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>:</w:t>
      </w:r>
      <w:r w:rsidR="006C4BE6">
        <w:rPr>
          <w:lang w:val="en-US"/>
        </w:rPr>
        <w:t xml:space="preserve"> </w:t>
      </w:r>
    </w:p>
    <w:p w14:paraId="60A6B4BB" w14:textId="028E7465" w:rsidR="00C326A4" w:rsidRPr="00B31637" w:rsidRDefault="00B31637" w:rsidP="00B31637">
      <w:pPr>
        <w:spacing w:before="120" w:after="120"/>
        <w:ind w:firstLine="709"/>
        <w:jc w:val="both"/>
        <w:rPr>
          <w:lang w:val="en-US"/>
        </w:rPr>
      </w:pPr>
      <w:proofErr w:type="spellStart"/>
      <w:r w:rsidRPr="00B31637">
        <w:rPr>
          <w:lang w:val="en-US"/>
        </w:rPr>
        <w:t>Số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tiền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đảm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bảo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thực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hiện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hợp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đồng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được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chuyển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tiếp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từ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chủ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thể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cũ</w:t>
      </w:r>
      <w:proofErr w:type="spellEnd"/>
      <w:r w:rsidRPr="00B31637">
        <w:rPr>
          <w:lang w:val="en-US"/>
        </w:rPr>
        <w:t xml:space="preserve"> qua </w:t>
      </w:r>
      <w:proofErr w:type="spellStart"/>
      <w:r w:rsidRPr="00B31637">
        <w:rPr>
          <w:lang w:val="en-US"/>
        </w:rPr>
        <w:t>chủ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thể</w:t>
      </w:r>
      <w:proofErr w:type="spellEnd"/>
      <w:r w:rsidRPr="00B31637">
        <w:rPr>
          <w:lang w:val="en-US"/>
        </w:rPr>
        <w:t xml:space="preserve"> </w:t>
      </w:r>
      <w:proofErr w:type="spellStart"/>
      <w:r w:rsidRPr="00B31637">
        <w:rPr>
          <w:lang w:val="en-US"/>
        </w:rPr>
        <w:t>mới</w:t>
      </w:r>
      <w:proofErr w:type="spellEnd"/>
      <w:r w:rsidRPr="00B31637">
        <w:rPr>
          <w:lang w:val="en-US"/>
        </w:rPr>
        <w:t>.</w:t>
      </w:r>
    </w:p>
    <w:p w14:paraId="3FA0FF33" w14:textId="77777777" w:rsidR="006E7755" w:rsidRPr="002D7FA3" w:rsidRDefault="008C4BB5" w:rsidP="00B47544">
      <w:pPr>
        <w:pStyle w:val="Hx"/>
      </w:pPr>
      <w:r>
        <w:t>Trân trọn</w:t>
      </w:r>
      <w:r w:rsidRPr="002D7FA3">
        <w:t>g</w:t>
      </w:r>
      <w:r w:rsidR="006E7755" w:rsidRPr="004D7740">
        <w:t>.</w:t>
      </w:r>
      <w:r w:rsidR="003E6F8D" w:rsidRPr="002D7FA3"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36"/>
        <w:gridCol w:w="4036"/>
      </w:tblGrid>
      <w:tr w:rsidR="00C03B9C" w:rsidRPr="006869E8" w14:paraId="2EF2B1E2" w14:textId="77777777" w:rsidTr="00E93A80">
        <w:tc>
          <w:tcPr>
            <w:tcW w:w="4784" w:type="dxa"/>
            <w:shd w:val="clear" w:color="auto" w:fill="auto"/>
          </w:tcPr>
          <w:p w14:paraId="1E6B19A7" w14:textId="77777777" w:rsidR="00C03B9C" w:rsidRPr="0087366F" w:rsidRDefault="00C03B9C" w:rsidP="00E93A80">
            <w:pPr>
              <w:tabs>
                <w:tab w:val="center" w:pos="2040"/>
                <w:tab w:val="center" w:pos="6860"/>
                <w:tab w:val="left" w:pos="7230"/>
              </w:tabs>
              <w:rPr>
                <w:b/>
                <w:i/>
                <w:sz w:val="24"/>
                <w:szCs w:val="24"/>
              </w:rPr>
            </w:pPr>
            <w:r w:rsidRPr="0087366F">
              <w:rPr>
                <w:b/>
                <w:i/>
                <w:sz w:val="24"/>
                <w:szCs w:val="24"/>
              </w:rPr>
              <w:t>Nơi nhận:</w:t>
            </w:r>
            <w:r w:rsidRPr="0087366F">
              <w:rPr>
                <w:b/>
                <w:i/>
                <w:sz w:val="24"/>
                <w:szCs w:val="24"/>
              </w:rPr>
              <w:tab/>
            </w:r>
            <w:r w:rsidRPr="0087366F">
              <w:rPr>
                <w:b/>
                <w:i/>
                <w:sz w:val="24"/>
                <w:szCs w:val="24"/>
              </w:rPr>
              <w:tab/>
              <w:t xml:space="preserve">       </w:t>
            </w:r>
          </w:p>
          <w:p w14:paraId="0DC3D225" w14:textId="77777777" w:rsidR="00C03B9C" w:rsidRDefault="00C03B9C" w:rsidP="00E93A80">
            <w:pPr>
              <w:tabs>
                <w:tab w:val="center" w:pos="2040"/>
                <w:tab w:val="center" w:pos="6860"/>
                <w:tab w:val="left" w:pos="723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</w:t>
            </w:r>
            <w:r w:rsidRPr="007300DB">
              <w:rPr>
                <w:sz w:val="22"/>
                <w:szCs w:val="22"/>
              </w:rPr>
              <w:t>Như trên</w:t>
            </w:r>
            <w:r w:rsidRPr="0087366F">
              <w:rPr>
                <w:sz w:val="22"/>
                <w:szCs w:val="22"/>
              </w:rPr>
              <w:t>;</w:t>
            </w:r>
          </w:p>
          <w:p w14:paraId="2C618AF1" w14:textId="77777777" w:rsidR="00C03B9C" w:rsidRPr="0087366F" w:rsidRDefault="00C03B9C" w:rsidP="00E93A80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Lưu: VT, </w:t>
            </w:r>
            <w:r w:rsidRPr="007300DB">
              <w:rPr>
                <w:sz w:val="22"/>
                <w:szCs w:val="22"/>
              </w:rPr>
              <w:t>KD</w:t>
            </w:r>
            <w:r w:rsidRPr="0087366F">
              <w:rPr>
                <w:sz w:val="22"/>
                <w:szCs w:val="22"/>
              </w:rPr>
              <w:t>.</w:t>
            </w:r>
          </w:p>
          <w:p w14:paraId="351C0D8D" w14:textId="77777777" w:rsidR="00C03B9C" w:rsidRPr="006869E8" w:rsidRDefault="00C03B9C" w:rsidP="00E93A80">
            <w:pPr>
              <w:spacing w:before="80" w:after="80"/>
              <w:jc w:val="both"/>
            </w:pPr>
          </w:p>
        </w:tc>
        <w:tc>
          <w:tcPr>
            <w:tcW w:w="4785" w:type="dxa"/>
            <w:shd w:val="clear" w:color="auto" w:fill="auto"/>
          </w:tcPr>
          <w:p w14:paraId="1040B770" w14:textId="77777777" w:rsidR="00C03B9C" w:rsidRPr="00504B99" w:rsidRDefault="00000000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726425373"/>
                <w:placeholder>
                  <w:docPart w:val="DA188DA2FFC24C1EA3CEBABB845E836A"/>
                </w:placeholder>
                <w:dropDownList>
                  <w:listItem w:displayText="TRƯỞNG PHÒNG" w:value="TRƯỞNG PHÒNG"/>
                  <w:listItem w:displayText="PHÓ TRƯỞNG PHÒNG" w:value="PHÓ TRƯỞNG PHÒNG"/>
                  <w:listItem w:displayText="Nguyễn Thành Đạt" w:value="Nguyễn Thành Đạt"/>
                  <w:listItem w:displayText="Hồ Văn Sơn" w:value="Hồ Văn Sơn"/>
                </w:dropDownList>
              </w:sdtPr>
              <w:sdtContent>
                <w:r w:rsidR="001D4031">
                  <w:rPr>
                    <w:b/>
                    <w:sz w:val="28"/>
                  </w:rPr>
                  <w:t>TRƯỞNG PHÒNG</w:t>
                </w:r>
              </w:sdtContent>
            </w:sdt>
          </w:p>
          <w:p w14:paraId="1DC9F5AB" w14:textId="77777777" w:rsidR="00C03B9C" w:rsidRPr="00504B99" w:rsidRDefault="00C03B9C" w:rsidP="00E93A80">
            <w:pPr>
              <w:jc w:val="center"/>
              <w:rPr>
                <w:b/>
                <w:sz w:val="28"/>
              </w:rPr>
            </w:pPr>
          </w:p>
          <w:p w14:paraId="67E25A84" w14:textId="77777777" w:rsidR="00C03B9C" w:rsidRPr="00504B99" w:rsidRDefault="00C03B9C" w:rsidP="00E93A80">
            <w:pPr>
              <w:rPr>
                <w:b/>
                <w:sz w:val="28"/>
              </w:rPr>
            </w:pPr>
          </w:p>
          <w:p w14:paraId="71B75909" w14:textId="77777777" w:rsidR="00C03B9C" w:rsidRPr="00504B99" w:rsidRDefault="00C03B9C" w:rsidP="00E93A80">
            <w:pPr>
              <w:rPr>
                <w:b/>
                <w:sz w:val="28"/>
              </w:rPr>
            </w:pPr>
          </w:p>
          <w:p w14:paraId="21DF9B5E" w14:textId="77777777" w:rsidR="00C03B9C" w:rsidRPr="00504B99" w:rsidRDefault="00C03B9C" w:rsidP="00E93A80">
            <w:pPr>
              <w:rPr>
                <w:b/>
                <w:sz w:val="28"/>
              </w:rPr>
            </w:pPr>
          </w:p>
          <w:p w14:paraId="1A582A9C" w14:textId="77777777" w:rsidR="00C03B9C" w:rsidRPr="00504B99" w:rsidRDefault="00C03B9C" w:rsidP="00E93A80">
            <w:pPr>
              <w:rPr>
                <w:b/>
                <w:sz w:val="28"/>
              </w:rPr>
            </w:pPr>
          </w:p>
          <w:p w14:paraId="436764C2" w14:textId="77777777" w:rsidR="00C03B9C" w:rsidRPr="00504B99" w:rsidRDefault="00C03B9C" w:rsidP="00E93A80">
            <w:pPr>
              <w:jc w:val="center"/>
              <w:rPr>
                <w:b/>
                <w:sz w:val="28"/>
              </w:rPr>
            </w:pPr>
          </w:p>
          <w:sdt>
            <w:sdtPr>
              <w:rPr>
                <w:b/>
                <w:sz w:val="28"/>
              </w:rPr>
              <w:id w:val="-1240796735"/>
              <w:placeholder>
                <w:docPart w:val="0795F0A0207646B4A6F89F012FF99195"/>
              </w:placeholder>
              <w:dropDownList>
                <w:listItem w:displayText="Nguyễn Thành Đạt" w:value="Nguyễn Thành Đạt"/>
                <w:listItem w:displayText="Hồ Văn Sơn" w:value="Hồ Văn Sơn"/>
                <w:listItem w:displayText="Phạm Quang Vĩnh Phú" w:value="Phạm Quang Vĩnh Phú"/>
                <w:listItem w:displayText="Nguyễn Trọng Nghĩa" w:value="Nguyễn Trọng Nghĩa"/>
              </w:dropDownList>
            </w:sdtPr>
            <w:sdtContent>
              <w:p w14:paraId="70914841" w14:textId="77777777" w:rsidR="00C03B9C" w:rsidRPr="00504B99" w:rsidRDefault="00987E24" w:rsidP="00E93A8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Nguyễn Thành Đạt</w:t>
                </w:r>
              </w:p>
            </w:sdtContent>
          </w:sdt>
          <w:p w14:paraId="108DE764" w14:textId="77777777" w:rsidR="00C03B9C" w:rsidRPr="00C03B9C" w:rsidRDefault="00C03B9C" w:rsidP="00E93A80">
            <w:pPr>
              <w:jc w:val="center"/>
            </w:pPr>
          </w:p>
        </w:tc>
      </w:tr>
    </w:tbl>
    <w:p w14:paraId="2F9EFAAD" w14:textId="77777777" w:rsidR="006E7755" w:rsidRPr="00D03801" w:rsidRDefault="006E7755" w:rsidP="00E77E39"/>
    <w:sectPr w:rsidR="006E7755" w:rsidRPr="00D03801" w:rsidSect="00E77E39">
      <w:headerReference w:type="default" r:id="rId8"/>
      <w:footerReference w:type="default" r:id="rId9"/>
      <w:pgSz w:w="11907" w:h="16840" w:code="9"/>
      <w:pgMar w:top="1134" w:right="1134" w:bottom="630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87A5A" w14:textId="77777777" w:rsidR="00F64BEB" w:rsidRDefault="00F64BEB">
      <w:r>
        <w:separator/>
      </w:r>
    </w:p>
  </w:endnote>
  <w:endnote w:type="continuationSeparator" w:id="0">
    <w:p w14:paraId="6A6D2A8C" w14:textId="77777777" w:rsidR="00F64BEB" w:rsidRDefault="00F6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24FA" w14:textId="77777777" w:rsidR="00504B99" w:rsidRDefault="00504B99" w:rsidP="001748AB">
    <w:pPr>
      <w:pStyle w:val="Footer"/>
    </w:pPr>
  </w:p>
  <w:p w14:paraId="13043CBA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88A5F" w14:textId="77777777" w:rsidR="00F64BEB" w:rsidRDefault="00F64BEB">
      <w:r>
        <w:separator/>
      </w:r>
    </w:p>
  </w:footnote>
  <w:footnote w:type="continuationSeparator" w:id="0">
    <w:p w14:paraId="60372C00" w14:textId="77777777" w:rsidR="00F64BEB" w:rsidRDefault="00F64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563967" w14:textId="77777777" w:rsidR="00C07488" w:rsidRDefault="00C07488">
        <w:pPr>
          <w:pStyle w:val="Header"/>
          <w:jc w:val="center"/>
        </w:pPr>
      </w:p>
      <w:p w14:paraId="67E510C3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0FBB4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47A49"/>
    <w:multiLevelType w:val="hybridMultilevel"/>
    <w:tmpl w:val="8B8E5DAA"/>
    <w:lvl w:ilvl="0" w:tplc="E4A6607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8" w15:restartNumberingAfterBreak="0">
    <w:nsid w:val="30155BE9"/>
    <w:multiLevelType w:val="hybridMultilevel"/>
    <w:tmpl w:val="AD5E88AC"/>
    <w:lvl w:ilvl="0" w:tplc="52ECB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324744784">
    <w:abstractNumId w:val="7"/>
  </w:num>
  <w:num w:numId="2" w16cid:durableId="445347355">
    <w:abstractNumId w:val="1"/>
  </w:num>
  <w:num w:numId="3" w16cid:durableId="945161387">
    <w:abstractNumId w:val="6"/>
  </w:num>
  <w:num w:numId="4" w16cid:durableId="56900704">
    <w:abstractNumId w:val="11"/>
  </w:num>
  <w:num w:numId="5" w16cid:durableId="1931546597">
    <w:abstractNumId w:val="9"/>
  </w:num>
  <w:num w:numId="6" w16cid:durableId="781416201">
    <w:abstractNumId w:val="13"/>
  </w:num>
  <w:num w:numId="7" w16cid:durableId="1484004520">
    <w:abstractNumId w:val="10"/>
  </w:num>
  <w:num w:numId="8" w16cid:durableId="961881699">
    <w:abstractNumId w:val="14"/>
  </w:num>
  <w:num w:numId="9" w16cid:durableId="63799102">
    <w:abstractNumId w:val="12"/>
  </w:num>
  <w:num w:numId="10" w16cid:durableId="686516542">
    <w:abstractNumId w:val="0"/>
  </w:num>
  <w:num w:numId="11" w16cid:durableId="1929656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5527047">
    <w:abstractNumId w:val="5"/>
  </w:num>
  <w:num w:numId="13" w16cid:durableId="158740401">
    <w:abstractNumId w:val="3"/>
  </w:num>
  <w:num w:numId="14" w16cid:durableId="829828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2911382">
    <w:abstractNumId w:val="2"/>
  </w:num>
  <w:num w:numId="16" w16cid:durableId="2026243252">
    <w:abstractNumId w:val="8"/>
  </w:num>
  <w:num w:numId="17" w16cid:durableId="1966691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F5"/>
    <w:rsid w:val="000002C7"/>
    <w:rsid w:val="00003211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573D4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4031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177CA"/>
    <w:rsid w:val="00224FE4"/>
    <w:rsid w:val="00232B36"/>
    <w:rsid w:val="0023348E"/>
    <w:rsid w:val="002402E3"/>
    <w:rsid w:val="0024081E"/>
    <w:rsid w:val="002474B7"/>
    <w:rsid w:val="00250E75"/>
    <w:rsid w:val="00251413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45468"/>
    <w:rsid w:val="0045283F"/>
    <w:rsid w:val="00452A40"/>
    <w:rsid w:val="00467B44"/>
    <w:rsid w:val="004721CF"/>
    <w:rsid w:val="00484078"/>
    <w:rsid w:val="00485E9F"/>
    <w:rsid w:val="00487E32"/>
    <w:rsid w:val="00490495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CE7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4BE6"/>
    <w:rsid w:val="006C5C7E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1EE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3FDC"/>
    <w:rsid w:val="008557D5"/>
    <w:rsid w:val="00865C00"/>
    <w:rsid w:val="00872357"/>
    <w:rsid w:val="00873071"/>
    <w:rsid w:val="0087366A"/>
    <w:rsid w:val="00876703"/>
    <w:rsid w:val="00876C36"/>
    <w:rsid w:val="0088217D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3EEA"/>
    <w:rsid w:val="00A36B0A"/>
    <w:rsid w:val="00A36D75"/>
    <w:rsid w:val="00A37D33"/>
    <w:rsid w:val="00A57052"/>
    <w:rsid w:val="00A62676"/>
    <w:rsid w:val="00A67A13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4A85"/>
    <w:rsid w:val="00B257F6"/>
    <w:rsid w:val="00B31637"/>
    <w:rsid w:val="00B35A24"/>
    <w:rsid w:val="00B44B1F"/>
    <w:rsid w:val="00B46E73"/>
    <w:rsid w:val="00B47544"/>
    <w:rsid w:val="00B5039E"/>
    <w:rsid w:val="00B50B73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26A4"/>
    <w:rsid w:val="00C33E71"/>
    <w:rsid w:val="00C41A2B"/>
    <w:rsid w:val="00C46549"/>
    <w:rsid w:val="00C47074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4625E"/>
    <w:rsid w:val="00F52E02"/>
    <w:rsid w:val="00F55FEA"/>
    <w:rsid w:val="00F60B97"/>
    <w:rsid w:val="00F6179B"/>
    <w:rsid w:val="00F627A5"/>
    <w:rsid w:val="00F64BEB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0712"/>
    <w:rsid w:val="00FB2F66"/>
    <w:rsid w:val="00FC022A"/>
    <w:rsid w:val="00FC2170"/>
    <w:rsid w:val="00FD148C"/>
    <w:rsid w:val="00FD3EF5"/>
    <w:rsid w:val="00FF1516"/>
    <w:rsid w:val="00FF450C"/>
    <w:rsid w:val="00FF5148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02A13FF"/>
  <w15:docId w15:val="{659F339E-7CFA-411D-96F6-1EB308A9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188DA2FFC24C1EA3CEBABB845E8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37FD-A6D7-4C5A-9DAD-CB9BF1CFCBC4}"/>
      </w:docPartPr>
      <w:docPartBody>
        <w:p w:rsidR="00000000" w:rsidRDefault="00000000">
          <w:pPr>
            <w:pStyle w:val="DA188DA2FFC24C1EA3CEBABB845E836A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0795F0A0207646B4A6F89F012FF9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1DB-24DE-4761-AB70-DE73BC26333C}"/>
      </w:docPartPr>
      <w:docPartBody>
        <w:p w:rsidR="00000000" w:rsidRDefault="00000000">
          <w:pPr>
            <w:pStyle w:val="0795F0A0207646B4A6F89F012FF99195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2B"/>
    <w:rsid w:val="003B3C2B"/>
    <w:rsid w:val="00F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188DA2FFC24C1EA3CEBABB845E836A">
    <w:name w:val="DA188DA2FFC24C1EA3CEBABB845E836A"/>
  </w:style>
  <w:style w:type="paragraph" w:customStyle="1" w:styleId="0795F0A0207646B4A6F89F012FF99195">
    <w:name w:val="0795F0A0207646B4A6F89F012FF99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38E7-00AB-43EE-B165-6B2A131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14</cp:revision>
  <cp:lastPrinted>2015-05-25T07:48:00Z</cp:lastPrinted>
  <dcterms:created xsi:type="dcterms:W3CDTF">2025-04-11T08:49:00Z</dcterms:created>
  <dcterms:modified xsi:type="dcterms:W3CDTF">2025-04-11T09:25:00Z</dcterms:modified>
</cp:coreProperties>
</file>