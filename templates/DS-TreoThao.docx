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7" w:type="dxa"/>
        <w:jc w:val="center"/>
        <w:tblLook w:val="0000" w:firstRow="0" w:lastRow="0" w:firstColumn="0" w:lastColumn="0" w:noHBand="0" w:noVBand="0"/>
      </w:tblPr>
      <w:tblGrid>
        <w:gridCol w:w="4192"/>
        <w:gridCol w:w="3746"/>
        <w:gridCol w:w="5469"/>
      </w:tblGrid>
      <w:tr w:rsidR="00C87580" w:rsidRPr="00C87580" w14:paraId="6F839797" w14:textId="77777777" w:rsidTr="00C87580">
        <w:trPr>
          <w:trHeight w:val="1130"/>
          <w:jc w:val="center"/>
        </w:trPr>
        <w:tc>
          <w:tcPr>
            <w:tcW w:w="4192" w:type="dxa"/>
          </w:tcPr>
          <w:p w14:paraId="5BC6632F" w14:textId="77777777" w:rsidR="00C87580" w:rsidRPr="00C87580" w:rsidRDefault="00C87580" w:rsidP="002D7FA3">
            <w:pPr>
              <w:jc w:val="center"/>
              <w:rPr>
                <w:szCs w:val="26"/>
              </w:rPr>
            </w:pPr>
            <w:r w:rsidRPr="00C87580">
              <w:rPr>
                <w:szCs w:val="26"/>
              </w:rPr>
              <w:t>ĐIỆN LỰC XUÂN LỘC</w:t>
            </w:r>
          </w:p>
          <w:p w14:paraId="64D7E667" w14:textId="77777777" w:rsidR="00C87580" w:rsidRPr="00C87580" w:rsidRDefault="00C87580" w:rsidP="0078233B">
            <w:pPr>
              <w:jc w:val="center"/>
              <w:rPr>
                <w:b/>
                <w:bCs/>
                <w:sz w:val="28"/>
              </w:rPr>
            </w:pPr>
            <w:r w:rsidRPr="00C87580">
              <w:rPr>
                <w:b/>
                <w:bCs/>
                <w:sz w:val="28"/>
              </w:rPr>
              <w:t>PHÒNG KINH DOANH</w:t>
            </w:r>
          </w:p>
          <w:p w14:paraId="49AEDF93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3746" w:type="dxa"/>
          </w:tcPr>
          <w:p w14:paraId="5DDB0A9F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9" w:type="dxa"/>
          </w:tcPr>
          <w:p w14:paraId="54C3E24B" w14:textId="309EF99F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9CD338E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Độc lập - Tự do - Hạnh phúc</w:t>
            </w:r>
          </w:p>
          <w:p w14:paraId="503FC665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–––––––––––––––––––</w:t>
            </w:r>
          </w:p>
          <w:p w14:paraId="39AAFB9D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87580" w:rsidRPr="00C87580" w14:paraId="0681E2F3" w14:textId="77777777" w:rsidTr="00C87580">
        <w:trPr>
          <w:trHeight w:val="630"/>
          <w:jc w:val="center"/>
        </w:trPr>
        <w:tc>
          <w:tcPr>
            <w:tcW w:w="4192" w:type="dxa"/>
          </w:tcPr>
          <w:p w14:paraId="357D2FBB" w14:textId="77777777" w:rsidR="00C87580" w:rsidRPr="00C87580" w:rsidRDefault="00C87580" w:rsidP="00C87580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3746" w:type="dxa"/>
          </w:tcPr>
          <w:p w14:paraId="4A500CC6" w14:textId="77777777" w:rsidR="00C87580" w:rsidRPr="00C87580" w:rsidRDefault="00C87580" w:rsidP="002D7FA3">
            <w:pPr>
              <w:ind w:right="-108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5469" w:type="dxa"/>
          </w:tcPr>
          <w:p w14:paraId="1E9CF579" w14:textId="64501288" w:rsidR="00C87580" w:rsidRPr="00C87580" w:rsidRDefault="00C87580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i/>
                <w:iCs/>
                <w:szCs w:val="26"/>
              </w:rPr>
              <w:t xml:space="preserve">Xuân Lộc, ngày       tháng       năm </w:t>
            </w:r>
            <w:r w:rsidRPr="00C87580">
              <w:rPr>
                <w:i/>
                <w:iCs/>
                <w:szCs w:val="26"/>
              </w:rPr>
              <w:fldChar w:fldCharType="begin"/>
            </w:r>
            <w:r w:rsidRPr="00C87580">
              <w:rPr>
                <w:i/>
                <w:iCs/>
                <w:szCs w:val="26"/>
              </w:rPr>
              <w:instrText xml:space="preserve"> DATE  \@ "YYYY"  \* MERGEFORMAT </w:instrText>
            </w:r>
            <w:r w:rsidRPr="00C87580">
              <w:rPr>
                <w:i/>
                <w:iCs/>
                <w:szCs w:val="26"/>
              </w:rPr>
              <w:fldChar w:fldCharType="separate"/>
            </w:r>
            <w:r w:rsidR="00C77945">
              <w:rPr>
                <w:i/>
                <w:iCs/>
                <w:noProof/>
                <w:szCs w:val="26"/>
              </w:rPr>
              <w:t>2025</w:t>
            </w:r>
            <w:r w:rsidRPr="00C87580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756757C0" w14:textId="189E52F2" w:rsidR="00FB5C4D" w:rsidRDefault="00FB5C4D" w:rsidP="00FB5C4D">
      <w:pPr>
        <w:jc w:val="center"/>
        <w:rPr>
          <w:b/>
          <w:bCs/>
          <w:sz w:val="28"/>
          <w:lang w:eastAsia="vi-VN"/>
        </w:rPr>
      </w:pPr>
      <w:r w:rsidRPr="00FB5C4D">
        <w:rPr>
          <w:b/>
          <w:bCs/>
          <w:sz w:val="28"/>
          <w:lang w:eastAsia="vi-VN"/>
        </w:rPr>
        <w:t>BẢNG VTTB THU HỒI ĐỀ NGHỊ NHẬP KHO</w:t>
      </w:r>
      <w:r w:rsidRPr="00FB5C4D">
        <w:rPr>
          <w:b/>
          <w:bCs/>
          <w:sz w:val="28"/>
          <w:lang w:eastAsia="vi-VN"/>
        </w:rPr>
        <w:br/>
        <w:t>Về việc nhập điện kế, thu hồi từ công tác thay định kỳ</w:t>
      </w:r>
    </w:p>
    <w:p w14:paraId="0CE0BA80" w14:textId="77777777" w:rsidR="00FB5C4D" w:rsidRPr="00FB5C4D" w:rsidRDefault="00FB5C4D" w:rsidP="00FB5C4D">
      <w:pPr>
        <w:jc w:val="center"/>
        <w:rPr>
          <w:b/>
          <w:bCs/>
          <w:sz w:val="28"/>
          <w:lang w:eastAsia="vi-VN"/>
        </w:rPr>
      </w:pPr>
    </w:p>
    <w:tbl>
      <w:tblPr>
        <w:tblW w:w="14752" w:type="dxa"/>
        <w:tblLook w:val="04A0" w:firstRow="1" w:lastRow="0" w:firstColumn="1" w:lastColumn="0" w:noHBand="0" w:noVBand="1"/>
      </w:tblPr>
      <w:tblGrid>
        <w:gridCol w:w="652"/>
        <w:gridCol w:w="2400"/>
        <w:gridCol w:w="1669"/>
        <w:gridCol w:w="1426"/>
        <w:gridCol w:w="1529"/>
        <w:gridCol w:w="1363"/>
        <w:gridCol w:w="1133"/>
        <w:gridCol w:w="756"/>
        <w:gridCol w:w="698"/>
        <w:gridCol w:w="2052"/>
        <w:gridCol w:w="1388"/>
      </w:tblGrid>
      <w:tr w:rsidR="009603AB" w:rsidRPr="00C87580" w14:paraId="0EA5BF6E" w14:textId="77777777" w:rsidTr="009603AB">
        <w:trPr>
          <w:trHeight w:val="624"/>
          <w:tblHeader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8F0BF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688BB5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Tên khách hàng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9C45AB2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Địa chỉ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CD8447D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Danh số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869D7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 Đ.Kế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69155A9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03EA3" w14:textId="3D30DD51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Loại TI/</w:t>
            </w:r>
            <w:r>
              <w:rPr>
                <w:b/>
                <w:bCs/>
              </w:rPr>
              <w:br/>
              <w:t>S.Lượng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8BFD1FF" w14:textId="270DA535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Hạn sử dụng công tơ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81B38" w14:textId="3C7471CB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NV thực hiện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0692FA6" w14:textId="211BD6E3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Ngày treo tháo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5DA56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Lý do nhập</w:t>
            </w:r>
          </w:p>
        </w:tc>
      </w:tr>
      <w:tr w:rsidR="00C87580" w:rsidRPr="0034427D" w14:paraId="0EFFEF5F" w14:textId="77777777" w:rsidTr="009603AB">
        <w:trPr>
          <w:trHeight w:val="459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D9C8E" w14:textId="548551F0" w:rsidR="00C87580" w:rsidRPr="0034427D" w:rsidRDefault="00C87580" w:rsidP="00C87580">
            <w:pPr>
              <w:pStyle w:val="ListParagraph"/>
              <w:numPr>
                <w:ilvl w:val="0"/>
                <w:numId w:val="16"/>
              </w:numPr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A5BB2E7" w14:textId="5E8CD5BA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912313">
              <w:rPr>
                <w:color w:val="000000"/>
                <w:sz w:val="24"/>
                <w:szCs w:val="24"/>
                <w:lang w:val="en-US" w:eastAsia="vi-VN"/>
              </w:rPr>
              <w:t>{#</w:t>
            </w:r>
            <w:proofErr w:type="gramStart"/>
            <w:r w:rsidR="00912313">
              <w:rPr>
                <w:color w:val="000000"/>
                <w:sz w:val="24"/>
                <w:szCs w:val="24"/>
                <w:lang w:val="en-US" w:eastAsia="vi-VN"/>
              </w:rPr>
              <w:t>tb}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EB0E0E" w14:textId="1177BF1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{DCHI_DDO}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86E329" w14:textId="615650E8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{MA_GCS}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57EF3" w14:textId="5093342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{MA_HIEU}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A40F11" w14:textId="0FCFF71A" w:rsidR="00C87580" w:rsidRPr="00C87580" w:rsidRDefault="0034427D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34427D">
              <w:rPr>
                <w:color w:val="000000"/>
                <w:sz w:val="24"/>
                <w:szCs w:val="24"/>
                <w:lang w:eastAsia="vi-VN"/>
              </w:rPr>
              <w:t>{SO_CTO}</w:t>
            </w:r>
            <w:r w:rsidR="00C87580"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2AA09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8A1F136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F8B93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8A298A" w14:textId="3BAE672E" w:rsidR="00C87580" w:rsidRPr="00C87580" w:rsidRDefault="009603AB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>
              <w:rPr>
                <w:color w:val="000000"/>
                <w:sz w:val="24"/>
                <w:szCs w:val="24"/>
                <w:lang w:val="en-US" w:eastAsia="vi-VN"/>
              </w:rPr>
              <w:t>{</w:t>
            </w:r>
            <w:r w:rsidRPr="009603AB">
              <w:rPr>
                <w:color w:val="000000"/>
                <w:sz w:val="24"/>
                <w:szCs w:val="24"/>
                <w:lang w:val="en-US" w:eastAsia="vi-VN"/>
              </w:rPr>
              <w:t>NGAY_TTHA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O}</w:t>
            </w:r>
            <w:r w:rsidR="00C87580"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89A9A" w14:textId="218B332A" w:rsidR="00C87580" w:rsidRPr="00C87580" w:rsidRDefault="009603AB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9603AB">
              <w:rPr>
                <w:color w:val="000000"/>
                <w:sz w:val="24"/>
                <w:szCs w:val="24"/>
                <w:lang w:val="en-US" w:eastAsia="vi-VN"/>
              </w:rPr>
              <w:t>CSĐT</w:t>
            </w:r>
            <w:r w:rsidR="00912313">
              <w:rPr>
                <w:color w:val="000000"/>
                <w:sz w:val="24"/>
                <w:szCs w:val="24"/>
                <w:lang w:val="en-US" w:eastAsia="vi-VN"/>
              </w:rPr>
              <w:t>{/tb}</w:t>
            </w:r>
          </w:p>
        </w:tc>
      </w:tr>
    </w:tbl>
    <w:p w14:paraId="6630A34A" w14:textId="5BFB0F0E" w:rsidR="006E7755" w:rsidRDefault="00C77945" w:rsidP="00B47544">
      <w:pPr>
        <w:pStyle w:val="Hx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:</w:t>
      </w:r>
    </w:p>
    <w:p w14:paraId="556BCC4E" w14:textId="05947130" w:rsidR="00C77945" w:rsidRPr="00E07A64" w:rsidRDefault="00C77945" w:rsidP="00C77945">
      <w:pPr>
        <w:pStyle w:val="ListParagraph"/>
        <w:contextualSpacing w:val="0"/>
        <w:rPr>
          <w:szCs w:val="26"/>
        </w:rPr>
      </w:pPr>
      <w:r w:rsidRPr="00E07A64">
        <w:rPr>
          <w:szCs w:val="26"/>
          <w:lang w:val="fr-FR"/>
        </w:rPr>
        <w:t>{-</w:t>
      </w:r>
      <w:proofErr w:type="spellStart"/>
      <w:proofErr w:type="gramStart"/>
      <w:r w:rsidRPr="00E07A64">
        <w:rPr>
          <w:szCs w:val="26"/>
          <w:lang w:val="fr-FR"/>
        </w:rPr>
        <w:t>w:p</w:t>
      </w:r>
      <w:proofErr w:type="spellEnd"/>
      <w:proofErr w:type="gramEnd"/>
      <w:r w:rsidRPr="00E07A64"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tk</w:t>
      </w:r>
      <w:proofErr w:type="spellEnd"/>
      <w:r w:rsidRPr="00E07A64">
        <w:rPr>
          <w:szCs w:val="26"/>
          <w:lang w:val="fr-FR"/>
        </w:rPr>
        <w:t>}</w:t>
      </w:r>
      <w:r>
        <w:rPr>
          <w:szCs w:val="26"/>
        </w:rPr>
        <w:t xml:space="preserve"> </w:t>
      </w:r>
      <w:r w:rsidRPr="00A346E1">
        <w:rPr>
          <w:szCs w:val="26"/>
        </w:rPr>
        <w:t>{</w:t>
      </w:r>
      <w:r w:rsidRPr="00C77945">
        <w:rPr>
          <w:szCs w:val="26"/>
        </w:rPr>
        <w:t>name</w:t>
      </w:r>
      <w:r w:rsidRPr="00A346E1">
        <w:rPr>
          <w:szCs w:val="26"/>
        </w:rPr>
        <w:t>}</w:t>
      </w:r>
      <w:r>
        <w:rPr>
          <w:szCs w:val="26"/>
          <w:lang w:val="en-US"/>
        </w:rPr>
        <w:t>:</w:t>
      </w:r>
      <w:r>
        <w:rPr>
          <w:szCs w:val="26"/>
        </w:rPr>
        <w:t xml:space="preserve"> </w:t>
      </w:r>
      <w:r w:rsidRPr="00A346E1">
        <w:rPr>
          <w:szCs w:val="26"/>
        </w:rPr>
        <w:t>{</w:t>
      </w:r>
      <w:r>
        <w:rPr>
          <w:szCs w:val="26"/>
          <w:lang w:val="fr-FR"/>
        </w:rPr>
        <w:t>count</w:t>
      </w:r>
      <w:r w:rsidRPr="00A346E1">
        <w:rPr>
          <w:szCs w:val="26"/>
        </w:rPr>
        <w:t>}</w:t>
      </w:r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cái</w:t>
      </w:r>
      <w:proofErr w:type="spellEnd"/>
      <w:r>
        <w:rPr>
          <w:szCs w:val="26"/>
          <w:lang w:val="en-US"/>
        </w:rPr>
        <w:t xml:space="preserve"> </w:t>
      </w:r>
      <w:bookmarkStart w:id="0" w:name="_GoBack"/>
      <w:bookmarkEnd w:id="0"/>
      <w:r w:rsidRPr="00E07A64">
        <w:rPr>
          <w:szCs w:val="26"/>
          <w:lang w:val="fr-FR"/>
        </w:rPr>
        <w:t>{/</w:t>
      </w:r>
      <w:proofErr w:type="spellStart"/>
      <w:r>
        <w:rPr>
          <w:szCs w:val="26"/>
          <w:lang w:val="fr-FR"/>
        </w:rPr>
        <w:t>tk</w:t>
      </w:r>
      <w:proofErr w:type="spellEnd"/>
      <w:r w:rsidRPr="00E07A64">
        <w:rPr>
          <w:szCs w:val="26"/>
          <w:lang w:val="fr-FR"/>
        </w:rPr>
        <w:t>}</w:t>
      </w:r>
    </w:p>
    <w:p w14:paraId="497D804D" w14:textId="2389BE4E" w:rsidR="00C77945" w:rsidRPr="00C77945" w:rsidRDefault="00C77945" w:rsidP="00B47544">
      <w:pPr>
        <w:pStyle w:val="Hx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92"/>
        <w:gridCol w:w="3032"/>
        <w:gridCol w:w="2924"/>
        <w:gridCol w:w="3205"/>
        <w:gridCol w:w="2923"/>
      </w:tblGrid>
      <w:tr w:rsidR="00B23D0E" w:rsidRPr="00C87580" w14:paraId="24D18816" w14:textId="59462C50" w:rsidTr="00B23D0E">
        <w:tc>
          <w:tcPr>
            <w:tcW w:w="2992" w:type="dxa"/>
            <w:shd w:val="clear" w:color="auto" w:fill="auto"/>
          </w:tcPr>
          <w:p w14:paraId="10247876" w14:textId="77777777" w:rsidR="00B23D0E" w:rsidRPr="00C87580" w:rsidRDefault="00B23D0E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  <w:r w:rsidRPr="00C87580">
              <w:rPr>
                <w:b/>
                <w:bCs/>
              </w:rPr>
              <w:t>NGƯỜI NHẬP</w:t>
            </w:r>
          </w:p>
          <w:p w14:paraId="28D112F4" w14:textId="286D384D" w:rsidR="00B23D0E" w:rsidRPr="00C87580" w:rsidRDefault="00B23D0E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</w:p>
        </w:tc>
        <w:tc>
          <w:tcPr>
            <w:tcW w:w="3032" w:type="dxa"/>
          </w:tcPr>
          <w:p w14:paraId="3A7E7155" w14:textId="77777777" w:rsidR="00B23D0E" w:rsidRPr="00C87580" w:rsidRDefault="00B23D0E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P. KINH DOANH</w:t>
            </w:r>
          </w:p>
          <w:p w14:paraId="2E96E424" w14:textId="77777777" w:rsidR="00B23D0E" w:rsidRPr="00C87580" w:rsidRDefault="00B23D0E" w:rsidP="00C87580">
            <w:pPr>
              <w:jc w:val="center"/>
              <w:rPr>
                <w:b/>
                <w:sz w:val="28"/>
              </w:rPr>
            </w:pPr>
          </w:p>
        </w:tc>
        <w:tc>
          <w:tcPr>
            <w:tcW w:w="2924" w:type="dxa"/>
          </w:tcPr>
          <w:p w14:paraId="000E4232" w14:textId="77777777" w:rsidR="00B23D0E" w:rsidRPr="00C87580" w:rsidRDefault="00B23D0E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THỦ KHO</w:t>
            </w:r>
          </w:p>
          <w:p w14:paraId="5128D1E4" w14:textId="0A45B0A8" w:rsidR="00B23D0E" w:rsidRPr="00C87580" w:rsidRDefault="00B23D0E" w:rsidP="00E93A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3205" w:type="dxa"/>
            <w:shd w:val="clear" w:color="auto" w:fill="auto"/>
          </w:tcPr>
          <w:p w14:paraId="5EF56E0B" w14:textId="77777777" w:rsidR="00B23D0E" w:rsidRPr="00C87580" w:rsidRDefault="00B23D0E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PHÒNG KH-KT-VT</w:t>
            </w:r>
          </w:p>
          <w:p w14:paraId="77D0DC5A" w14:textId="73CB1925" w:rsidR="00B23D0E" w:rsidRPr="00C87580" w:rsidRDefault="00B23D0E" w:rsidP="00E93A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</w:p>
          <w:p w14:paraId="22A24E00" w14:textId="77777777" w:rsidR="00B23D0E" w:rsidRPr="00C87580" w:rsidRDefault="00B23D0E" w:rsidP="00E93A80">
            <w:pPr>
              <w:jc w:val="center"/>
              <w:rPr>
                <w:b/>
                <w:sz w:val="28"/>
              </w:rPr>
            </w:pPr>
          </w:p>
          <w:p w14:paraId="47971FA8" w14:textId="77777777" w:rsidR="00B23D0E" w:rsidRPr="00C87580" w:rsidRDefault="00B23D0E" w:rsidP="00E93A80">
            <w:pPr>
              <w:rPr>
                <w:b/>
                <w:sz w:val="28"/>
              </w:rPr>
            </w:pPr>
          </w:p>
          <w:p w14:paraId="0BA638B7" w14:textId="77777777" w:rsidR="00B23D0E" w:rsidRPr="00C87580" w:rsidRDefault="00B23D0E" w:rsidP="00E93A80">
            <w:pPr>
              <w:rPr>
                <w:b/>
                <w:sz w:val="28"/>
              </w:rPr>
            </w:pPr>
          </w:p>
          <w:p w14:paraId="02DA7F4E" w14:textId="77777777" w:rsidR="00B23D0E" w:rsidRPr="00C87580" w:rsidRDefault="00B23D0E" w:rsidP="00E93A80">
            <w:pPr>
              <w:rPr>
                <w:b/>
                <w:sz w:val="28"/>
              </w:rPr>
            </w:pPr>
          </w:p>
          <w:p w14:paraId="13527701" w14:textId="77777777" w:rsidR="00B23D0E" w:rsidRPr="00C87580" w:rsidRDefault="00B23D0E" w:rsidP="00E93A80">
            <w:pPr>
              <w:rPr>
                <w:b/>
                <w:sz w:val="28"/>
              </w:rPr>
            </w:pPr>
          </w:p>
          <w:p w14:paraId="5DAC2686" w14:textId="77777777" w:rsidR="00B23D0E" w:rsidRPr="00C87580" w:rsidRDefault="00B23D0E" w:rsidP="00E93A80">
            <w:pPr>
              <w:jc w:val="center"/>
              <w:rPr>
                <w:b/>
                <w:sz w:val="28"/>
              </w:rPr>
            </w:pPr>
          </w:p>
          <w:p w14:paraId="5918BB2D" w14:textId="77777777" w:rsidR="00B23D0E" w:rsidRPr="00C87580" w:rsidRDefault="00B23D0E" w:rsidP="00C87580">
            <w:pPr>
              <w:tabs>
                <w:tab w:val="left" w:pos="1604"/>
              </w:tabs>
              <w:jc w:val="center"/>
            </w:pPr>
          </w:p>
        </w:tc>
        <w:tc>
          <w:tcPr>
            <w:tcW w:w="2923" w:type="dxa"/>
          </w:tcPr>
          <w:p w14:paraId="5EB9ADD8" w14:textId="77777777" w:rsidR="00B23D0E" w:rsidRDefault="00B23D0E" w:rsidP="00B23D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KT. GIÁM ĐỐC</w:t>
            </w:r>
            <w:r>
              <w:rPr>
                <w:b/>
                <w:bCs/>
              </w:rPr>
              <w:br/>
              <w:t>PHÓ GIÁM ĐỐC</w:t>
            </w:r>
          </w:p>
          <w:p w14:paraId="6EC6B535" w14:textId="665954BE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45224FE4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02275788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03BC691E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5C5F5960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526CE0CE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32791C66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741ED72B" w14:textId="48A8FF9F" w:rsidR="00B23D0E" w:rsidRPr="00C87580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</w:tc>
      </w:tr>
    </w:tbl>
    <w:p w14:paraId="155E8C8F" w14:textId="77777777" w:rsidR="006E7755" w:rsidRPr="00C87580" w:rsidRDefault="006E7755" w:rsidP="00E77E39"/>
    <w:sectPr w:rsidR="006E7755" w:rsidRPr="00C87580" w:rsidSect="00C87580">
      <w:headerReference w:type="default" r:id="rId8"/>
      <w:footerReference w:type="default" r:id="rId9"/>
      <w:pgSz w:w="16840" w:h="11907" w:orient="landscape" w:code="9"/>
      <w:pgMar w:top="851" w:right="1134" w:bottom="1134" w:left="630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C9E97" w14:textId="77777777" w:rsidR="007E1123" w:rsidRDefault="007E1123">
      <w:r>
        <w:separator/>
      </w:r>
    </w:p>
  </w:endnote>
  <w:endnote w:type="continuationSeparator" w:id="0">
    <w:p w14:paraId="344D5270" w14:textId="77777777" w:rsidR="007E1123" w:rsidRDefault="007E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4A52D" w14:textId="77777777" w:rsidR="00504B99" w:rsidRDefault="00504B99" w:rsidP="001748AB">
    <w:pPr>
      <w:pStyle w:val="Footer"/>
    </w:pPr>
  </w:p>
  <w:p w14:paraId="12A193AE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32C9B" w14:textId="77777777" w:rsidR="007E1123" w:rsidRDefault="007E1123">
      <w:r>
        <w:separator/>
      </w:r>
    </w:p>
  </w:footnote>
  <w:footnote w:type="continuationSeparator" w:id="0">
    <w:p w14:paraId="31089093" w14:textId="77777777" w:rsidR="007E1123" w:rsidRDefault="007E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FC263" w14:textId="77777777" w:rsidR="00C07488" w:rsidRDefault="00C07488">
        <w:pPr>
          <w:pStyle w:val="Header"/>
          <w:jc w:val="center"/>
        </w:pPr>
      </w:p>
      <w:p w14:paraId="112138CB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7BA5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126"/>
    <w:multiLevelType w:val="hybridMultilevel"/>
    <w:tmpl w:val="FD403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8" w15:restartNumberingAfterBreak="0">
    <w:nsid w:val="309A323B"/>
    <w:multiLevelType w:val="hybridMultilevel"/>
    <w:tmpl w:val="42123F44"/>
    <w:lvl w:ilvl="0" w:tplc="9F5297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92" w:hanging="360"/>
      </w:pPr>
    </w:lvl>
    <w:lvl w:ilvl="2" w:tplc="042A001B" w:tentative="1">
      <w:start w:val="1"/>
      <w:numFmt w:val="lowerRoman"/>
      <w:lvlText w:val="%3."/>
      <w:lvlJc w:val="right"/>
      <w:pPr>
        <w:ind w:left="2412" w:hanging="180"/>
      </w:pPr>
    </w:lvl>
    <w:lvl w:ilvl="3" w:tplc="042A000F" w:tentative="1">
      <w:start w:val="1"/>
      <w:numFmt w:val="decimal"/>
      <w:lvlText w:val="%4."/>
      <w:lvlJc w:val="left"/>
      <w:pPr>
        <w:ind w:left="3132" w:hanging="360"/>
      </w:pPr>
    </w:lvl>
    <w:lvl w:ilvl="4" w:tplc="042A0019" w:tentative="1">
      <w:start w:val="1"/>
      <w:numFmt w:val="lowerLetter"/>
      <w:lvlText w:val="%5."/>
      <w:lvlJc w:val="left"/>
      <w:pPr>
        <w:ind w:left="3852" w:hanging="360"/>
      </w:pPr>
    </w:lvl>
    <w:lvl w:ilvl="5" w:tplc="042A001B" w:tentative="1">
      <w:start w:val="1"/>
      <w:numFmt w:val="lowerRoman"/>
      <w:lvlText w:val="%6."/>
      <w:lvlJc w:val="right"/>
      <w:pPr>
        <w:ind w:left="4572" w:hanging="180"/>
      </w:pPr>
    </w:lvl>
    <w:lvl w:ilvl="6" w:tplc="042A000F" w:tentative="1">
      <w:start w:val="1"/>
      <w:numFmt w:val="decimal"/>
      <w:lvlText w:val="%7."/>
      <w:lvlJc w:val="left"/>
      <w:pPr>
        <w:ind w:left="5292" w:hanging="360"/>
      </w:pPr>
    </w:lvl>
    <w:lvl w:ilvl="7" w:tplc="042A0019" w:tentative="1">
      <w:start w:val="1"/>
      <w:numFmt w:val="lowerLetter"/>
      <w:lvlText w:val="%8."/>
      <w:lvlJc w:val="left"/>
      <w:pPr>
        <w:ind w:left="6012" w:hanging="360"/>
      </w:pPr>
    </w:lvl>
    <w:lvl w:ilvl="8" w:tplc="042A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9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10"/>
  </w:num>
  <w:num w:numId="8">
    <w:abstractNumId w:val="14"/>
  </w:num>
  <w:num w:numId="9">
    <w:abstractNumId w:val="12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0"/>
    <w:rsid w:val="000002C7"/>
    <w:rsid w:val="00005447"/>
    <w:rsid w:val="00006C46"/>
    <w:rsid w:val="00012D96"/>
    <w:rsid w:val="0003015A"/>
    <w:rsid w:val="00036228"/>
    <w:rsid w:val="00036913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31EE"/>
    <w:rsid w:val="00096B8A"/>
    <w:rsid w:val="00097D40"/>
    <w:rsid w:val="000A2099"/>
    <w:rsid w:val="000A20A5"/>
    <w:rsid w:val="000A744C"/>
    <w:rsid w:val="000B0E7A"/>
    <w:rsid w:val="000C0015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4649"/>
    <w:rsid w:val="00125CB1"/>
    <w:rsid w:val="00126329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598B"/>
    <w:rsid w:val="00187119"/>
    <w:rsid w:val="00187270"/>
    <w:rsid w:val="00190C6B"/>
    <w:rsid w:val="00193A57"/>
    <w:rsid w:val="001A64BE"/>
    <w:rsid w:val="001B7BEE"/>
    <w:rsid w:val="001C1374"/>
    <w:rsid w:val="001C6316"/>
    <w:rsid w:val="001D78CC"/>
    <w:rsid w:val="001E0C0D"/>
    <w:rsid w:val="001E5C2A"/>
    <w:rsid w:val="001E7232"/>
    <w:rsid w:val="001F2DD9"/>
    <w:rsid w:val="001F7459"/>
    <w:rsid w:val="00200946"/>
    <w:rsid w:val="00210396"/>
    <w:rsid w:val="002128E0"/>
    <w:rsid w:val="00216A7F"/>
    <w:rsid w:val="00224FE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2F66DF"/>
    <w:rsid w:val="00305D31"/>
    <w:rsid w:val="00307A51"/>
    <w:rsid w:val="003105F9"/>
    <w:rsid w:val="0031508F"/>
    <w:rsid w:val="00316BB0"/>
    <w:rsid w:val="00324E4E"/>
    <w:rsid w:val="00326F0B"/>
    <w:rsid w:val="0032770D"/>
    <w:rsid w:val="00333ECB"/>
    <w:rsid w:val="0034427D"/>
    <w:rsid w:val="00344CBA"/>
    <w:rsid w:val="00356B3F"/>
    <w:rsid w:val="0036353B"/>
    <w:rsid w:val="00365091"/>
    <w:rsid w:val="00367B0B"/>
    <w:rsid w:val="00376195"/>
    <w:rsid w:val="00382556"/>
    <w:rsid w:val="00384A9C"/>
    <w:rsid w:val="0039008A"/>
    <w:rsid w:val="00392938"/>
    <w:rsid w:val="003931F9"/>
    <w:rsid w:val="00395E19"/>
    <w:rsid w:val="003A46AE"/>
    <w:rsid w:val="003A528B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79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94C30"/>
    <w:rsid w:val="004A5C8E"/>
    <w:rsid w:val="004B0227"/>
    <w:rsid w:val="004B25F7"/>
    <w:rsid w:val="004B5BB1"/>
    <w:rsid w:val="004C11CE"/>
    <w:rsid w:val="004C4D4D"/>
    <w:rsid w:val="004D049E"/>
    <w:rsid w:val="004D70C8"/>
    <w:rsid w:val="004D7740"/>
    <w:rsid w:val="004E306B"/>
    <w:rsid w:val="004E3BB7"/>
    <w:rsid w:val="004E6353"/>
    <w:rsid w:val="004F083E"/>
    <w:rsid w:val="004F4136"/>
    <w:rsid w:val="00504B99"/>
    <w:rsid w:val="005069DA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1D53"/>
    <w:rsid w:val="005E34AB"/>
    <w:rsid w:val="005E61B2"/>
    <w:rsid w:val="005E6C1D"/>
    <w:rsid w:val="005F23A4"/>
    <w:rsid w:val="005F3C80"/>
    <w:rsid w:val="005F5A6E"/>
    <w:rsid w:val="00600C89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5C7E"/>
    <w:rsid w:val="006D3D37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56C"/>
    <w:rsid w:val="00754E27"/>
    <w:rsid w:val="00761758"/>
    <w:rsid w:val="007643A4"/>
    <w:rsid w:val="00774954"/>
    <w:rsid w:val="00775503"/>
    <w:rsid w:val="00775F6D"/>
    <w:rsid w:val="00780700"/>
    <w:rsid w:val="0078233B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693D"/>
    <w:rsid w:val="007E0F29"/>
    <w:rsid w:val="007E1123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2355D"/>
    <w:rsid w:val="00824288"/>
    <w:rsid w:val="00832F1C"/>
    <w:rsid w:val="0084386F"/>
    <w:rsid w:val="0085079E"/>
    <w:rsid w:val="00853FDC"/>
    <w:rsid w:val="008557D5"/>
    <w:rsid w:val="00865C00"/>
    <w:rsid w:val="00872357"/>
    <w:rsid w:val="00873071"/>
    <w:rsid w:val="0087366A"/>
    <w:rsid w:val="00876703"/>
    <w:rsid w:val="00876C36"/>
    <w:rsid w:val="008869A8"/>
    <w:rsid w:val="0089008C"/>
    <w:rsid w:val="0089040E"/>
    <w:rsid w:val="0089248C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2313"/>
    <w:rsid w:val="00913EB6"/>
    <w:rsid w:val="00917584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AB"/>
    <w:rsid w:val="009603B7"/>
    <w:rsid w:val="00961BB3"/>
    <w:rsid w:val="00967968"/>
    <w:rsid w:val="00977C79"/>
    <w:rsid w:val="00987574"/>
    <w:rsid w:val="009875BC"/>
    <w:rsid w:val="00987E24"/>
    <w:rsid w:val="009944A5"/>
    <w:rsid w:val="00996FC2"/>
    <w:rsid w:val="009A325D"/>
    <w:rsid w:val="009A3E19"/>
    <w:rsid w:val="009A5F45"/>
    <w:rsid w:val="009B3645"/>
    <w:rsid w:val="009B7FAB"/>
    <w:rsid w:val="009C60C7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6B0A"/>
    <w:rsid w:val="00A36D75"/>
    <w:rsid w:val="00A37D33"/>
    <w:rsid w:val="00A57052"/>
    <w:rsid w:val="00A62676"/>
    <w:rsid w:val="00A67A13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0317"/>
    <w:rsid w:val="00AE37DB"/>
    <w:rsid w:val="00AE4006"/>
    <w:rsid w:val="00AE6720"/>
    <w:rsid w:val="00AF1696"/>
    <w:rsid w:val="00B0331F"/>
    <w:rsid w:val="00B063D0"/>
    <w:rsid w:val="00B10CBA"/>
    <w:rsid w:val="00B213B2"/>
    <w:rsid w:val="00B23D0E"/>
    <w:rsid w:val="00B24A85"/>
    <w:rsid w:val="00B257F6"/>
    <w:rsid w:val="00B35A24"/>
    <w:rsid w:val="00B44B1F"/>
    <w:rsid w:val="00B46E73"/>
    <w:rsid w:val="00B47544"/>
    <w:rsid w:val="00B5039E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3B9C"/>
    <w:rsid w:val="00C07488"/>
    <w:rsid w:val="00C11048"/>
    <w:rsid w:val="00C172E2"/>
    <w:rsid w:val="00C17E12"/>
    <w:rsid w:val="00C21666"/>
    <w:rsid w:val="00C33E71"/>
    <w:rsid w:val="00C41A2B"/>
    <w:rsid w:val="00C46549"/>
    <w:rsid w:val="00C47074"/>
    <w:rsid w:val="00C77945"/>
    <w:rsid w:val="00C87580"/>
    <w:rsid w:val="00C94BC8"/>
    <w:rsid w:val="00C9622A"/>
    <w:rsid w:val="00CA156D"/>
    <w:rsid w:val="00CC2F5B"/>
    <w:rsid w:val="00CC7783"/>
    <w:rsid w:val="00CD3F2C"/>
    <w:rsid w:val="00CD70EA"/>
    <w:rsid w:val="00CE5FD0"/>
    <w:rsid w:val="00CE77B8"/>
    <w:rsid w:val="00CF0EC7"/>
    <w:rsid w:val="00CF31A3"/>
    <w:rsid w:val="00CF3484"/>
    <w:rsid w:val="00D01BE4"/>
    <w:rsid w:val="00D03801"/>
    <w:rsid w:val="00D07A23"/>
    <w:rsid w:val="00D15326"/>
    <w:rsid w:val="00D24C9E"/>
    <w:rsid w:val="00D3297C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1405"/>
    <w:rsid w:val="00DD01CE"/>
    <w:rsid w:val="00DE2CAC"/>
    <w:rsid w:val="00DE5450"/>
    <w:rsid w:val="00E04FB1"/>
    <w:rsid w:val="00E07531"/>
    <w:rsid w:val="00E124A2"/>
    <w:rsid w:val="00E131D7"/>
    <w:rsid w:val="00E132F6"/>
    <w:rsid w:val="00E162EA"/>
    <w:rsid w:val="00E308DD"/>
    <w:rsid w:val="00E35CAC"/>
    <w:rsid w:val="00E510A2"/>
    <w:rsid w:val="00E77E39"/>
    <w:rsid w:val="00E80C09"/>
    <w:rsid w:val="00E87FD8"/>
    <w:rsid w:val="00E90E8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B5C4D"/>
    <w:rsid w:val="00FC022A"/>
    <w:rsid w:val="00FC2170"/>
    <w:rsid w:val="00FD148C"/>
    <w:rsid w:val="00FF1516"/>
    <w:rsid w:val="00FF450C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338001"/>
  <w15:docId w15:val="{F9923A12-8BB5-4AAB-B392-19E9B4E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pcevn\PhongKinhDoanh\DoIt\_5S\CV-DVK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BF10-00F7-45AB-A3C9-E65DA508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CV-DVKH</Template>
  <TotalTime>27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8</cp:revision>
  <cp:lastPrinted>2015-05-25T07:48:00Z</cp:lastPrinted>
  <dcterms:created xsi:type="dcterms:W3CDTF">2025-01-07T15:13:00Z</dcterms:created>
  <dcterms:modified xsi:type="dcterms:W3CDTF">2025-01-08T16:28:00Z</dcterms:modified>
</cp:coreProperties>
</file>