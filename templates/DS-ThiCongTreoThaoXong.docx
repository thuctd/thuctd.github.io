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3407" w:type="dxa"/>
        <w:jc w:val="center"/>
        <w:tblLook w:val="0000" w:firstRow="0" w:lastRow="0" w:firstColumn="0" w:lastColumn="0" w:noHBand="0" w:noVBand="0"/>
      </w:tblPr>
      <w:tblGrid>
        <w:gridCol w:w="4192"/>
        <w:gridCol w:w="3746"/>
        <w:gridCol w:w="5469"/>
      </w:tblGrid>
      <w:tr w:rsidR="00C87580" w:rsidRPr="00C87580" w14:paraId="6F839797" w14:textId="77777777" w:rsidTr="00C87580">
        <w:trPr>
          <w:trHeight w:val="1130"/>
          <w:jc w:val="center"/>
        </w:trPr>
        <w:tc>
          <w:tcPr>
            <w:tcW w:w="4192" w:type="dxa"/>
          </w:tcPr>
          <w:p w14:paraId="5BC6632F" w14:textId="77777777" w:rsidR="00C87580" w:rsidRPr="00C87580" w:rsidRDefault="00C87580" w:rsidP="002D7FA3">
            <w:pPr>
              <w:jc w:val="center"/>
              <w:rPr>
                <w:szCs w:val="26"/>
              </w:rPr>
            </w:pPr>
            <w:r w:rsidRPr="00C87580">
              <w:rPr>
                <w:szCs w:val="26"/>
              </w:rPr>
              <w:t>ĐIỆN LỰC XUÂN LỘC</w:t>
            </w:r>
          </w:p>
          <w:p w14:paraId="64D7E667" w14:textId="77777777" w:rsidR="00C87580" w:rsidRPr="00C87580" w:rsidRDefault="00C87580" w:rsidP="0078233B">
            <w:pPr>
              <w:jc w:val="center"/>
              <w:rPr>
                <w:b/>
                <w:bCs/>
                <w:sz w:val="28"/>
              </w:rPr>
            </w:pPr>
            <w:r w:rsidRPr="00C87580">
              <w:rPr>
                <w:b/>
                <w:bCs/>
                <w:sz w:val="28"/>
              </w:rPr>
              <w:t>PHÒNG KINH DOANH</w:t>
            </w:r>
          </w:p>
          <w:p w14:paraId="49AEDF93" w14:textId="77777777" w:rsidR="00C87580" w:rsidRPr="00C87580" w:rsidRDefault="00C87580" w:rsidP="002D7FA3">
            <w:pPr>
              <w:jc w:val="center"/>
              <w:rPr>
                <w:b/>
                <w:bCs/>
                <w:sz w:val="24"/>
                <w:szCs w:val="24"/>
              </w:rPr>
            </w:pPr>
            <w:r w:rsidRPr="00C87580">
              <w:rPr>
                <w:b/>
                <w:bCs/>
                <w:sz w:val="24"/>
                <w:szCs w:val="24"/>
              </w:rPr>
              <w:t>–––––––––––––––––</w:t>
            </w:r>
          </w:p>
        </w:tc>
        <w:tc>
          <w:tcPr>
            <w:tcW w:w="3746" w:type="dxa"/>
          </w:tcPr>
          <w:p w14:paraId="5DDB0A9F" w14:textId="77777777" w:rsidR="00C87580" w:rsidRPr="00C87580" w:rsidRDefault="00C87580" w:rsidP="002D7FA3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5469" w:type="dxa"/>
          </w:tcPr>
          <w:p w14:paraId="54C3E24B" w14:textId="309EF99F" w:rsidR="00C87580" w:rsidRPr="00C87580" w:rsidRDefault="00C87580" w:rsidP="002D7FA3">
            <w:pPr>
              <w:jc w:val="center"/>
              <w:rPr>
                <w:b/>
                <w:bCs/>
                <w:sz w:val="24"/>
                <w:szCs w:val="24"/>
              </w:rPr>
            </w:pPr>
            <w:r w:rsidRPr="00C87580">
              <w:rPr>
                <w:b/>
                <w:bCs/>
                <w:sz w:val="24"/>
                <w:szCs w:val="24"/>
              </w:rPr>
              <w:t>CỘNG HOÀ XÃ HỘI CHỦ NGHĨA VIỆT NAM</w:t>
            </w:r>
          </w:p>
          <w:p w14:paraId="79CD338E" w14:textId="77777777" w:rsidR="00C87580" w:rsidRPr="00C87580" w:rsidRDefault="00C87580" w:rsidP="002D7FA3">
            <w:pPr>
              <w:jc w:val="center"/>
              <w:rPr>
                <w:b/>
                <w:bCs/>
                <w:szCs w:val="26"/>
              </w:rPr>
            </w:pPr>
            <w:r w:rsidRPr="00C87580">
              <w:rPr>
                <w:b/>
                <w:bCs/>
                <w:szCs w:val="26"/>
              </w:rPr>
              <w:t>Độc lập - Tự do - Hạnh phúc</w:t>
            </w:r>
          </w:p>
          <w:p w14:paraId="503FC665" w14:textId="77777777" w:rsidR="00C87580" w:rsidRPr="00C87580" w:rsidRDefault="00C87580" w:rsidP="002D7FA3">
            <w:pPr>
              <w:jc w:val="center"/>
              <w:rPr>
                <w:b/>
                <w:bCs/>
                <w:szCs w:val="26"/>
              </w:rPr>
            </w:pPr>
            <w:r w:rsidRPr="00C87580">
              <w:rPr>
                <w:b/>
                <w:bCs/>
                <w:szCs w:val="26"/>
              </w:rPr>
              <w:t>–––––––––––––––––––</w:t>
            </w:r>
          </w:p>
          <w:p w14:paraId="39AAFB9D" w14:textId="77777777" w:rsidR="00C87580" w:rsidRPr="00C87580" w:rsidRDefault="00C87580" w:rsidP="002D7FA3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C87580" w:rsidRPr="00C87580" w14:paraId="0681E2F3" w14:textId="77777777" w:rsidTr="00C87580">
        <w:trPr>
          <w:trHeight w:val="630"/>
          <w:jc w:val="center"/>
        </w:trPr>
        <w:tc>
          <w:tcPr>
            <w:tcW w:w="4192" w:type="dxa"/>
          </w:tcPr>
          <w:p w14:paraId="357D2FBB" w14:textId="77777777" w:rsidR="00C87580" w:rsidRPr="00C87580" w:rsidRDefault="00C87580" w:rsidP="00C87580">
            <w:pPr>
              <w:ind w:left="-142" w:firstLine="142"/>
              <w:jc w:val="center"/>
              <w:rPr>
                <w:sz w:val="24"/>
                <w:szCs w:val="24"/>
              </w:rPr>
            </w:pPr>
          </w:p>
        </w:tc>
        <w:tc>
          <w:tcPr>
            <w:tcW w:w="3746" w:type="dxa"/>
          </w:tcPr>
          <w:p w14:paraId="4A500CC6" w14:textId="77777777" w:rsidR="00C87580" w:rsidRPr="00C87580" w:rsidRDefault="00C87580" w:rsidP="002D7FA3">
            <w:pPr>
              <w:ind w:right="-108"/>
              <w:jc w:val="center"/>
              <w:rPr>
                <w:i/>
                <w:iCs/>
                <w:szCs w:val="26"/>
              </w:rPr>
            </w:pPr>
          </w:p>
        </w:tc>
        <w:tc>
          <w:tcPr>
            <w:tcW w:w="5469" w:type="dxa"/>
          </w:tcPr>
          <w:p w14:paraId="1E9CF579" w14:textId="4E7496AF" w:rsidR="00C87580" w:rsidRPr="00AA0472" w:rsidRDefault="00C87580" w:rsidP="002D7FA3">
            <w:pPr>
              <w:ind w:right="-108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C87580">
              <w:rPr>
                <w:i/>
                <w:iCs/>
                <w:szCs w:val="26"/>
              </w:rPr>
              <w:t xml:space="preserve">Xuân Lộc, </w:t>
            </w:r>
            <w:r w:rsidR="00AA0472">
              <w:rPr>
                <w:i/>
                <w:iCs/>
                <w:szCs w:val="26"/>
                <w:lang w:val="en-US"/>
              </w:rPr>
              <w:t>{</w:t>
            </w:r>
            <w:proofErr w:type="spellStart"/>
            <w:r w:rsidR="00AA0472">
              <w:rPr>
                <w:i/>
                <w:iCs/>
                <w:szCs w:val="26"/>
                <w:lang w:val="en-US"/>
              </w:rPr>
              <w:t>Ngay</w:t>
            </w:r>
            <w:r w:rsidR="004B6442">
              <w:rPr>
                <w:i/>
                <w:iCs/>
                <w:szCs w:val="26"/>
                <w:lang w:val="en-US"/>
              </w:rPr>
              <w:t>VB</w:t>
            </w:r>
            <w:proofErr w:type="spellEnd"/>
            <w:r w:rsidR="00AA0472">
              <w:rPr>
                <w:i/>
                <w:iCs/>
                <w:szCs w:val="26"/>
                <w:lang w:val="en-US"/>
              </w:rPr>
              <w:t xml:space="preserve"> | </w:t>
            </w:r>
            <w:proofErr w:type="spellStart"/>
            <w:r w:rsidR="00AA0472">
              <w:rPr>
                <w:i/>
                <w:iCs/>
                <w:szCs w:val="26"/>
                <w:lang w:val="en-US"/>
              </w:rPr>
              <w:t>dmy</w:t>
            </w:r>
            <w:proofErr w:type="spellEnd"/>
            <w:r w:rsidR="00AA0472">
              <w:rPr>
                <w:i/>
                <w:iCs/>
                <w:szCs w:val="26"/>
                <w:lang w:val="en-US"/>
              </w:rPr>
              <w:t>}</w:t>
            </w:r>
          </w:p>
        </w:tc>
      </w:tr>
    </w:tbl>
    <w:p w14:paraId="756757C0" w14:textId="7A2844F5" w:rsidR="00FB5C4D" w:rsidRPr="00A0581D" w:rsidRDefault="00FC5080" w:rsidP="00FB5C4D">
      <w:pPr>
        <w:jc w:val="center"/>
        <w:rPr>
          <w:b/>
          <w:bCs/>
          <w:sz w:val="28"/>
          <w:lang w:eastAsia="vi-VN"/>
        </w:rPr>
      </w:pPr>
      <w:r w:rsidRPr="00A0581D">
        <w:rPr>
          <w:b/>
          <w:bCs/>
          <w:sz w:val="28"/>
          <w:lang w:eastAsia="vi-VN"/>
        </w:rPr>
        <w:t>DANH SÁCH THAY PLC MÃ TRẠM {MA_TRAM}</w:t>
      </w:r>
    </w:p>
    <w:p w14:paraId="75EA5A0B" w14:textId="6173D607" w:rsidR="00953C36" w:rsidRPr="00A0581D" w:rsidRDefault="00953C36" w:rsidP="00953C36">
      <w:pPr>
        <w:rPr>
          <w:b/>
          <w:bCs/>
          <w:sz w:val="28"/>
          <w:lang w:eastAsia="vi-VN"/>
        </w:rPr>
      </w:pPr>
      <w:r w:rsidRPr="00A0581D">
        <w:rPr>
          <w:b/>
          <w:bCs/>
          <w:sz w:val="28"/>
          <w:lang w:eastAsia="vi-VN"/>
        </w:rPr>
        <w:t>Niêm phong: {NV1}</w:t>
      </w:r>
    </w:p>
    <w:p w14:paraId="70BF180B" w14:textId="631F2249" w:rsidR="00953C36" w:rsidRPr="00A0581D" w:rsidRDefault="00953C36" w:rsidP="00953C36">
      <w:pPr>
        <w:rPr>
          <w:b/>
          <w:bCs/>
          <w:sz w:val="28"/>
          <w:lang w:eastAsia="vi-VN"/>
        </w:rPr>
      </w:pPr>
      <w:r w:rsidRPr="00A0581D">
        <w:rPr>
          <w:b/>
          <w:bCs/>
          <w:sz w:val="28"/>
          <w:lang w:eastAsia="vi-VN"/>
        </w:rPr>
        <w:t>Treo tháo: {NV2}</w:t>
      </w:r>
    </w:p>
    <w:p w14:paraId="0CE0BA80" w14:textId="77777777" w:rsidR="00FB5C4D" w:rsidRPr="00FB5C4D" w:rsidRDefault="00FB5C4D" w:rsidP="00FB5C4D">
      <w:pPr>
        <w:jc w:val="center"/>
        <w:rPr>
          <w:b/>
          <w:bCs/>
          <w:sz w:val="28"/>
          <w:lang w:eastAsia="vi-VN"/>
        </w:rPr>
      </w:pPr>
    </w:p>
    <w:tbl>
      <w:tblPr>
        <w:tblW w:w="153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0"/>
        <w:gridCol w:w="2582"/>
        <w:gridCol w:w="1972"/>
        <w:gridCol w:w="1480"/>
        <w:gridCol w:w="1587"/>
        <w:gridCol w:w="1414"/>
        <w:gridCol w:w="2158"/>
        <w:gridCol w:w="2124"/>
        <w:gridCol w:w="1388"/>
      </w:tblGrid>
      <w:tr w:rsidR="00FD5DEC" w:rsidRPr="00C87580" w14:paraId="0EA5BF6E" w14:textId="77777777" w:rsidTr="00FD5DEC">
        <w:trPr>
          <w:trHeight w:val="624"/>
          <w:tblHeader/>
        </w:trPr>
        <w:tc>
          <w:tcPr>
            <w:tcW w:w="670" w:type="dxa"/>
            <w:shd w:val="clear" w:color="000000" w:fill="FFFFFF"/>
            <w:noWrap/>
            <w:vAlign w:val="center"/>
            <w:hideMark/>
          </w:tcPr>
          <w:p w14:paraId="15E8F0BF" w14:textId="77777777" w:rsidR="00FD5DEC" w:rsidRPr="00C87580" w:rsidRDefault="00FD5DEC" w:rsidP="00FD5DEC">
            <w:pPr>
              <w:jc w:val="center"/>
              <w:rPr>
                <w:b/>
                <w:bCs/>
                <w:color w:val="000000"/>
                <w:sz w:val="24"/>
                <w:szCs w:val="24"/>
                <w:lang w:eastAsia="vi-VN"/>
              </w:rPr>
            </w:pPr>
            <w:r w:rsidRPr="00C87580">
              <w:rPr>
                <w:b/>
                <w:bCs/>
                <w:color w:val="000000"/>
                <w:sz w:val="24"/>
                <w:szCs w:val="24"/>
                <w:lang w:eastAsia="vi-VN"/>
              </w:rPr>
              <w:t>STT</w:t>
            </w:r>
          </w:p>
        </w:tc>
        <w:tc>
          <w:tcPr>
            <w:tcW w:w="2586" w:type="dxa"/>
            <w:shd w:val="clear" w:color="FFFFFF" w:fill="FFFFFF"/>
            <w:vAlign w:val="center"/>
            <w:hideMark/>
          </w:tcPr>
          <w:p w14:paraId="24688BB5" w14:textId="77777777" w:rsidR="00FD5DEC" w:rsidRPr="00C87580" w:rsidRDefault="00FD5DEC" w:rsidP="00FD5DEC">
            <w:pPr>
              <w:jc w:val="center"/>
              <w:rPr>
                <w:b/>
                <w:bCs/>
                <w:color w:val="000000"/>
                <w:sz w:val="24"/>
                <w:szCs w:val="24"/>
                <w:lang w:eastAsia="vi-VN"/>
              </w:rPr>
            </w:pPr>
            <w:r w:rsidRPr="00C87580">
              <w:rPr>
                <w:b/>
                <w:bCs/>
                <w:color w:val="000000"/>
                <w:sz w:val="24"/>
                <w:szCs w:val="24"/>
                <w:lang w:eastAsia="vi-VN"/>
              </w:rPr>
              <w:t>Tên khách hàng</w:t>
            </w:r>
          </w:p>
        </w:tc>
        <w:tc>
          <w:tcPr>
            <w:tcW w:w="1984" w:type="dxa"/>
            <w:shd w:val="clear" w:color="FFFFFF" w:fill="FFFFFF"/>
            <w:vAlign w:val="center"/>
            <w:hideMark/>
          </w:tcPr>
          <w:p w14:paraId="59C45AB2" w14:textId="214071E4" w:rsidR="00FD5DEC" w:rsidRPr="00C87580" w:rsidRDefault="00FD5DEC" w:rsidP="00FD5DEC">
            <w:pPr>
              <w:jc w:val="center"/>
              <w:rPr>
                <w:b/>
                <w:bCs/>
                <w:color w:val="000000"/>
                <w:sz w:val="24"/>
                <w:szCs w:val="24"/>
                <w:lang w:eastAsia="vi-VN"/>
              </w:rPr>
            </w:pPr>
            <w:r w:rsidRPr="00C87580">
              <w:rPr>
                <w:b/>
                <w:bCs/>
                <w:color w:val="000000"/>
                <w:sz w:val="24"/>
                <w:szCs w:val="24"/>
                <w:lang w:eastAsia="vi-VN"/>
              </w:rPr>
              <w:t>Địa chỉ</w:t>
            </w:r>
          </w:p>
        </w:tc>
        <w:tc>
          <w:tcPr>
            <w:tcW w:w="1480" w:type="dxa"/>
            <w:shd w:val="clear" w:color="FFFFFF" w:fill="FFFFFF"/>
            <w:vAlign w:val="center"/>
            <w:hideMark/>
          </w:tcPr>
          <w:p w14:paraId="5CD8447D" w14:textId="77777777" w:rsidR="00FD5DEC" w:rsidRPr="00C87580" w:rsidRDefault="00FD5DEC" w:rsidP="00FD5DEC">
            <w:pPr>
              <w:jc w:val="center"/>
              <w:rPr>
                <w:b/>
                <w:bCs/>
                <w:color w:val="000000"/>
                <w:sz w:val="24"/>
                <w:szCs w:val="24"/>
                <w:lang w:eastAsia="vi-VN"/>
              </w:rPr>
            </w:pPr>
            <w:r w:rsidRPr="00C87580">
              <w:rPr>
                <w:b/>
                <w:bCs/>
                <w:color w:val="000000"/>
                <w:sz w:val="24"/>
                <w:szCs w:val="24"/>
                <w:lang w:eastAsia="vi-VN"/>
              </w:rPr>
              <w:t>Danh số</w:t>
            </w:r>
          </w:p>
        </w:tc>
        <w:tc>
          <w:tcPr>
            <w:tcW w:w="1587" w:type="dxa"/>
            <w:shd w:val="clear" w:color="000000" w:fill="FFFFFF"/>
            <w:vAlign w:val="center"/>
            <w:hideMark/>
          </w:tcPr>
          <w:p w14:paraId="6FC869D7" w14:textId="77777777" w:rsidR="00FD5DEC" w:rsidRPr="00C87580" w:rsidRDefault="00FD5DEC" w:rsidP="00FD5DEC">
            <w:pPr>
              <w:jc w:val="center"/>
              <w:rPr>
                <w:b/>
                <w:bCs/>
                <w:color w:val="000000"/>
                <w:sz w:val="24"/>
                <w:szCs w:val="24"/>
                <w:lang w:eastAsia="vi-VN"/>
              </w:rPr>
            </w:pPr>
            <w:r w:rsidRPr="00C87580">
              <w:rPr>
                <w:b/>
                <w:bCs/>
                <w:color w:val="000000"/>
                <w:sz w:val="24"/>
                <w:szCs w:val="24"/>
                <w:lang w:eastAsia="vi-VN"/>
              </w:rPr>
              <w:t>Loại</w:t>
            </w:r>
            <w:r w:rsidRPr="00C87580">
              <w:rPr>
                <w:b/>
                <w:bCs/>
                <w:color w:val="000000"/>
                <w:sz w:val="24"/>
                <w:szCs w:val="24"/>
                <w:lang w:eastAsia="vi-VN"/>
              </w:rPr>
              <w:br/>
              <w:t xml:space="preserve"> Đ.Kế</w:t>
            </w:r>
          </w:p>
        </w:tc>
        <w:tc>
          <w:tcPr>
            <w:tcW w:w="1414" w:type="dxa"/>
            <w:shd w:val="clear" w:color="FFFFFF" w:fill="FFFFFF"/>
            <w:vAlign w:val="center"/>
            <w:hideMark/>
          </w:tcPr>
          <w:p w14:paraId="769155A9" w14:textId="77777777" w:rsidR="00FD5DEC" w:rsidRPr="00C87580" w:rsidRDefault="00FD5DEC" w:rsidP="00FD5DEC">
            <w:pPr>
              <w:jc w:val="center"/>
              <w:rPr>
                <w:b/>
                <w:bCs/>
                <w:color w:val="000000"/>
                <w:sz w:val="24"/>
                <w:szCs w:val="24"/>
                <w:lang w:eastAsia="vi-VN"/>
              </w:rPr>
            </w:pPr>
            <w:r w:rsidRPr="00C87580">
              <w:rPr>
                <w:b/>
                <w:bCs/>
                <w:color w:val="000000"/>
                <w:sz w:val="24"/>
                <w:szCs w:val="24"/>
                <w:lang w:eastAsia="vi-VN"/>
              </w:rPr>
              <w:t>Số Serial</w:t>
            </w:r>
          </w:p>
        </w:tc>
        <w:tc>
          <w:tcPr>
            <w:tcW w:w="2133" w:type="dxa"/>
            <w:shd w:val="clear" w:color="FFFFFF" w:fill="FFFFFF"/>
            <w:vAlign w:val="center"/>
          </w:tcPr>
          <w:p w14:paraId="6D1F903D" w14:textId="61D3FA9B" w:rsidR="00FD5DEC" w:rsidRPr="00FD5DEC" w:rsidRDefault="00FD5DEC" w:rsidP="00FD5DEC">
            <w:pPr>
              <w:jc w:val="center"/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Chỉ</w:t>
            </w:r>
            <w:proofErr w:type="spellEnd"/>
            <w:r>
              <w:rPr>
                <w:b/>
                <w:bCs/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lang w:val="en-US"/>
              </w:rPr>
              <w:t>số</w:t>
            </w:r>
            <w:proofErr w:type="spellEnd"/>
            <w:r>
              <w:rPr>
                <w:b/>
                <w:bCs/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lang w:val="en-US"/>
              </w:rPr>
              <w:t>ngưng</w:t>
            </w:r>
            <w:proofErr w:type="spellEnd"/>
          </w:p>
        </w:tc>
        <w:tc>
          <w:tcPr>
            <w:tcW w:w="2133" w:type="dxa"/>
            <w:shd w:val="clear" w:color="FFFFFF" w:fill="FFFFFF"/>
            <w:vAlign w:val="center"/>
          </w:tcPr>
          <w:p w14:paraId="20C44710" w14:textId="70F0E6E1" w:rsidR="00FD5DEC" w:rsidRPr="00FD5DEC" w:rsidRDefault="00FD5DEC" w:rsidP="00FD5DEC">
            <w:pPr>
              <w:jc w:val="center"/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Số</w:t>
            </w:r>
            <w:proofErr w:type="spellEnd"/>
            <w:r>
              <w:rPr>
                <w:b/>
                <w:bCs/>
                <w:lang w:val="en-US"/>
              </w:rPr>
              <w:t xml:space="preserve"> NO </w:t>
            </w:r>
            <w:proofErr w:type="spellStart"/>
            <w:r>
              <w:rPr>
                <w:b/>
                <w:bCs/>
                <w:lang w:val="en-US"/>
              </w:rPr>
              <w:t>mới</w:t>
            </w:r>
            <w:proofErr w:type="spellEnd"/>
          </w:p>
        </w:tc>
        <w:tc>
          <w:tcPr>
            <w:tcW w:w="1388" w:type="dxa"/>
            <w:shd w:val="clear" w:color="000000" w:fill="FFFFFF"/>
            <w:noWrap/>
            <w:vAlign w:val="center"/>
            <w:hideMark/>
          </w:tcPr>
          <w:p w14:paraId="0E55DA56" w14:textId="77777777" w:rsidR="00FD5DEC" w:rsidRPr="00C87580" w:rsidRDefault="00FD5DEC" w:rsidP="00FD5DEC">
            <w:pPr>
              <w:jc w:val="center"/>
              <w:rPr>
                <w:b/>
                <w:bCs/>
                <w:color w:val="000000"/>
                <w:sz w:val="24"/>
                <w:szCs w:val="24"/>
                <w:lang w:eastAsia="vi-VN"/>
              </w:rPr>
            </w:pPr>
            <w:r w:rsidRPr="00C87580">
              <w:rPr>
                <w:b/>
                <w:bCs/>
                <w:color w:val="000000"/>
                <w:sz w:val="24"/>
                <w:szCs w:val="24"/>
                <w:lang w:eastAsia="vi-VN"/>
              </w:rPr>
              <w:t>Lý do nhập</w:t>
            </w:r>
          </w:p>
        </w:tc>
      </w:tr>
      <w:tr w:rsidR="00FD5DEC" w:rsidRPr="00A0581D" w14:paraId="0EFFEF5F" w14:textId="77777777" w:rsidTr="00A0581D">
        <w:trPr>
          <w:trHeight w:val="459"/>
        </w:trPr>
        <w:tc>
          <w:tcPr>
            <w:tcW w:w="670" w:type="dxa"/>
            <w:shd w:val="clear" w:color="000000" w:fill="FFFFFF"/>
            <w:noWrap/>
            <w:vAlign w:val="center"/>
            <w:hideMark/>
          </w:tcPr>
          <w:p w14:paraId="07AD9C8E" w14:textId="548551F0" w:rsidR="00FD5DEC" w:rsidRPr="00A0581D" w:rsidRDefault="00FD5DEC" w:rsidP="00C87580">
            <w:pPr>
              <w:pStyle w:val="ListParagraph"/>
              <w:numPr>
                <w:ilvl w:val="0"/>
                <w:numId w:val="16"/>
              </w:numPr>
              <w:jc w:val="center"/>
              <w:rPr>
                <w:color w:val="000000"/>
                <w:sz w:val="24"/>
                <w:szCs w:val="24"/>
                <w:lang w:eastAsia="vi-VN"/>
              </w:rPr>
            </w:pPr>
          </w:p>
        </w:tc>
        <w:tc>
          <w:tcPr>
            <w:tcW w:w="2586" w:type="dxa"/>
            <w:shd w:val="clear" w:color="FFFFFF" w:fill="FFFFFF"/>
            <w:vAlign w:val="center"/>
            <w:hideMark/>
          </w:tcPr>
          <w:p w14:paraId="2A5BB2E7" w14:textId="5E8CD5BA" w:rsidR="00FD5DEC" w:rsidRPr="00A0581D" w:rsidRDefault="00FD5DEC" w:rsidP="00C87580">
            <w:pPr>
              <w:jc w:val="center"/>
              <w:rPr>
                <w:color w:val="000000"/>
                <w:sz w:val="24"/>
                <w:szCs w:val="24"/>
                <w:lang w:eastAsia="vi-VN"/>
              </w:rPr>
            </w:pPr>
            <w:r w:rsidRPr="00A0581D">
              <w:rPr>
                <w:color w:val="000000"/>
                <w:sz w:val="24"/>
                <w:szCs w:val="24"/>
                <w:lang w:eastAsia="vi-VN"/>
              </w:rPr>
              <w:t> </w:t>
            </w:r>
            <w:r w:rsidRPr="00A0581D">
              <w:rPr>
                <w:color w:val="000000"/>
                <w:sz w:val="24"/>
                <w:szCs w:val="24"/>
                <w:lang w:val="en-US" w:eastAsia="vi-VN"/>
              </w:rPr>
              <w:t>{#</w:t>
            </w:r>
            <w:proofErr w:type="gramStart"/>
            <w:r w:rsidRPr="00A0581D">
              <w:rPr>
                <w:color w:val="000000"/>
                <w:sz w:val="24"/>
                <w:szCs w:val="24"/>
                <w:lang w:val="en-US" w:eastAsia="vi-VN"/>
              </w:rPr>
              <w:t>tb}</w:t>
            </w:r>
            <w:r w:rsidRPr="00A0581D">
              <w:rPr>
                <w:color w:val="000000"/>
                <w:sz w:val="24"/>
                <w:szCs w:val="24"/>
                <w:lang w:eastAsia="vi-VN"/>
              </w:rPr>
              <w:t>{</w:t>
            </w:r>
            <w:proofErr w:type="gramEnd"/>
            <w:r w:rsidRPr="00A0581D">
              <w:rPr>
                <w:color w:val="000000"/>
                <w:sz w:val="24"/>
                <w:szCs w:val="24"/>
                <w:lang w:eastAsia="vi-VN"/>
              </w:rPr>
              <w:t>TEN_KHANG}</w:t>
            </w:r>
          </w:p>
        </w:tc>
        <w:tc>
          <w:tcPr>
            <w:tcW w:w="1984" w:type="dxa"/>
            <w:shd w:val="clear" w:color="FFFFFF" w:fill="FFFFFF"/>
            <w:vAlign w:val="center"/>
            <w:hideMark/>
          </w:tcPr>
          <w:p w14:paraId="1AEB0E0E" w14:textId="1177BF17" w:rsidR="00FD5DEC" w:rsidRPr="00A0581D" w:rsidRDefault="00FD5DEC" w:rsidP="00C87580">
            <w:pPr>
              <w:jc w:val="center"/>
              <w:rPr>
                <w:color w:val="000000"/>
                <w:sz w:val="24"/>
                <w:szCs w:val="24"/>
                <w:lang w:eastAsia="vi-VN"/>
              </w:rPr>
            </w:pPr>
            <w:r w:rsidRPr="00A0581D">
              <w:rPr>
                <w:color w:val="000000"/>
                <w:sz w:val="24"/>
                <w:szCs w:val="24"/>
                <w:lang w:eastAsia="vi-VN"/>
              </w:rPr>
              <w:t> {DCHI_DDO}</w:t>
            </w:r>
          </w:p>
        </w:tc>
        <w:tc>
          <w:tcPr>
            <w:tcW w:w="1480" w:type="dxa"/>
            <w:shd w:val="clear" w:color="FFFFFF" w:fill="FFFFFF"/>
            <w:vAlign w:val="center"/>
            <w:hideMark/>
          </w:tcPr>
          <w:p w14:paraId="4686E329" w14:textId="615650E8" w:rsidR="00FD5DEC" w:rsidRPr="00A0581D" w:rsidRDefault="00FD5DEC" w:rsidP="00C87580">
            <w:pPr>
              <w:jc w:val="center"/>
              <w:rPr>
                <w:color w:val="000000"/>
                <w:sz w:val="24"/>
                <w:szCs w:val="24"/>
                <w:lang w:eastAsia="vi-VN"/>
              </w:rPr>
            </w:pPr>
            <w:r w:rsidRPr="00A0581D">
              <w:rPr>
                <w:color w:val="000000"/>
                <w:sz w:val="24"/>
                <w:szCs w:val="24"/>
                <w:lang w:eastAsia="vi-VN"/>
              </w:rPr>
              <w:t> {MA_GCS}</w:t>
            </w:r>
          </w:p>
        </w:tc>
        <w:tc>
          <w:tcPr>
            <w:tcW w:w="1587" w:type="dxa"/>
            <w:shd w:val="clear" w:color="000000" w:fill="FFFFFF"/>
            <w:noWrap/>
            <w:vAlign w:val="center"/>
            <w:hideMark/>
          </w:tcPr>
          <w:p w14:paraId="3FC57EF3" w14:textId="50933427" w:rsidR="00FD5DEC" w:rsidRPr="00A0581D" w:rsidRDefault="00FD5DEC" w:rsidP="00C87580">
            <w:pPr>
              <w:jc w:val="center"/>
              <w:rPr>
                <w:color w:val="000000"/>
                <w:sz w:val="24"/>
                <w:szCs w:val="24"/>
                <w:lang w:eastAsia="vi-VN"/>
              </w:rPr>
            </w:pPr>
            <w:r w:rsidRPr="00A0581D">
              <w:rPr>
                <w:color w:val="000000"/>
                <w:sz w:val="24"/>
                <w:szCs w:val="24"/>
                <w:lang w:eastAsia="vi-VN"/>
              </w:rPr>
              <w:t> {MA_HIEU}</w:t>
            </w:r>
          </w:p>
        </w:tc>
        <w:tc>
          <w:tcPr>
            <w:tcW w:w="1414" w:type="dxa"/>
            <w:shd w:val="clear" w:color="FFFFFF" w:fill="FFFFFF"/>
            <w:vAlign w:val="center"/>
            <w:hideMark/>
          </w:tcPr>
          <w:p w14:paraId="16A40F11" w14:textId="0FCFF71A" w:rsidR="00FD5DEC" w:rsidRPr="00A0581D" w:rsidRDefault="00FD5DEC" w:rsidP="00C87580">
            <w:pPr>
              <w:jc w:val="center"/>
              <w:rPr>
                <w:color w:val="000000"/>
                <w:sz w:val="24"/>
                <w:szCs w:val="24"/>
                <w:lang w:eastAsia="vi-VN"/>
              </w:rPr>
            </w:pPr>
            <w:r w:rsidRPr="00A0581D">
              <w:rPr>
                <w:color w:val="000000"/>
                <w:sz w:val="24"/>
                <w:szCs w:val="24"/>
                <w:lang w:eastAsia="vi-VN"/>
              </w:rPr>
              <w:t>{SO_CTO} </w:t>
            </w:r>
          </w:p>
        </w:tc>
        <w:tc>
          <w:tcPr>
            <w:tcW w:w="2133" w:type="dxa"/>
            <w:shd w:val="clear" w:color="FFFFFF" w:fill="FFFFFF"/>
            <w:vAlign w:val="center"/>
          </w:tcPr>
          <w:p w14:paraId="25D82E12" w14:textId="5EC32C3D" w:rsidR="00FD5DEC" w:rsidRPr="00A0581D" w:rsidRDefault="00A0581D" w:rsidP="00C87580">
            <w:pPr>
              <w:jc w:val="center"/>
              <w:rPr>
                <w:color w:val="000000"/>
                <w:sz w:val="24"/>
                <w:szCs w:val="24"/>
                <w:lang w:val="en-US" w:eastAsia="vi-VN"/>
              </w:rPr>
            </w:pPr>
            <w:r w:rsidRPr="00A0581D">
              <w:rPr>
                <w:color w:val="000000"/>
                <w:sz w:val="24"/>
                <w:szCs w:val="24"/>
                <w:lang w:val="en-US" w:eastAsia="vi-VN"/>
              </w:rPr>
              <w:t>{</w:t>
            </w:r>
            <w:r w:rsidRPr="00A0581D">
              <w:rPr>
                <w:color w:val="000000"/>
                <w:sz w:val="24"/>
                <w:szCs w:val="24"/>
                <w:lang w:val="en-US" w:eastAsia="vi-VN"/>
              </w:rPr>
              <w:t>CHI_SO_NGUNG</w:t>
            </w:r>
            <w:r w:rsidRPr="00A0581D">
              <w:rPr>
                <w:color w:val="000000"/>
                <w:sz w:val="24"/>
                <w:szCs w:val="24"/>
                <w:lang w:val="en-US" w:eastAsia="vi-VN"/>
              </w:rPr>
              <w:t xml:space="preserve"> | number}</w:t>
            </w:r>
          </w:p>
        </w:tc>
        <w:tc>
          <w:tcPr>
            <w:tcW w:w="2133" w:type="dxa"/>
            <w:shd w:val="clear" w:color="FFFFFF" w:fill="FFFFFF"/>
            <w:vAlign w:val="center"/>
          </w:tcPr>
          <w:p w14:paraId="4BD03A06" w14:textId="15957DCC" w:rsidR="00FD5DEC" w:rsidRPr="00A0581D" w:rsidRDefault="00A0581D" w:rsidP="00C87580">
            <w:pPr>
              <w:jc w:val="center"/>
              <w:rPr>
                <w:color w:val="000000"/>
                <w:sz w:val="24"/>
                <w:szCs w:val="24"/>
                <w:lang w:val="en-US" w:eastAsia="vi-VN"/>
              </w:rPr>
            </w:pPr>
            <w:r w:rsidRPr="00A0581D">
              <w:rPr>
                <w:color w:val="000000"/>
                <w:sz w:val="24"/>
                <w:szCs w:val="24"/>
                <w:lang w:val="en-US" w:eastAsia="vi-VN"/>
              </w:rPr>
              <w:t>{</w:t>
            </w:r>
            <w:r w:rsidRPr="00A0581D">
              <w:rPr>
                <w:color w:val="000000"/>
                <w:sz w:val="24"/>
                <w:szCs w:val="24"/>
                <w:lang w:eastAsia="vi-VN"/>
              </w:rPr>
              <w:t>SO_CTO_MOI</w:t>
            </w:r>
            <w:r w:rsidRPr="00A0581D">
              <w:rPr>
                <w:color w:val="000000"/>
                <w:sz w:val="24"/>
                <w:szCs w:val="24"/>
                <w:lang w:val="en-US" w:eastAsia="vi-VN"/>
              </w:rPr>
              <w:t>}</w:t>
            </w:r>
          </w:p>
        </w:tc>
        <w:tc>
          <w:tcPr>
            <w:tcW w:w="1388" w:type="dxa"/>
            <w:shd w:val="clear" w:color="000000" w:fill="FFFFFF"/>
            <w:noWrap/>
            <w:vAlign w:val="center"/>
            <w:hideMark/>
          </w:tcPr>
          <w:p w14:paraId="73689A9A" w14:textId="218B332A" w:rsidR="00FD5DEC" w:rsidRPr="00A0581D" w:rsidRDefault="00FD5DEC" w:rsidP="00C87580">
            <w:pPr>
              <w:jc w:val="center"/>
              <w:rPr>
                <w:color w:val="000000"/>
                <w:sz w:val="24"/>
                <w:szCs w:val="24"/>
                <w:lang w:val="en-US" w:eastAsia="vi-VN"/>
              </w:rPr>
            </w:pPr>
            <w:r w:rsidRPr="00A0581D">
              <w:rPr>
                <w:color w:val="000000"/>
                <w:sz w:val="24"/>
                <w:szCs w:val="24"/>
                <w:lang w:val="en-US" w:eastAsia="vi-VN"/>
              </w:rPr>
              <w:t>CSĐT{/tb}</w:t>
            </w:r>
          </w:p>
        </w:tc>
      </w:tr>
    </w:tbl>
    <w:p w14:paraId="6630A34A" w14:textId="3C493245" w:rsidR="006E7755" w:rsidRPr="00C87580" w:rsidRDefault="006E7755" w:rsidP="00B47544">
      <w:pPr>
        <w:pStyle w:val="Hx"/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7230"/>
        <w:gridCol w:w="3969"/>
        <w:gridCol w:w="3032"/>
      </w:tblGrid>
      <w:tr w:rsidR="00AD7EB2" w:rsidRPr="00C87580" w14:paraId="24D18816" w14:textId="59462C50" w:rsidTr="00AD7EB2">
        <w:tc>
          <w:tcPr>
            <w:tcW w:w="7230" w:type="dxa"/>
            <w:shd w:val="clear" w:color="auto" w:fill="auto"/>
          </w:tcPr>
          <w:p w14:paraId="10247876" w14:textId="7BBA4555" w:rsidR="00AD7EB2" w:rsidRDefault="00AD7EB2" w:rsidP="00C87580">
            <w:pPr>
              <w:tabs>
                <w:tab w:val="center" w:pos="2040"/>
                <w:tab w:val="center" w:pos="6860"/>
                <w:tab w:val="left" w:pos="7230"/>
              </w:tabs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NHÂN VIÊN THỰC HIỆN</w:t>
            </w:r>
          </w:p>
          <w:p w14:paraId="3402D1D4" w14:textId="6B3886E8" w:rsidR="00953C36" w:rsidRDefault="00953C36" w:rsidP="00C87580">
            <w:pPr>
              <w:tabs>
                <w:tab w:val="center" w:pos="2040"/>
                <w:tab w:val="center" w:pos="6860"/>
                <w:tab w:val="left" w:pos="7230"/>
              </w:tabs>
              <w:jc w:val="center"/>
              <w:rPr>
                <w:b/>
                <w:bCs/>
                <w:lang w:val="en-US"/>
              </w:rPr>
            </w:pPr>
          </w:p>
          <w:p w14:paraId="729C6AC3" w14:textId="75B8BE09" w:rsidR="00953C36" w:rsidRDefault="00953C36" w:rsidP="00C87580">
            <w:pPr>
              <w:tabs>
                <w:tab w:val="center" w:pos="2040"/>
                <w:tab w:val="center" w:pos="6860"/>
                <w:tab w:val="left" w:pos="7230"/>
              </w:tabs>
              <w:jc w:val="center"/>
              <w:rPr>
                <w:b/>
                <w:bCs/>
                <w:lang w:val="en-US"/>
              </w:rPr>
            </w:pPr>
          </w:p>
          <w:p w14:paraId="4B5F6192" w14:textId="252EF316" w:rsidR="00953C36" w:rsidRDefault="00953C36" w:rsidP="00C87580">
            <w:pPr>
              <w:tabs>
                <w:tab w:val="center" w:pos="2040"/>
                <w:tab w:val="center" w:pos="6860"/>
                <w:tab w:val="left" w:pos="7230"/>
              </w:tabs>
              <w:jc w:val="center"/>
              <w:rPr>
                <w:b/>
                <w:bCs/>
                <w:lang w:val="en-US"/>
              </w:rPr>
            </w:pPr>
          </w:p>
          <w:p w14:paraId="15304CB1" w14:textId="78FAD087" w:rsidR="00953C36" w:rsidRDefault="00953C36" w:rsidP="00C87580">
            <w:pPr>
              <w:tabs>
                <w:tab w:val="center" w:pos="2040"/>
                <w:tab w:val="center" w:pos="6860"/>
                <w:tab w:val="left" w:pos="7230"/>
              </w:tabs>
              <w:jc w:val="center"/>
              <w:rPr>
                <w:b/>
                <w:bCs/>
                <w:lang w:val="en-US"/>
              </w:rPr>
            </w:pPr>
          </w:p>
          <w:p w14:paraId="491ECE04" w14:textId="3DD25CC6" w:rsidR="00953C36" w:rsidRDefault="00953C36" w:rsidP="00C87580">
            <w:pPr>
              <w:tabs>
                <w:tab w:val="center" w:pos="2040"/>
                <w:tab w:val="center" w:pos="6860"/>
                <w:tab w:val="left" w:pos="7230"/>
              </w:tabs>
              <w:jc w:val="center"/>
              <w:rPr>
                <w:b/>
                <w:bCs/>
                <w:lang w:val="en-US"/>
              </w:rPr>
            </w:pPr>
          </w:p>
          <w:p w14:paraId="4A3DF24B" w14:textId="45850355" w:rsidR="00953C36" w:rsidRDefault="00953C36" w:rsidP="00C87580">
            <w:pPr>
              <w:tabs>
                <w:tab w:val="center" w:pos="2040"/>
                <w:tab w:val="center" w:pos="6860"/>
                <w:tab w:val="left" w:pos="7230"/>
              </w:tabs>
              <w:jc w:val="center"/>
              <w:rPr>
                <w:b/>
                <w:bCs/>
                <w:lang w:val="en-US"/>
              </w:rPr>
            </w:pPr>
          </w:p>
          <w:p w14:paraId="1ADDB6C9" w14:textId="77777777" w:rsidR="00953C36" w:rsidRPr="00AD7EB2" w:rsidRDefault="00953C36" w:rsidP="00C87580">
            <w:pPr>
              <w:tabs>
                <w:tab w:val="center" w:pos="2040"/>
                <w:tab w:val="center" w:pos="6860"/>
                <w:tab w:val="left" w:pos="7230"/>
              </w:tabs>
              <w:jc w:val="center"/>
              <w:rPr>
                <w:b/>
                <w:bCs/>
                <w:lang w:val="en-US"/>
              </w:rPr>
            </w:pPr>
          </w:p>
          <w:p w14:paraId="28D112F4" w14:textId="286D384D" w:rsidR="00AD7EB2" w:rsidRPr="00C87580" w:rsidRDefault="00AD7EB2" w:rsidP="00C87580">
            <w:pPr>
              <w:tabs>
                <w:tab w:val="center" w:pos="2040"/>
                <w:tab w:val="center" w:pos="6860"/>
                <w:tab w:val="left" w:pos="7230"/>
              </w:tabs>
              <w:jc w:val="center"/>
            </w:pPr>
          </w:p>
        </w:tc>
        <w:tc>
          <w:tcPr>
            <w:tcW w:w="3969" w:type="dxa"/>
          </w:tcPr>
          <w:p w14:paraId="1F42A9F5" w14:textId="77777777" w:rsidR="00AD7EB2" w:rsidRPr="00C87580" w:rsidRDefault="00AD7EB2" w:rsidP="00C87580">
            <w:pPr>
              <w:tabs>
                <w:tab w:val="left" w:pos="1604"/>
              </w:tabs>
              <w:jc w:val="center"/>
              <w:rPr>
                <w:b/>
                <w:bCs/>
                <w:sz w:val="28"/>
                <w:lang w:val="en-US"/>
              </w:rPr>
            </w:pPr>
          </w:p>
        </w:tc>
        <w:tc>
          <w:tcPr>
            <w:tcW w:w="3032" w:type="dxa"/>
          </w:tcPr>
          <w:p w14:paraId="3A7E7155" w14:textId="6E466FFA" w:rsidR="00AD7EB2" w:rsidRPr="00C87580" w:rsidRDefault="00AD7EB2" w:rsidP="00C87580">
            <w:pPr>
              <w:tabs>
                <w:tab w:val="left" w:pos="1604"/>
              </w:tabs>
              <w:jc w:val="center"/>
              <w:rPr>
                <w:b/>
                <w:sz w:val="28"/>
              </w:rPr>
            </w:pPr>
            <w:r w:rsidRPr="00C87580">
              <w:rPr>
                <w:b/>
                <w:bCs/>
                <w:sz w:val="28"/>
                <w:lang w:val="en-US"/>
              </w:rPr>
              <w:t>P. KINH DOANH</w:t>
            </w:r>
          </w:p>
          <w:p w14:paraId="2E96E424" w14:textId="77777777" w:rsidR="00AD7EB2" w:rsidRPr="00C87580" w:rsidRDefault="00AD7EB2" w:rsidP="00C87580">
            <w:pPr>
              <w:jc w:val="center"/>
              <w:rPr>
                <w:b/>
                <w:sz w:val="28"/>
              </w:rPr>
            </w:pPr>
          </w:p>
        </w:tc>
      </w:tr>
    </w:tbl>
    <w:p w14:paraId="155E8C8F" w14:textId="77777777" w:rsidR="006E7755" w:rsidRPr="00C87580" w:rsidRDefault="006E7755" w:rsidP="00E77E39"/>
    <w:sectPr w:rsidR="006E7755" w:rsidRPr="00C87580" w:rsidSect="00C87580">
      <w:headerReference w:type="default" r:id="rId8"/>
      <w:footerReference w:type="default" r:id="rId9"/>
      <w:pgSz w:w="16840" w:h="11907" w:orient="landscape" w:code="9"/>
      <w:pgMar w:top="851" w:right="1134" w:bottom="1134" w:left="630" w:header="289" w:footer="289" w:gutter="0"/>
      <w:pgNumType w:start="1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778432E" w14:textId="77777777" w:rsidR="007777E3" w:rsidRDefault="007777E3">
      <w:r>
        <w:separator/>
      </w:r>
    </w:p>
  </w:endnote>
  <w:endnote w:type="continuationSeparator" w:id="0">
    <w:p w14:paraId="4154ABB1" w14:textId="77777777" w:rsidR="007777E3" w:rsidRDefault="007777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.VnTime">
    <w:altName w:val="Times New Roman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E4A52D" w14:textId="77777777" w:rsidR="00504B99" w:rsidRDefault="00504B99" w:rsidP="001748AB">
    <w:pPr>
      <w:pStyle w:val="Footer"/>
    </w:pPr>
  </w:p>
  <w:p w14:paraId="12A193AE" w14:textId="77777777" w:rsidR="00487E32" w:rsidRPr="00ED4525" w:rsidRDefault="00487E32" w:rsidP="00504B99">
    <w:pPr>
      <w:pStyle w:val="Footer"/>
      <w:ind w:right="398"/>
      <w:jc w:val="center"/>
      <w:rPr>
        <w:sz w:val="22"/>
        <w:szCs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32E3834" w14:textId="77777777" w:rsidR="007777E3" w:rsidRDefault="007777E3">
      <w:r>
        <w:separator/>
      </w:r>
    </w:p>
  </w:footnote>
  <w:footnote w:type="continuationSeparator" w:id="0">
    <w:p w14:paraId="05160C7A" w14:textId="77777777" w:rsidR="007777E3" w:rsidRDefault="007777E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343131244"/>
      <w:docPartObj>
        <w:docPartGallery w:val="Page Numbers (Top of Page)"/>
        <w:docPartUnique/>
      </w:docPartObj>
    </w:sdtPr>
    <w:sdtEndPr>
      <w:rPr>
        <w:noProof/>
      </w:rPr>
    </w:sdtEndPr>
    <w:sdtContent>
      <w:p w14:paraId="678FC263" w14:textId="77777777" w:rsidR="00C07488" w:rsidRDefault="00C07488">
        <w:pPr>
          <w:pStyle w:val="Header"/>
          <w:jc w:val="center"/>
        </w:pPr>
      </w:p>
      <w:p w14:paraId="112138CB" w14:textId="77777777" w:rsidR="001748AB" w:rsidRDefault="001748AB">
        <w:pPr>
          <w:pStyle w:val="Head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28C7BA5" w14:textId="77777777" w:rsidR="001748AB" w:rsidRDefault="001748A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DC6908"/>
    <w:multiLevelType w:val="multilevel"/>
    <w:tmpl w:val="DC1CCB7E"/>
    <w:lvl w:ilvl="0">
      <w:start w:val="1"/>
      <w:numFmt w:val="decimal"/>
      <w:pStyle w:val="H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BE912BE"/>
    <w:multiLevelType w:val="hybridMultilevel"/>
    <w:tmpl w:val="BB92619C"/>
    <w:lvl w:ilvl="0" w:tplc="241C9272">
      <w:numFmt w:val="bullet"/>
      <w:lvlText w:val="-"/>
      <w:lvlJc w:val="left"/>
      <w:pPr>
        <w:tabs>
          <w:tab w:val="num" w:pos="3960"/>
        </w:tabs>
        <w:ind w:left="39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8280"/>
        </w:tabs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9000"/>
        </w:tabs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720"/>
        </w:tabs>
        <w:ind w:left="9720" w:hanging="360"/>
      </w:pPr>
      <w:rPr>
        <w:rFonts w:ascii="Wingdings" w:hAnsi="Wingdings" w:hint="default"/>
      </w:rPr>
    </w:lvl>
  </w:abstractNum>
  <w:abstractNum w:abstractNumId="2" w15:restartNumberingAfterBreak="0">
    <w:nsid w:val="126B4A60"/>
    <w:multiLevelType w:val="hybridMultilevel"/>
    <w:tmpl w:val="323CA2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457849"/>
    <w:multiLevelType w:val="hybridMultilevel"/>
    <w:tmpl w:val="A0EC309C"/>
    <w:lvl w:ilvl="0" w:tplc="31EA6552"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66C6B7F"/>
    <w:multiLevelType w:val="hybridMultilevel"/>
    <w:tmpl w:val="C59C8CE2"/>
    <w:lvl w:ilvl="0" w:tplc="4B543A26">
      <w:numFmt w:val="bullet"/>
      <w:pStyle w:val="H-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4B6444"/>
    <w:multiLevelType w:val="hybridMultilevel"/>
    <w:tmpl w:val="35460566"/>
    <w:lvl w:ilvl="0" w:tplc="96688BC0">
      <w:start w:val="1"/>
      <w:numFmt w:val="upperRoman"/>
      <w:lvlText w:val="%1."/>
      <w:lvlJc w:val="righ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295964B6"/>
    <w:multiLevelType w:val="hybridMultilevel"/>
    <w:tmpl w:val="023868D8"/>
    <w:lvl w:ilvl="0" w:tplc="FAFE70F6">
      <w:numFmt w:val="bullet"/>
      <w:lvlText w:val=""/>
      <w:lvlJc w:val="left"/>
      <w:pPr>
        <w:tabs>
          <w:tab w:val="num" w:pos="1821"/>
        </w:tabs>
        <w:ind w:left="1821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41"/>
        </w:tabs>
        <w:ind w:left="25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61"/>
        </w:tabs>
        <w:ind w:left="32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81"/>
        </w:tabs>
        <w:ind w:left="39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701"/>
        </w:tabs>
        <w:ind w:left="47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21"/>
        </w:tabs>
        <w:ind w:left="54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41"/>
        </w:tabs>
        <w:ind w:left="61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61"/>
        </w:tabs>
        <w:ind w:left="68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81"/>
        </w:tabs>
        <w:ind w:left="7581" w:hanging="360"/>
      </w:pPr>
      <w:rPr>
        <w:rFonts w:ascii="Wingdings" w:hAnsi="Wingdings" w:hint="default"/>
      </w:rPr>
    </w:lvl>
  </w:abstractNum>
  <w:abstractNum w:abstractNumId="7" w15:restartNumberingAfterBreak="0">
    <w:nsid w:val="309A323B"/>
    <w:multiLevelType w:val="hybridMultilevel"/>
    <w:tmpl w:val="42123F44"/>
    <w:lvl w:ilvl="0" w:tplc="9F5297B4">
      <w:start w:val="1"/>
      <w:numFmt w:val="decimal"/>
      <w:suff w:val="nothing"/>
      <w:lvlText w:val="%1."/>
      <w:lvlJc w:val="left"/>
      <w:pPr>
        <w:ind w:left="0" w:firstLine="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692" w:hanging="360"/>
      </w:pPr>
    </w:lvl>
    <w:lvl w:ilvl="2" w:tplc="042A001B" w:tentative="1">
      <w:start w:val="1"/>
      <w:numFmt w:val="lowerRoman"/>
      <w:lvlText w:val="%3."/>
      <w:lvlJc w:val="right"/>
      <w:pPr>
        <w:ind w:left="2412" w:hanging="180"/>
      </w:pPr>
    </w:lvl>
    <w:lvl w:ilvl="3" w:tplc="042A000F" w:tentative="1">
      <w:start w:val="1"/>
      <w:numFmt w:val="decimal"/>
      <w:lvlText w:val="%4."/>
      <w:lvlJc w:val="left"/>
      <w:pPr>
        <w:ind w:left="3132" w:hanging="360"/>
      </w:pPr>
    </w:lvl>
    <w:lvl w:ilvl="4" w:tplc="042A0019" w:tentative="1">
      <w:start w:val="1"/>
      <w:numFmt w:val="lowerLetter"/>
      <w:lvlText w:val="%5."/>
      <w:lvlJc w:val="left"/>
      <w:pPr>
        <w:ind w:left="3852" w:hanging="360"/>
      </w:pPr>
    </w:lvl>
    <w:lvl w:ilvl="5" w:tplc="042A001B" w:tentative="1">
      <w:start w:val="1"/>
      <w:numFmt w:val="lowerRoman"/>
      <w:lvlText w:val="%6."/>
      <w:lvlJc w:val="right"/>
      <w:pPr>
        <w:ind w:left="4572" w:hanging="180"/>
      </w:pPr>
    </w:lvl>
    <w:lvl w:ilvl="6" w:tplc="042A000F" w:tentative="1">
      <w:start w:val="1"/>
      <w:numFmt w:val="decimal"/>
      <w:lvlText w:val="%7."/>
      <w:lvlJc w:val="left"/>
      <w:pPr>
        <w:ind w:left="5292" w:hanging="360"/>
      </w:pPr>
    </w:lvl>
    <w:lvl w:ilvl="7" w:tplc="042A0019" w:tentative="1">
      <w:start w:val="1"/>
      <w:numFmt w:val="lowerLetter"/>
      <w:lvlText w:val="%8."/>
      <w:lvlJc w:val="left"/>
      <w:pPr>
        <w:ind w:left="6012" w:hanging="360"/>
      </w:pPr>
    </w:lvl>
    <w:lvl w:ilvl="8" w:tplc="042A001B" w:tentative="1">
      <w:start w:val="1"/>
      <w:numFmt w:val="lowerRoman"/>
      <w:lvlText w:val="%9."/>
      <w:lvlJc w:val="right"/>
      <w:pPr>
        <w:ind w:left="6732" w:hanging="180"/>
      </w:pPr>
    </w:lvl>
  </w:abstractNum>
  <w:abstractNum w:abstractNumId="8" w15:restartNumberingAfterBreak="0">
    <w:nsid w:val="46515C8E"/>
    <w:multiLevelType w:val="hybridMultilevel"/>
    <w:tmpl w:val="1B48D9C2"/>
    <w:lvl w:ilvl="0" w:tplc="A01CC6B2">
      <w:start w:val="1"/>
      <w:numFmt w:val="decimal"/>
      <w:pStyle w:val="H2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4F291059"/>
    <w:multiLevelType w:val="hybridMultilevel"/>
    <w:tmpl w:val="A0DEFA2C"/>
    <w:lvl w:ilvl="0" w:tplc="0409001B">
      <w:start w:val="1"/>
      <w:numFmt w:val="lowerRoman"/>
      <w:lvlText w:val="%1."/>
      <w:lvlJc w:val="right"/>
      <w:pPr>
        <w:ind w:left="1710" w:hanging="360"/>
      </w:pPr>
    </w:lvl>
    <w:lvl w:ilvl="1" w:tplc="04090019" w:tentative="1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10" w15:restartNumberingAfterBreak="0">
    <w:nsid w:val="52F66528"/>
    <w:multiLevelType w:val="hybridMultilevel"/>
    <w:tmpl w:val="A9862C56"/>
    <w:lvl w:ilvl="0" w:tplc="23F24D18">
      <w:start w:val="1"/>
      <w:numFmt w:val="upperRoman"/>
      <w:lvlText w:val="%1."/>
      <w:lvlJc w:val="right"/>
      <w:pPr>
        <w:ind w:left="1429" w:hanging="360"/>
      </w:pPr>
    </w:lvl>
    <w:lvl w:ilvl="1" w:tplc="04090019">
      <w:start w:val="1"/>
      <w:numFmt w:val="lowerLetter"/>
      <w:lvlText w:val="%2."/>
      <w:lvlJc w:val="left"/>
      <w:pPr>
        <w:ind w:left="2149" w:hanging="360"/>
      </w:pPr>
    </w:lvl>
    <w:lvl w:ilvl="2" w:tplc="0409001B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6B641A28"/>
    <w:multiLevelType w:val="multilevel"/>
    <w:tmpl w:val="A6A0E574"/>
    <w:lvl w:ilvl="0">
      <w:start w:val="1"/>
      <w:numFmt w:val="decimal"/>
      <w:lvlText w:val="%1."/>
      <w:lvlJc w:val="left"/>
      <w:pPr>
        <w:tabs>
          <w:tab w:val="num" w:pos="630"/>
        </w:tabs>
        <w:ind w:left="63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62"/>
        </w:tabs>
        <w:ind w:left="106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350"/>
        </w:tabs>
        <w:ind w:left="113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430"/>
        </w:tabs>
        <w:ind w:left="199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790"/>
        </w:tabs>
        <w:ind w:left="250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10"/>
        </w:tabs>
        <w:ind w:left="300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870"/>
        </w:tabs>
        <w:ind w:left="351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590"/>
        </w:tabs>
        <w:ind w:left="401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950"/>
        </w:tabs>
        <w:ind w:left="4590" w:hanging="1440"/>
      </w:pPr>
      <w:rPr>
        <w:rFonts w:hint="default"/>
      </w:rPr>
    </w:lvl>
  </w:abstractNum>
  <w:abstractNum w:abstractNumId="12" w15:restartNumberingAfterBreak="0">
    <w:nsid w:val="6F9025F5"/>
    <w:multiLevelType w:val="hybridMultilevel"/>
    <w:tmpl w:val="6E10FA38"/>
    <w:lvl w:ilvl="0" w:tplc="F626C2B0">
      <w:start w:val="1"/>
      <w:numFmt w:val="lowerLetter"/>
      <w:pStyle w:val="H3"/>
      <w:lvlText w:val="%1."/>
      <w:lvlJc w:val="left"/>
      <w:pPr>
        <w:ind w:left="990" w:hanging="360"/>
      </w:p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3" w15:restartNumberingAfterBreak="0">
    <w:nsid w:val="7E4F7EB0"/>
    <w:multiLevelType w:val="multilevel"/>
    <w:tmpl w:val="A6A0E57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86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num w:numId="1" w16cid:durableId="1136993299">
    <w:abstractNumId w:val="6"/>
  </w:num>
  <w:num w:numId="2" w16cid:durableId="944001224">
    <w:abstractNumId w:val="1"/>
  </w:num>
  <w:num w:numId="3" w16cid:durableId="1440178379">
    <w:abstractNumId w:val="5"/>
  </w:num>
  <w:num w:numId="4" w16cid:durableId="2140686192">
    <w:abstractNumId w:val="10"/>
  </w:num>
  <w:num w:numId="5" w16cid:durableId="142164117">
    <w:abstractNumId w:val="8"/>
  </w:num>
  <w:num w:numId="6" w16cid:durableId="1105882274">
    <w:abstractNumId w:val="12"/>
  </w:num>
  <w:num w:numId="7" w16cid:durableId="1989437689">
    <w:abstractNumId w:val="9"/>
  </w:num>
  <w:num w:numId="8" w16cid:durableId="747580484">
    <w:abstractNumId w:val="13"/>
  </w:num>
  <w:num w:numId="9" w16cid:durableId="506868300">
    <w:abstractNumId w:val="11"/>
  </w:num>
  <w:num w:numId="10" w16cid:durableId="759762714">
    <w:abstractNumId w:val="0"/>
  </w:num>
  <w:num w:numId="11" w16cid:durableId="193582127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419401751">
    <w:abstractNumId w:val="4"/>
  </w:num>
  <w:num w:numId="13" w16cid:durableId="1405756451">
    <w:abstractNumId w:val="3"/>
  </w:num>
  <w:num w:numId="14" w16cid:durableId="110592429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369990402">
    <w:abstractNumId w:val="2"/>
  </w:num>
  <w:num w:numId="16" w16cid:durableId="176124716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40"/>
  <w:drawingGridVerticalSpacing w:val="381"/>
  <w:displayHorizont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580"/>
    <w:rsid w:val="000002C7"/>
    <w:rsid w:val="00005447"/>
    <w:rsid w:val="00006C46"/>
    <w:rsid w:val="00012D96"/>
    <w:rsid w:val="0003015A"/>
    <w:rsid w:val="00036228"/>
    <w:rsid w:val="00036913"/>
    <w:rsid w:val="000378F1"/>
    <w:rsid w:val="00041996"/>
    <w:rsid w:val="000502B1"/>
    <w:rsid w:val="000514D9"/>
    <w:rsid w:val="00054669"/>
    <w:rsid w:val="0005562E"/>
    <w:rsid w:val="0006101F"/>
    <w:rsid w:val="00062154"/>
    <w:rsid w:val="00065D63"/>
    <w:rsid w:val="000661F6"/>
    <w:rsid w:val="00067598"/>
    <w:rsid w:val="00067604"/>
    <w:rsid w:val="00070B54"/>
    <w:rsid w:val="000745BD"/>
    <w:rsid w:val="000762BF"/>
    <w:rsid w:val="000841D8"/>
    <w:rsid w:val="00092931"/>
    <w:rsid w:val="000931EE"/>
    <w:rsid w:val="00096B8A"/>
    <w:rsid w:val="00097D40"/>
    <w:rsid w:val="000A2099"/>
    <w:rsid w:val="000A20A5"/>
    <w:rsid w:val="000A744C"/>
    <w:rsid w:val="000B0E7A"/>
    <w:rsid w:val="000C0015"/>
    <w:rsid w:val="000C3D5F"/>
    <w:rsid w:val="000C52B5"/>
    <w:rsid w:val="000D0C45"/>
    <w:rsid w:val="000D2658"/>
    <w:rsid w:val="000D2E6B"/>
    <w:rsid w:val="000E1AE1"/>
    <w:rsid w:val="000E62AB"/>
    <w:rsid w:val="000F0598"/>
    <w:rsid w:val="000F16EC"/>
    <w:rsid w:val="000F6C83"/>
    <w:rsid w:val="001153C8"/>
    <w:rsid w:val="00122C8C"/>
    <w:rsid w:val="00124649"/>
    <w:rsid w:val="00125CB1"/>
    <w:rsid w:val="00126329"/>
    <w:rsid w:val="0013076A"/>
    <w:rsid w:val="00132211"/>
    <w:rsid w:val="0013312F"/>
    <w:rsid w:val="00134CDF"/>
    <w:rsid w:val="00142EB2"/>
    <w:rsid w:val="00156321"/>
    <w:rsid w:val="001648C5"/>
    <w:rsid w:val="00165831"/>
    <w:rsid w:val="00166DAC"/>
    <w:rsid w:val="00172B72"/>
    <w:rsid w:val="001748AB"/>
    <w:rsid w:val="0018598B"/>
    <w:rsid w:val="00187119"/>
    <w:rsid w:val="00187270"/>
    <w:rsid w:val="00190C6B"/>
    <w:rsid w:val="00193A57"/>
    <w:rsid w:val="001A64BE"/>
    <w:rsid w:val="001B7BEE"/>
    <w:rsid w:val="001C1374"/>
    <w:rsid w:val="001C6316"/>
    <w:rsid w:val="001D78CC"/>
    <w:rsid w:val="001E0C0D"/>
    <w:rsid w:val="001E5C2A"/>
    <w:rsid w:val="001E7232"/>
    <w:rsid w:val="001F2DD9"/>
    <w:rsid w:val="001F7459"/>
    <w:rsid w:val="00200946"/>
    <w:rsid w:val="00210396"/>
    <w:rsid w:val="002128E0"/>
    <w:rsid w:val="00216A7F"/>
    <w:rsid w:val="00224FE4"/>
    <w:rsid w:val="00232B36"/>
    <w:rsid w:val="0023348E"/>
    <w:rsid w:val="002402E3"/>
    <w:rsid w:val="0024081E"/>
    <w:rsid w:val="002474B7"/>
    <w:rsid w:val="00250E75"/>
    <w:rsid w:val="002520EC"/>
    <w:rsid w:val="002525AE"/>
    <w:rsid w:val="0025358C"/>
    <w:rsid w:val="00253618"/>
    <w:rsid w:val="00253CF9"/>
    <w:rsid w:val="002567D2"/>
    <w:rsid w:val="00261D26"/>
    <w:rsid w:val="00263DC0"/>
    <w:rsid w:val="00270287"/>
    <w:rsid w:val="002731C0"/>
    <w:rsid w:val="00275A99"/>
    <w:rsid w:val="00277AB8"/>
    <w:rsid w:val="002836DD"/>
    <w:rsid w:val="00285991"/>
    <w:rsid w:val="002A1C09"/>
    <w:rsid w:val="002A4B7F"/>
    <w:rsid w:val="002A7423"/>
    <w:rsid w:val="002B0E51"/>
    <w:rsid w:val="002B30C0"/>
    <w:rsid w:val="002D7FA3"/>
    <w:rsid w:val="002E0323"/>
    <w:rsid w:val="002E2B02"/>
    <w:rsid w:val="002E3482"/>
    <w:rsid w:val="002E39BE"/>
    <w:rsid w:val="002E5287"/>
    <w:rsid w:val="002E77AC"/>
    <w:rsid w:val="002F47B4"/>
    <w:rsid w:val="002F66DF"/>
    <w:rsid w:val="00305D31"/>
    <w:rsid w:val="00307A51"/>
    <w:rsid w:val="003105F9"/>
    <w:rsid w:val="0031508F"/>
    <w:rsid w:val="00316BB0"/>
    <w:rsid w:val="00324E4E"/>
    <w:rsid w:val="00326F0B"/>
    <w:rsid w:val="0032770D"/>
    <w:rsid w:val="00333ECB"/>
    <w:rsid w:val="0034427D"/>
    <w:rsid w:val="00344CBA"/>
    <w:rsid w:val="00356B3F"/>
    <w:rsid w:val="0036353B"/>
    <w:rsid w:val="00365091"/>
    <w:rsid w:val="00367B0B"/>
    <w:rsid w:val="00376195"/>
    <w:rsid w:val="00382556"/>
    <w:rsid w:val="00384A9C"/>
    <w:rsid w:val="0039008A"/>
    <w:rsid w:val="00392938"/>
    <w:rsid w:val="003931F9"/>
    <w:rsid w:val="00395E19"/>
    <w:rsid w:val="00396E63"/>
    <w:rsid w:val="003A46AE"/>
    <w:rsid w:val="003A528B"/>
    <w:rsid w:val="003B1247"/>
    <w:rsid w:val="003B1E8D"/>
    <w:rsid w:val="003B7174"/>
    <w:rsid w:val="003C3CC8"/>
    <w:rsid w:val="003D181B"/>
    <w:rsid w:val="003D3760"/>
    <w:rsid w:val="003E3E34"/>
    <w:rsid w:val="003E6F8D"/>
    <w:rsid w:val="003F5012"/>
    <w:rsid w:val="003F5A97"/>
    <w:rsid w:val="00402AA1"/>
    <w:rsid w:val="00402D6D"/>
    <w:rsid w:val="00407B0B"/>
    <w:rsid w:val="004127D8"/>
    <w:rsid w:val="00422A79"/>
    <w:rsid w:val="00422AFB"/>
    <w:rsid w:val="00424B3A"/>
    <w:rsid w:val="0043174D"/>
    <w:rsid w:val="00434300"/>
    <w:rsid w:val="00434CD9"/>
    <w:rsid w:val="004373CB"/>
    <w:rsid w:val="00437754"/>
    <w:rsid w:val="00440EA7"/>
    <w:rsid w:val="0044293D"/>
    <w:rsid w:val="0044462B"/>
    <w:rsid w:val="0045283F"/>
    <w:rsid w:val="00452A40"/>
    <w:rsid w:val="00467B44"/>
    <w:rsid w:val="004721CF"/>
    <w:rsid w:val="00484078"/>
    <w:rsid w:val="00485E9F"/>
    <w:rsid w:val="00487E32"/>
    <w:rsid w:val="0049328F"/>
    <w:rsid w:val="00494C30"/>
    <w:rsid w:val="004A5C8E"/>
    <w:rsid w:val="004B0227"/>
    <w:rsid w:val="004B25F7"/>
    <w:rsid w:val="004B5BB1"/>
    <w:rsid w:val="004B6442"/>
    <w:rsid w:val="004C11CE"/>
    <w:rsid w:val="004C4D4D"/>
    <w:rsid w:val="004D049E"/>
    <w:rsid w:val="004D207C"/>
    <w:rsid w:val="004D70C8"/>
    <w:rsid w:val="004D7740"/>
    <w:rsid w:val="004E306B"/>
    <w:rsid w:val="004E3BB7"/>
    <w:rsid w:val="004E6353"/>
    <w:rsid w:val="004F083E"/>
    <w:rsid w:val="004F4136"/>
    <w:rsid w:val="00504B99"/>
    <w:rsid w:val="005069DA"/>
    <w:rsid w:val="00513186"/>
    <w:rsid w:val="005145A1"/>
    <w:rsid w:val="00524236"/>
    <w:rsid w:val="00525788"/>
    <w:rsid w:val="00525D6B"/>
    <w:rsid w:val="00532EC2"/>
    <w:rsid w:val="00537699"/>
    <w:rsid w:val="00540860"/>
    <w:rsid w:val="00543855"/>
    <w:rsid w:val="0054739E"/>
    <w:rsid w:val="00550416"/>
    <w:rsid w:val="00556DEB"/>
    <w:rsid w:val="00565D34"/>
    <w:rsid w:val="0057143F"/>
    <w:rsid w:val="00573DB2"/>
    <w:rsid w:val="005745AD"/>
    <w:rsid w:val="005779B8"/>
    <w:rsid w:val="0058628D"/>
    <w:rsid w:val="00593587"/>
    <w:rsid w:val="00595AD8"/>
    <w:rsid w:val="00596F4F"/>
    <w:rsid w:val="005A087E"/>
    <w:rsid w:val="005B1045"/>
    <w:rsid w:val="005B1F2D"/>
    <w:rsid w:val="005B2097"/>
    <w:rsid w:val="005B5D83"/>
    <w:rsid w:val="005C4474"/>
    <w:rsid w:val="005C46FC"/>
    <w:rsid w:val="005C4C60"/>
    <w:rsid w:val="005D4107"/>
    <w:rsid w:val="005D6C62"/>
    <w:rsid w:val="005E1D53"/>
    <w:rsid w:val="005E34AB"/>
    <w:rsid w:val="005E61B2"/>
    <w:rsid w:val="005E6C1D"/>
    <w:rsid w:val="005F23A4"/>
    <w:rsid w:val="005F3C80"/>
    <w:rsid w:val="005F5A6E"/>
    <w:rsid w:val="00600C89"/>
    <w:rsid w:val="0060469C"/>
    <w:rsid w:val="00605CDF"/>
    <w:rsid w:val="00606837"/>
    <w:rsid w:val="00606FB7"/>
    <w:rsid w:val="006117FC"/>
    <w:rsid w:val="00611C2A"/>
    <w:rsid w:val="0061351C"/>
    <w:rsid w:val="00622D82"/>
    <w:rsid w:val="00633E95"/>
    <w:rsid w:val="00634C40"/>
    <w:rsid w:val="00641C89"/>
    <w:rsid w:val="006509BF"/>
    <w:rsid w:val="00652463"/>
    <w:rsid w:val="00663086"/>
    <w:rsid w:val="00671ED9"/>
    <w:rsid w:val="00677518"/>
    <w:rsid w:val="00677868"/>
    <w:rsid w:val="00681C61"/>
    <w:rsid w:val="00682F6A"/>
    <w:rsid w:val="00685224"/>
    <w:rsid w:val="006859D1"/>
    <w:rsid w:val="00686C1C"/>
    <w:rsid w:val="006A3343"/>
    <w:rsid w:val="006A3B26"/>
    <w:rsid w:val="006A4085"/>
    <w:rsid w:val="006B5F84"/>
    <w:rsid w:val="006B6D56"/>
    <w:rsid w:val="006B7669"/>
    <w:rsid w:val="006C1771"/>
    <w:rsid w:val="006C2719"/>
    <w:rsid w:val="006C2E90"/>
    <w:rsid w:val="006C5C7E"/>
    <w:rsid w:val="006D3D37"/>
    <w:rsid w:val="006D4ADF"/>
    <w:rsid w:val="006E340B"/>
    <w:rsid w:val="006E6033"/>
    <w:rsid w:val="006E7755"/>
    <w:rsid w:val="00707948"/>
    <w:rsid w:val="0071017C"/>
    <w:rsid w:val="007216D5"/>
    <w:rsid w:val="00721E59"/>
    <w:rsid w:val="007234CA"/>
    <w:rsid w:val="00725181"/>
    <w:rsid w:val="0073054F"/>
    <w:rsid w:val="00740F2F"/>
    <w:rsid w:val="00743566"/>
    <w:rsid w:val="0074395D"/>
    <w:rsid w:val="00747900"/>
    <w:rsid w:val="00754040"/>
    <w:rsid w:val="0075456C"/>
    <w:rsid w:val="00754E27"/>
    <w:rsid w:val="00761758"/>
    <w:rsid w:val="007643A4"/>
    <w:rsid w:val="00774954"/>
    <w:rsid w:val="00775503"/>
    <w:rsid w:val="00775F6D"/>
    <w:rsid w:val="007777E3"/>
    <w:rsid w:val="00780700"/>
    <w:rsid w:val="0078233B"/>
    <w:rsid w:val="00784866"/>
    <w:rsid w:val="00791D95"/>
    <w:rsid w:val="00796CA1"/>
    <w:rsid w:val="007A2C18"/>
    <w:rsid w:val="007B057D"/>
    <w:rsid w:val="007B092A"/>
    <w:rsid w:val="007B2565"/>
    <w:rsid w:val="007B37AF"/>
    <w:rsid w:val="007B54F4"/>
    <w:rsid w:val="007B76BF"/>
    <w:rsid w:val="007C03A7"/>
    <w:rsid w:val="007C35F3"/>
    <w:rsid w:val="007C6BBD"/>
    <w:rsid w:val="007C73D3"/>
    <w:rsid w:val="007D693D"/>
    <w:rsid w:val="007E0F29"/>
    <w:rsid w:val="007E415D"/>
    <w:rsid w:val="007E49FD"/>
    <w:rsid w:val="007E534D"/>
    <w:rsid w:val="007F0478"/>
    <w:rsid w:val="007F378E"/>
    <w:rsid w:val="007F3BA0"/>
    <w:rsid w:val="007F3C3C"/>
    <w:rsid w:val="00803FDC"/>
    <w:rsid w:val="00805944"/>
    <w:rsid w:val="00811B0B"/>
    <w:rsid w:val="0082355D"/>
    <w:rsid w:val="00824288"/>
    <w:rsid w:val="00832F1C"/>
    <w:rsid w:val="0084386F"/>
    <w:rsid w:val="0085079E"/>
    <w:rsid w:val="00851354"/>
    <w:rsid w:val="00853FDC"/>
    <w:rsid w:val="008557D5"/>
    <w:rsid w:val="00865C00"/>
    <w:rsid w:val="00872357"/>
    <w:rsid w:val="00873071"/>
    <w:rsid w:val="0087366A"/>
    <w:rsid w:val="00876703"/>
    <w:rsid w:val="00876C36"/>
    <w:rsid w:val="008869A8"/>
    <w:rsid w:val="0089008C"/>
    <w:rsid w:val="0089040E"/>
    <w:rsid w:val="0089248C"/>
    <w:rsid w:val="00892EF9"/>
    <w:rsid w:val="008964E2"/>
    <w:rsid w:val="00896A47"/>
    <w:rsid w:val="008B11EC"/>
    <w:rsid w:val="008C0ADB"/>
    <w:rsid w:val="008C1B4F"/>
    <w:rsid w:val="008C22EF"/>
    <w:rsid w:val="008C4BB5"/>
    <w:rsid w:val="008D1672"/>
    <w:rsid w:val="008D18B9"/>
    <w:rsid w:val="008D34E5"/>
    <w:rsid w:val="008D428C"/>
    <w:rsid w:val="008E15E1"/>
    <w:rsid w:val="008E3F3C"/>
    <w:rsid w:val="008E76A3"/>
    <w:rsid w:val="008F44A1"/>
    <w:rsid w:val="009018B8"/>
    <w:rsid w:val="00904BA1"/>
    <w:rsid w:val="009051A0"/>
    <w:rsid w:val="00912313"/>
    <w:rsid w:val="00913EB6"/>
    <w:rsid w:val="00917584"/>
    <w:rsid w:val="00923ADC"/>
    <w:rsid w:val="009279C8"/>
    <w:rsid w:val="009313BA"/>
    <w:rsid w:val="0094345B"/>
    <w:rsid w:val="00943C70"/>
    <w:rsid w:val="00947220"/>
    <w:rsid w:val="00951300"/>
    <w:rsid w:val="00953C36"/>
    <w:rsid w:val="0095469A"/>
    <w:rsid w:val="009555BD"/>
    <w:rsid w:val="00956594"/>
    <w:rsid w:val="009603AB"/>
    <w:rsid w:val="009603B7"/>
    <w:rsid w:val="00961BB3"/>
    <w:rsid w:val="00967968"/>
    <w:rsid w:val="00977C79"/>
    <w:rsid w:val="00987574"/>
    <w:rsid w:val="009875BC"/>
    <w:rsid w:val="00987E24"/>
    <w:rsid w:val="009944A5"/>
    <w:rsid w:val="00996FC2"/>
    <w:rsid w:val="009A325D"/>
    <w:rsid w:val="009A3E19"/>
    <w:rsid w:val="009A5F45"/>
    <w:rsid w:val="009B3645"/>
    <w:rsid w:val="009B7FAB"/>
    <w:rsid w:val="009C60C7"/>
    <w:rsid w:val="009D0D0A"/>
    <w:rsid w:val="009D0F6A"/>
    <w:rsid w:val="009D1CE1"/>
    <w:rsid w:val="009D4A8B"/>
    <w:rsid w:val="00A0581D"/>
    <w:rsid w:val="00A064BB"/>
    <w:rsid w:val="00A24487"/>
    <w:rsid w:val="00A267AC"/>
    <w:rsid w:val="00A27525"/>
    <w:rsid w:val="00A30963"/>
    <w:rsid w:val="00A36B0A"/>
    <w:rsid w:val="00A36D75"/>
    <w:rsid w:val="00A37D33"/>
    <w:rsid w:val="00A57052"/>
    <w:rsid w:val="00A62676"/>
    <w:rsid w:val="00A67A13"/>
    <w:rsid w:val="00A775C7"/>
    <w:rsid w:val="00A9794E"/>
    <w:rsid w:val="00AA0472"/>
    <w:rsid w:val="00AA28BC"/>
    <w:rsid w:val="00AB3EEF"/>
    <w:rsid w:val="00AB42C1"/>
    <w:rsid w:val="00AB4567"/>
    <w:rsid w:val="00AB4E1F"/>
    <w:rsid w:val="00AB5E65"/>
    <w:rsid w:val="00AC369B"/>
    <w:rsid w:val="00AC466C"/>
    <w:rsid w:val="00AD295A"/>
    <w:rsid w:val="00AD387C"/>
    <w:rsid w:val="00AD7EB2"/>
    <w:rsid w:val="00AD7F27"/>
    <w:rsid w:val="00AE0317"/>
    <w:rsid w:val="00AE37DB"/>
    <w:rsid w:val="00AE4006"/>
    <w:rsid w:val="00AE6720"/>
    <w:rsid w:val="00AF1696"/>
    <w:rsid w:val="00B0331F"/>
    <w:rsid w:val="00B063D0"/>
    <w:rsid w:val="00B10CBA"/>
    <w:rsid w:val="00B213B2"/>
    <w:rsid w:val="00B23D0E"/>
    <w:rsid w:val="00B24A85"/>
    <w:rsid w:val="00B257F6"/>
    <w:rsid w:val="00B35A24"/>
    <w:rsid w:val="00B44B1F"/>
    <w:rsid w:val="00B46E73"/>
    <w:rsid w:val="00B47544"/>
    <w:rsid w:val="00B5039E"/>
    <w:rsid w:val="00B659F7"/>
    <w:rsid w:val="00B71088"/>
    <w:rsid w:val="00B73B35"/>
    <w:rsid w:val="00B74466"/>
    <w:rsid w:val="00B74518"/>
    <w:rsid w:val="00B82BEF"/>
    <w:rsid w:val="00B83B19"/>
    <w:rsid w:val="00B86A6A"/>
    <w:rsid w:val="00BA15DA"/>
    <w:rsid w:val="00BB6060"/>
    <w:rsid w:val="00BB72F8"/>
    <w:rsid w:val="00BC22D7"/>
    <w:rsid w:val="00BC6C4E"/>
    <w:rsid w:val="00BD1E88"/>
    <w:rsid w:val="00BD57ED"/>
    <w:rsid w:val="00BD789A"/>
    <w:rsid w:val="00BE04AD"/>
    <w:rsid w:val="00BE3CE4"/>
    <w:rsid w:val="00BE501F"/>
    <w:rsid w:val="00BE600F"/>
    <w:rsid w:val="00BF33F5"/>
    <w:rsid w:val="00BF39E6"/>
    <w:rsid w:val="00C035D8"/>
    <w:rsid w:val="00C03638"/>
    <w:rsid w:val="00C038D5"/>
    <w:rsid w:val="00C03B9C"/>
    <w:rsid w:val="00C07488"/>
    <w:rsid w:val="00C11048"/>
    <w:rsid w:val="00C172E2"/>
    <w:rsid w:val="00C17E12"/>
    <w:rsid w:val="00C21666"/>
    <w:rsid w:val="00C33E71"/>
    <w:rsid w:val="00C41A2B"/>
    <w:rsid w:val="00C46549"/>
    <w:rsid w:val="00C47074"/>
    <w:rsid w:val="00C87580"/>
    <w:rsid w:val="00C932FC"/>
    <w:rsid w:val="00C94BC8"/>
    <w:rsid w:val="00C9622A"/>
    <w:rsid w:val="00CA156D"/>
    <w:rsid w:val="00CC2F5B"/>
    <w:rsid w:val="00CC7783"/>
    <w:rsid w:val="00CD3F2C"/>
    <w:rsid w:val="00CD70EA"/>
    <w:rsid w:val="00CE5FD0"/>
    <w:rsid w:val="00CE77B8"/>
    <w:rsid w:val="00CF0EC7"/>
    <w:rsid w:val="00CF31A3"/>
    <w:rsid w:val="00CF3484"/>
    <w:rsid w:val="00D01BE4"/>
    <w:rsid w:val="00D03801"/>
    <w:rsid w:val="00D07A23"/>
    <w:rsid w:val="00D15326"/>
    <w:rsid w:val="00D24C9E"/>
    <w:rsid w:val="00D3297C"/>
    <w:rsid w:val="00D35991"/>
    <w:rsid w:val="00D441ED"/>
    <w:rsid w:val="00D448CB"/>
    <w:rsid w:val="00D502A2"/>
    <w:rsid w:val="00D601AC"/>
    <w:rsid w:val="00D634B4"/>
    <w:rsid w:val="00D637B2"/>
    <w:rsid w:val="00D64462"/>
    <w:rsid w:val="00D64625"/>
    <w:rsid w:val="00D65A1D"/>
    <w:rsid w:val="00D65D34"/>
    <w:rsid w:val="00D90822"/>
    <w:rsid w:val="00D91D4B"/>
    <w:rsid w:val="00D91E99"/>
    <w:rsid w:val="00D921DD"/>
    <w:rsid w:val="00D94893"/>
    <w:rsid w:val="00D97E61"/>
    <w:rsid w:val="00DA29F6"/>
    <w:rsid w:val="00DA4724"/>
    <w:rsid w:val="00DA7202"/>
    <w:rsid w:val="00DB5094"/>
    <w:rsid w:val="00DC1405"/>
    <w:rsid w:val="00DD01CE"/>
    <w:rsid w:val="00DE2CAC"/>
    <w:rsid w:val="00DE5450"/>
    <w:rsid w:val="00E04FB1"/>
    <w:rsid w:val="00E07531"/>
    <w:rsid w:val="00E124A2"/>
    <w:rsid w:val="00E131D7"/>
    <w:rsid w:val="00E132F6"/>
    <w:rsid w:val="00E162EA"/>
    <w:rsid w:val="00E308DD"/>
    <w:rsid w:val="00E35CAC"/>
    <w:rsid w:val="00E510A2"/>
    <w:rsid w:val="00E77E39"/>
    <w:rsid w:val="00E80C09"/>
    <w:rsid w:val="00E87FD8"/>
    <w:rsid w:val="00E90E88"/>
    <w:rsid w:val="00E941F3"/>
    <w:rsid w:val="00E9448C"/>
    <w:rsid w:val="00E962A0"/>
    <w:rsid w:val="00EA3F0D"/>
    <w:rsid w:val="00EB1AFA"/>
    <w:rsid w:val="00EC628E"/>
    <w:rsid w:val="00EC66BE"/>
    <w:rsid w:val="00ED4525"/>
    <w:rsid w:val="00EE7C22"/>
    <w:rsid w:val="00EF25DF"/>
    <w:rsid w:val="00EF588D"/>
    <w:rsid w:val="00F03D27"/>
    <w:rsid w:val="00F2032D"/>
    <w:rsid w:val="00F20927"/>
    <w:rsid w:val="00F21F39"/>
    <w:rsid w:val="00F26DDA"/>
    <w:rsid w:val="00F325DB"/>
    <w:rsid w:val="00F36322"/>
    <w:rsid w:val="00F52E02"/>
    <w:rsid w:val="00F55FEA"/>
    <w:rsid w:val="00F60B97"/>
    <w:rsid w:val="00F6179B"/>
    <w:rsid w:val="00F627A5"/>
    <w:rsid w:val="00F64FA1"/>
    <w:rsid w:val="00F650C7"/>
    <w:rsid w:val="00F666C3"/>
    <w:rsid w:val="00F67021"/>
    <w:rsid w:val="00F7285E"/>
    <w:rsid w:val="00F85DB2"/>
    <w:rsid w:val="00F91145"/>
    <w:rsid w:val="00F91EE1"/>
    <w:rsid w:val="00F9576D"/>
    <w:rsid w:val="00F95A02"/>
    <w:rsid w:val="00F97065"/>
    <w:rsid w:val="00FA3F76"/>
    <w:rsid w:val="00FA496C"/>
    <w:rsid w:val="00FB2F66"/>
    <w:rsid w:val="00FB5C4D"/>
    <w:rsid w:val="00FC022A"/>
    <w:rsid w:val="00FC2170"/>
    <w:rsid w:val="00FC5080"/>
    <w:rsid w:val="00FD148C"/>
    <w:rsid w:val="00FD5DEC"/>
    <w:rsid w:val="00FF1516"/>
    <w:rsid w:val="00FF450C"/>
    <w:rsid w:val="00FF5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,"/>
  <w14:docId w14:val="69338001"/>
  <w15:docId w15:val="{F9923A12-8BB5-4AAB-B392-19E9B4E09E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table of authorities" w:semiHidden="1" w:unhideWhenUsed="1"/>
    <w:lsdException w:name="macro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F3C3C"/>
    <w:rPr>
      <w:sz w:val="26"/>
      <w:szCs w:val="28"/>
      <w:lang w:val="vi-VN"/>
    </w:rPr>
  </w:style>
  <w:style w:type="paragraph" w:styleId="Heading7">
    <w:name w:val="heading 7"/>
    <w:basedOn w:val="Normal"/>
    <w:next w:val="Normal"/>
    <w:rsid w:val="00CE77B8"/>
    <w:pPr>
      <w:keepNext/>
      <w:jc w:val="center"/>
      <w:outlineLvl w:val="6"/>
    </w:pPr>
    <w:rPr>
      <w:rFonts w:ascii=".VnTime" w:hAnsi=".VnTime"/>
      <w:b/>
      <w:bCs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5745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rsid w:val="00F26DD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F26DDA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F26DDA"/>
  </w:style>
  <w:style w:type="paragraph" w:styleId="BalloonText">
    <w:name w:val="Balloon Text"/>
    <w:basedOn w:val="Normal"/>
    <w:link w:val="BalloonTextChar"/>
    <w:rsid w:val="007C03A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7C03A7"/>
    <w:rPr>
      <w:rFonts w:ascii="Tahoma" w:hAnsi="Tahoma" w:cs="Tahoma"/>
      <w:sz w:val="16"/>
      <w:szCs w:val="16"/>
      <w:lang w:eastAsia="en-US"/>
    </w:rPr>
  </w:style>
  <w:style w:type="paragraph" w:customStyle="1" w:styleId="H1">
    <w:name w:val="H1"/>
    <w:basedOn w:val="Hx"/>
    <w:link w:val="H1Char"/>
    <w:qFormat/>
    <w:rsid w:val="00261D26"/>
    <w:pPr>
      <w:numPr>
        <w:numId w:val="10"/>
      </w:numPr>
      <w:jc w:val="left"/>
      <w:outlineLvl w:val="0"/>
    </w:pPr>
    <w:rPr>
      <w:b/>
      <w:bCs/>
      <w:sz w:val="28"/>
      <w:szCs w:val="28"/>
      <w:lang w:val="en-US"/>
    </w:rPr>
  </w:style>
  <w:style w:type="paragraph" w:customStyle="1" w:styleId="H2">
    <w:name w:val="H2"/>
    <w:basedOn w:val="H1"/>
    <w:link w:val="H2Char"/>
    <w:rsid w:val="00261D26"/>
    <w:pPr>
      <w:numPr>
        <w:numId w:val="5"/>
      </w:numPr>
      <w:ind w:left="630"/>
    </w:pPr>
  </w:style>
  <w:style w:type="character" w:customStyle="1" w:styleId="H1Char">
    <w:name w:val="H1 Char"/>
    <w:basedOn w:val="DefaultParagraphFont"/>
    <w:link w:val="H1"/>
    <w:rsid w:val="00261D26"/>
    <w:rPr>
      <w:b/>
      <w:bCs/>
      <w:sz w:val="28"/>
      <w:szCs w:val="28"/>
    </w:rPr>
  </w:style>
  <w:style w:type="paragraph" w:customStyle="1" w:styleId="H3">
    <w:name w:val="H3"/>
    <w:basedOn w:val="H2"/>
    <w:link w:val="H3Char"/>
    <w:rsid w:val="00261D26"/>
    <w:pPr>
      <w:numPr>
        <w:numId w:val="6"/>
      </w:numPr>
    </w:pPr>
  </w:style>
  <w:style w:type="character" w:customStyle="1" w:styleId="H2Char">
    <w:name w:val="H2 Char"/>
    <w:basedOn w:val="H1Char"/>
    <w:link w:val="H2"/>
    <w:rsid w:val="00261D26"/>
    <w:rPr>
      <w:b/>
      <w:bCs/>
      <w:sz w:val="28"/>
      <w:szCs w:val="28"/>
    </w:rPr>
  </w:style>
  <w:style w:type="paragraph" w:customStyle="1" w:styleId="H4">
    <w:name w:val="H4"/>
    <w:basedOn w:val="H3"/>
    <w:link w:val="H4Char"/>
    <w:rsid w:val="002D7FA3"/>
  </w:style>
  <w:style w:type="character" w:customStyle="1" w:styleId="H3Char">
    <w:name w:val="H3 Char"/>
    <w:basedOn w:val="H2Char"/>
    <w:link w:val="H3"/>
    <w:rsid w:val="00261D26"/>
    <w:rPr>
      <w:b/>
      <w:bCs/>
      <w:sz w:val="28"/>
      <w:szCs w:val="28"/>
    </w:rPr>
  </w:style>
  <w:style w:type="paragraph" w:customStyle="1" w:styleId="H5">
    <w:name w:val="H5"/>
    <w:basedOn w:val="H4"/>
    <w:link w:val="H5Char"/>
    <w:rsid w:val="002D7FA3"/>
  </w:style>
  <w:style w:type="character" w:customStyle="1" w:styleId="H4Char">
    <w:name w:val="H4 Char"/>
    <w:basedOn w:val="H3Char"/>
    <w:link w:val="H4"/>
    <w:rsid w:val="002D7FA3"/>
    <w:rPr>
      <w:b/>
      <w:bCs/>
      <w:sz w:val="28"/>
      <w:szCs w:val="28"/>
    </w:rPr>
  </w:style>
  <w:style w:type="paragraph" w:customStyle="1" w:styleId="Hx">
    <w:name w:val="Hx"/>
    <w:basedOn w:val="Normal"/>
    <w:link w:val="HxChar"/>
    <w:qFormat/>
    <w:rsid w:val="007F3C3C"/>
    <w:pPr>
      <w:spacing w:before="120" w:after="120"/>
      <w:ind w:firstLine="709"/>
      <w:jc w:val="both"/>
    </w:pPr>
    <w:rPr>
      <w:szCs w:val="26"/>
    </w:rPr>
  </w:style>
  <w:style w:type="character" w:customStyle="1" w:styleId="H5Char">
    <w:name w:val="H5 Char"/>
    <w:basedOn w:val="H4Char"/>
    <w:link w:val="H5"/>
    <w:rsid w:val="002D7FA3"/>
    <w:rPr>
      <w:b/>
      <w:bCs/>
      <w:sz w:val="28"/>
      <w:szCs w:val="28"/>
    </w:rPr>
  </w:style>
  <w:style w:type="character" w:customStyle="1" w:styleId="HxChar">
    <w:name w:val="Hx Char"/>
    <w:basedOn w:val="DefaultParagraphFont"/>
    <w:link w:val="Hx"/>
    <w:rsid w:val="007F3C3C"/>
    <w:rPr>
      <w:sz w:val="26"/>
      <w:szCs w:val="26"/>
      <w:lang w:val="vi-VN"/>
    </w:rPr>
  </w:style>
  <w:style w:type="paragraph" w:styleId="ListParagraph">
    <w:name w:val="List Paragraph"/>
    <w:basedOn w:val="Normal"/>
    <w:uiPriority w:val="34"/>
    <w:rsid w:val="00725181"/>
    <w:pPr>
      <w:ind w:left="720"/>
      <w:contextualSpacing/>
    </w:pPr>
  </w:style>
  <w:style w:type="paragraph" w:customStyle="1" w:styleId="H-">
    <w:name w:val="H-"/>
    <w:basedOn w:val="H1"/>
    <w:link w:val="H-Char"/>
    <w:qFormat/>
    <w:rsid w:val="00853FDC"/>
    <w:pPr>
      <w:numPr>
        <w:numId w:val="12"/>
      </w:numPr>
      <w:ind w:left="0" w:firstLine="360"/>
      <w:outlineLvl w:val="9"/>
    </w:pPr>
    <w:rPr>
      <w:b w:val="0"/>
      <w:bCs w:val="0"/>
    </w:rPr>
  </w:style>
  <w:style w:type="character" w:customStyle="1" w:styleId="FooterChar">
    <w:name w:val="Footer Char"/>
    <w:basedOn w:val="DefaultParagraphFont"/>
    <w:link w:val="Footer"/>
    <w:uiPriority w:val="99"/>
    <w:rsid w:val="00504B99"/>
    <w:rPr>
      <w:sz w:val="26"/>
      <w:szCs w:val="28"/>
      <w:lang w:val="vi-VN"/>
    </w:rPr>
  </w:style>
  <w:style w:type="character" w:customStyle="1" w:styleId="H-Char">
    <w:name w:val="H- Char"/>
    <w:basedOn w:val="H1Char"/>
    <w:link w:val="H-"/>
    <w:rsid w:val="00853FDC"/>
    <w:rPr>
      <w:b w:val="0"/>
      <w:bCs w:val="0"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2474B7"/>
    <w:rPr>
      <w:color w:val="808080"/>
    </w:rPr>
  </w:style>
  <w:style w:type="character" w:customStyle="1" w:styleId="HeaderChar">
    <w:name w:val="Header Char"/>
    <w:basedOn w:val="DefaultParagraphFont"/>
    <w:link w:val="Header"/>
    <w:uiPriority w:val="99"/>
    <w:rsid w:val="001748AB"/>
    <w:rPr>
      <w:sz w:val="26"/>
      <w:szCs w:val="28"/>
      <w:lang w:val="vi-VN"/>
    </w:rPr>
  </w:style>
  <w:style w:type="paragraph" w:customStyle="1" w:styleId="Para">
    <w:name w:val="Para"/>
    <w:basedOn w:val="BodyText"/>
    <w:link w:val="ParaChar"/>
    <w:autoRedefine/>
    <w:qFormat/>
    <w:rsid w:val="006E340B"/>
    <w:pPr>
      <w:spacing w:before="120"/>
      <w:ind w:firstLine="709"/>
      <w:jc w:val="both"/>
    </w:pPr>
  </w:style>
  <w:style w:type="character" w:customStyle="1" w:styleId="ParaChar">
    <w:name w:val="Para Char"/>
    <w:basedOn w:val="BodyTextChar"/>
    <w:link w:val="Para"/>
    <w:rsid w:val="006E340B"/>
    <w:rPr>
      <w:sz w:val="26"/>
      <w:szCs w:val="28"/>
      <w:lang w:val="vi-VN"/>
    </w:rPr>
  </w:style>
  <w:style w:type="paragraph" w:styleId="BodyText">
    <w:name w:val="Body Text"/>
    <w:basedOn w:val="Normal"/>
    <w:link w:val="BodyTextChar"/>
    <w:semiHidden/>
    <w:unhideWhenUsed/>
    <w:rsid w:val="006E340B"/>
    <w:pPr>
      <w:spacing w:after="120"/>
    </w:pPr>
  </w:style>
  <w:style w:type="character" w:customStyle="1" w:styleId="BodyTextChar">
    <w:name w:val="Body Text Char"/>
    <w:basedOn w:val="DefaultParagraphFont"/>
    <w:link w:val="BodyText"/>
    <w:semiHidden/>
    <w:rsid w:val="006E340B"/>
    <w:rPr>
      <w:sz w:val="26"/>
      <w:szCs w:val="28"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74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4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5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6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8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92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8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23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8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4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1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8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0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16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0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5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0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4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71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65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06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2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OneDrive%20-%20spcevn\PhongKinhDoanh\DoIt\_5S\CV-DVKH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6806C0-DFB1-4EBD-B1BF-8CA117DBBD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CV-DVKH</Template>
  <TotalTime>20</TotalTime>
  <Pages>1</Pages>
  <Words>72</Words>
  <Characters>416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DLXL-ThucTran</vt:lpstr>
    </vt:vector>
  </TitlesOfParts>
  <Company>DLXL</Company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DLXL-ThucTran</dc:title>
  <dc:creator>Thuc Tran</dc:creator>
  <cp:keywords>DLXL-ThucTran</cp:keywords>
  <dc:description>DLXL-ThucTran</dc:description>
  <cp:lastModifiedBy>Trần Đại Thức</cp:lastModifiedBy>
  <cp:revision>15</cp:revision>
  <cp:lastPrinted>2015-05-25T07:48:00Z</cp:lastPrinted>
  <dcterms:created xsi:type="dcterms:W3CDTF">2025-01-07T15:13:00Z</dcterms:created>
  <dcterms:modified xsi:type="dcterms:W3CDTF">2025-01-10T08:48:00Z</dcterms:modified>
</cp:coreProperties>
</file>