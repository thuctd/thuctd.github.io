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6" w:type="dxa"/>
        <w:jc w:val="center"/>
        <w:tblLook w:val="0000" w:firstRow="0" w:lastRow="0" w:firstColumn="0" w:lastColumn="0" w:noHBand="0" w:noVBand="0"/>
      </w:tblPr>
      <w:tblGrid>
        <w:gridCol w:w="4401"/>
        <w:gridCol w:w="5785"/>
      </w:tblGrid>
      <w:tr w:rsidR="006E7755" w:rsidRPr="002D7FA3" w14:paraId="66339378" w14:textId="77777777" w:rsidTr="002D7FA3">
        <w:trPr>
          <w:trHeight w:val="1130"/>
          <w:jc w:val="center"/>
        </w:trPr>
        <w:tc>
          <w:tcPr>
            <w:tcW w:w="4401" w:type="dxa"/>
          </w:tcPr>
          <w:p w14:paraId="3043DD2D" w14:textId="77777777" w:rsidR="009555BD" w:rsidRPr="00395E19" w:rsidRDefault="006E7755" w:rsidP="002D7FA3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 xml:space="preserve">CÔNG TY </w:t>
            </w:r>
            <w:r w:rsidR="009555BD" w:rsidRPr="00395E19">
              <w:rPr>
                <w:sz w:val="24"/>
                <w:szCs w:val="24"/>
              </w:rPr>
              <w:t>TNHH M</w:t>
            </w:r>
            <w:r w:rsidR="0085079E" w:rsidRPr="00395E19">
              <w:rPr>
                <w:sz w:val="24"/>
                <w:szCs w:val="24"/>
              </w:rPr>
              <w:t>ỘT THÀNH VIÊN</w:t>
            </w:r>
          </w:p>
          <w:p w14:paraId="3688E529" w14:textId="77777777" w:rsidR="006E7755" w:rsidRPr="00395E19" w:rsidRDefault="006E7755" w:rsidP="002D7FA3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>ĐIỆN LỰC ĐỒNG NAI</w:t>
            </w:r>
          </w:p>
          <w:p w14:paraId="3CCC1941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ĐIỆN LỰC XUÂN LỘC</w:t>
            </w:r>
          </w:p>
          <w:p w14:paraId="7CF1B7C3" w14:textId="77777777" w:rsidR="005E61B2" w:rsidRPr="002D7FA3" w:rsidRDefault="00BE04AD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14:paraId="6023BC48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55FB0D84" w14:textId="77777777" w:rsidR="006E7755" w:rsidRPr="002D7FA3" w:rsidRDefault="006E7755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Độc lập - Tự do - Hạnh phúc</w:t>
            </w:r>
          </w:p>
          <w:p w14:paraId="1B42685B" w14:textId="77777777" w:rsidR="006E7755" w:rsidRPr="002D7FA3" w:rsidRDefault="00832F1C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14:paraId="5DAA3802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448C" w:rsidRPr="00F55FEA" w14:paraId="3435B207" w14:textId="77777777" w:rsidTr="002D7FA3">
        <w:trPr>
          <w:trHeight w:val="630"/>
          <w:jc w:val="center"/>
        </w:trPr>
        <w:tc>
          <w:tcPr>
            <w:tcW w:w="4401" w:type="dxa"/>
          </w:tcPr>
          <w:p w14:paraId="0AA06138" w14:textId="1FC49F50" w:rsidR="00E9448C" w:rsidRPr="000841D8" w:rsidRDefault="000841D8" w:rsidP="001D78CC">
            <w:pPr>
              <w:ind w:left="176" w:right="185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785" w:type="dxa"/>
          </w:tcPr>
          <w:p w14:paraId="45BE6501" w14:textId="1FB8A030" w:rsidR="00E9448C" w:rsidRPr="00B44B1F" w:rsidRDefault="00E9448C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>Xuân Lộc, ngày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>tháng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 w:rsidR="004B0227">
              <w:rPr>
                <w:i/>
                <w:iCs/>
                <w:szCs w:val="26"/>
              </w:rPr>
              <w:fldChar w:fldCharType="begin"/>
            </w:r>
            <w:r w:rsidR="004B0227">
              <w:rPr>
                <w:i/>
                <w:iCs/>
                <w:szCs w:val="26"/>
              </w:rPr>
              <w:instrText xml:space="preserve"> DATE  \@ "YYYY"  \* MERGEFORMAT </w:instrText>
            </w:r>
            <w:r w:rsidR="004B0227">
              <w:rPr>
                <w:i/>
                <w:iCs/>
                <w:szCs w:val="26"/>
              </w:rPr>
              <w:fldChar w:fldCharType="separate"/>
            </w:r>
            <w:r w:rsidR="004B7903">
              <w:rPr>
                <w:i/>
                <w:iCs/>
                <w:noProof/>
                <w:szCs w:val="26"/>
              </w:rPr>
              <w:t>2022</w:t>
            </w:r>
            <w:r w:rsidR="004B0227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6095C291" w14:textId="77777777" w:rsidR="00B52834" w:rsidRDefault="009F58F2" w:rsidP="00044E41">
      <w:pPr>
        <w:jc w:val="center"/>
        <w:rPr>
          <w:b/>
          <w:sz w:val="28"/>
        </w:rPr>
      </w:pPr>
      <w:r w:rsidRPr="009F58F2">
        <w:rPr>
          <w:b/>
          <w:sz w:val="28"/>
        </w:rPr>
        <w:t>DANH SÁCH</w:t>
      </w:r>
      <w:r w:rsidR="00A0407A">
        <w:rPr>
          <w:b/>
          <w:sz w:val="28"/>
          <w:lang w:val="en-US"/>
        </w:rPr>
        <w:t xml:space="preserve"> </w:t>
      </w:r>
      <w:r w:rsidRPr="009F58F2">
        <w:rPr>
          <w:b/>
          <w:sz w:val="28"/>
        </w:rPr>
        <w:t xml:space="preserve">KHEN THƯỞNG </w:t>
      </w:r>
    </w:p>
    <w:p w14:paraId="041E3C9B" w14:textId="2A43BD05" w:rsidR="00A0407A" w:rsidRDefault="009F58F2" w:rsidP="00B52834">
      <w:pPr>
        <w:jc w:val="center"/>
        <w:rPr>
          <w:b/>
          <w:sz w:val="28"/>
        </w:rPr>
      </w:pPr>
      <w:r w:rsidRPr="009F58F2">
        <w:rPr>
          <w:b/>
          <w:sz w:val="28"/>
        </w:rPr>
        <w:t xml:space="preserve">CÁ NHÂN </w:t>
      </w:r>
      <w:r w:rsidR="00B52834">
        <w:rPr>
          <w:b/>
          <w:sz w:val="28"/>
          <w:lang w:val="en-US"/>
        </w:rPr>
        <w:t xml:space="preserve">ĐƯỢC </w:t>
      </w:r>
      <w:r w:rsidR="00A0407A" w:rsidRPr="00A0407A">
        <w:rPr>
          <w:b/>
          <w:sz w:val="28"/>
        </w:rPr>
        <w:t>{ND</w:t>
      </w:r>
      <w:r w:rsidR="00A0407A">
        <w:rPr>
          <w:b/>
          <w:sz w:val="28"/>
          <w:lang w:val="en-US"/>
        </w:rPr>
        <w:t xml:space="preserve"> | upper</w:t>
      </w:r>
      <w:r w:rsidR="00A0407A" w:rsidRPr="00A0407A">
        <w:rPr>
          <w:b/>
          <w:sz w:val="28"/>
        </w:rPr>
        <w:t>}</w:t>
      </w:r>
    </w:p>
    <w:p w14:paraId="7C504291" w14:textId="6DD4804D" w:rsidR="009F58F2" w:rsidRDefault="009F58F2" w:rsidP="00044E41">
      <w:pPr>
        <w:pStyle w:val="Hx"/>
        <w:spacing w:before="0" w:after="0"/>
        <w:ind w:firstLine="0"/>
        <w:jc w:val="center"/>
        <w:rPr>
          <w:b/>
          <w:sz w:val="28"/>
        </w:rPr>
      </w:pPr>
      <w:r w:rsidRPr="009F58F2">
        <w:rPr>
          <w:b/>
          <w:sz w:val="28"/>
        </w:rPr>
        <w:t xml:space="preserve">(Theo văn bản số </w:t>
      </w:r>
      <w:r w:rsidR="009F5FF4" w:rsidRPr="009F5FF4">
        <w:rPr>
          <w:b/>
          <w:sz w:val="28"/>
        </w:rPr>
        <w:t>{SoVB}</w:t>
      </w:r>
      <w:r w:rsidRPr="009F58F2">
        <w:rPr>
          <w:b/>
          <w:sz w:val="28"/>
        </w:rPr>
        <w:t xml:space="preserve"> </w:t>
      </w:r>
      <w:r w:rsidR="009F5FF4" w:rsidRPr="009F5FF4">
        <w:rPr>
          <w:b/>
          <w:sz w:val="28"/>
        </w:rPr>
        <w:t>{NgayVB</w:t>
      </w:r>
      <w:r w:rsidR="009F5FF4">
        <w:rPr>
          <w:b/>
          <w:sz w:val="28"/>
          <w:lang w:val="en-US"/>
        </w:rPr>
        <w:t xml:space="preserve"> | </w:t>
      </w:r>
      <w:proofErr w:type="spellStart"/>
      <w:r w:rsidR="009F5FF4">
        <w:rPr>
          <w:b/>
          <w:sz w:val="28"/>
          <w:lang w:val="en-US"/>
        </w:rPr>
        <w:t>dmy</w:t>
      </w:r>
      <w:proofErr w:type="spellEnd"/>
      <w:r w:rsidR="009F5FF4" w:rsidRPr="009F5FF4">
        <w:rPr>
          <w:b/>
          <w:sz w:val="28"/>
        </w:rPr>
        <w:t>}</w:t>
      </w:r>
      <w:r w:rsidRPr="009F58F2">
        <w:rPr>
          <w:b/>
          <w:sz w:val="28"/>
        </w:rPr>
        <w:t>)</w:t>
      </w:r>
    </w:p>
    <w:p w14:paraId="0C4B0336" w14:textId="77777777" w:rsidR="00044E41" w:rsidRDefault="00044E41" w:rsidP="00044E41">
      <w:pPr>
        <w:pStyle w:val="Hx"/>
        <w:spacing w:before="0" w:after="0"/>
        <w:ind w:firstLine="0"/>
        <w:jc w:val="center"/>
        <w:rPr>
          <w:b/>
          <w:sz w:val="28"/>
        </w:rPr>
      </w:pPr>
    </w:p>
    <w:tbl>
      <w:tblPr>
        <w:tblW w:w="10341" w:type="dxa"/>
        <w:tblInd w:w="-572" w:type="dxa"/>
        <w:tblLook w:val="04A0" w:firstRow="1" w:lastRow="0" w:firstColumn="1" w:lastColumn="0" w:noHBand="0" w:noVBand="1"/>
      </w:tblPr>
      <w:tblGrid>
        <w:gridCol w:w="851"/>
        <w:gridCol w:w="993"/>
        <w:gridCol w:w="2870"/>
        <w:gridCol w:w="2961"/>
        <w:gridCol w:w="9"/>
        <w:gridCol w:w="1672"/>
        <w:gridCol w:w="985"/>
      </w:tblGrid>
      <w:tr w:rsidR="009F58F2" w:rsidRPr="009F58F2" w14:paraId="49623422" w14:textId="77777777" w:rsidTr="006367C3">
        <w:trPr>
          <w:trHeight w:val="852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6ACA3" w14:textId="77777777" w:rsidR="009F58F2" w:rsidRPr="009F58F2" w:rsidRDefault="009F58F2" w:rsidP="009F58F2">
            <w:pPr>
              <w:jc w:val="center"/>
              <w:rPr>
                <w:b/>
                <w:bCs/>
                <w:szCs w:val="26"/>
                <w:lang w:val="en-US"/>
              </w:rPr>
            </w:pPr>
            <w:r w:rsidRPr="009F58F2">
              <w:rPr>
                <w:b/>
                <w:bCs/>
                <w:szCs w:val="26"/>
                <w:lang w:val="en-US"/>
              </w:rPr>
              <w:t>STT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9BBB6" w14:textId="77777777" w:rsidR="009F58F2" w:rsidRPr="009F58F2" w:rsidRDefault="009F58F2" w:rsidP="009F58F2">
            <w:pPr>
              <w:jc w:val="center"/>
              <w:rPr>
                <w:b/>
                <w:bCs/>
                <w:szCs w:val="26"/>
                <w:lang w:val="en-US"/>
              </w:rPr>
            </w:pPr>
            <w:r w:rsidRPr="009F58F2">
              <w:rPr>
                <w:b/>
                <w:bCs/>
                <w:szCs w:val="26"/>
                <w:lang w:val="en-US"/>
              </w:rPr>
              <w:t>MSNV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0E6F" w14:textId="77777777" w:rsidR="009F58F2" w:rsidRPr="009F58F2" w:rsidRDefault="009F58F2" w:rsidP="009F58F2">
            <w:pPr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9F58F2">
              <w:rPr>
                <w:b/>
                <w:bCs/>
                <w:szCs w:val="26"/>
                <w:lang w:val="en-US"/>
              </w:rPr>
              <w:t>Họ</w:t>
            </w:r>
            <w:proofErr w:type="spellEnd"/>
            <w:r w:rsidRPr="009F58F2">
              <w:rPr>
                <w:b/>
                <w:bCs/>
                <w:szCs w:val="26"/>
                <w:lang w:val="en-US"/>
              </w:rPr>
              <w:t xml:space="preserve"> và </w:t>
            </w:r>
            <w:proofErr w:type="spellStart"/>
            <w:r w:rsidRPr="009F58F2">
              <w:rPr>
                <w:b/>
                <w:bCs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2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7F95" w14:textId="77777777" w:rsidR="009F58F2" w:rsidRPr="009F58F2" w:rsidRDefault="009F58F2" w:rsidP="009F58F2">
            <w:pPr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9F58F2">
              <w:rPr>
                <w:b/>
                <w:bCs/>
                <w:szCs w:val="26"/>
                <w:lang w:val="en-US"/>
              </w:rPr>
              <w:t>Chức</w:t>
            </w:r>
            <w:proofErr w:type="spellEnd"/>
            <w:r w:rsidRPr="009F58F2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9F58F2">
              <w:rPr>
                <w:b/>
                <w:bCs/>
                <w:szCs w:val="26"/>
                <w:lang w:val="en-US"/>
              </w:rPr>
              <w:t>danh</w:t>
            </w:r>
            <w:proofErr w:type="spellEnd"/>
            <w:r w:rsidRPr="009F58F2">
              <w:rPr>
                <w:b/>
                <w:bCs/>
                <w:szCs w:val="26"/>
                <w:lang w:val="en-US"/>
              </w:rPr>
              <w:t>/</w:t>
            </w:r>
            <w:proofErr w:type="spellStart"/>
            <w:r w:rsidRPr="009F58F2">
              <w:rPr>
                <w:b/>
                <w:bCs/>
                <w:szCs w:val="26"/>
                <w:lang w:val="en-US"/>
              </w:rPr>
              <w:t>Bộ</w:t>
            </w:r>
            <w:proofErr w:type="spellEnd"/>
            <w:r w:rsidRPr="009F58F2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9F58F2">
              <w:rPr>
                <w:b/>
                <w:bCs/>
                <w:szCs w:val="26"/>
                <w:lang w:val="en-US"/>
              </w:rPr>
              <w:t>phận</w:t>
            </w:r>
            <w:proofErr w:type="spellEnd"/>
          </w:p>
        </w:tc>
        <w:tc>
          <w:tcPr>
            <w:tcW w:w="1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44701" w14:textId="77777777" w:rsidR="009F58F2" w:rsidRPr="009F58F2" w:rsidRDefault="009F58F2" w:rsidP="009F58F2">
            <w:pPr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9F58F2">
              <w:rPr>
                <w:b/>
                <w:bCs/>
                <w:szCs w:val="26"/>
                <w:lang w:val="en-US"/>
              </w:rPr>
              <w:t>Số</w:t>
            </w:r>
            <w:proofErr w:type="spellEnd"/>
            <w:r w:rsidRPr="009F58F2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9F58F2">
              <w:rPr>
                <w:b/>
                <w:bCs/>
                <w:szCs w:val="26"/>
                <w:lang w:val="en-US"/>
              </w:rPr>
              <w:t>tiền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BCF8" w14:textId="77777777" w:rsidR="009F58F2" w:rsidRPr="009F58F2" w:rsidRDefault="009F58F2" w:rsidP="009F58F2">
            <w:pPr>
              <w:jc w:val="center"/>
              <w:rPr>
                <w:b/>
                <w:bCs/>
                <w:szCs w:val="26"/>
                <w:lang w:val="en-US"/>
              </w:rPr>
            </w:pPr>
            <w:proofErr w:type="spellStart"/>
            <w:r w:rsidRPr="009F58F2">
              <w:rPr>
                <w:b/>
                <w:bCs/>
                <w:szCs w:val="26"/>
                <w:lang w:val="en-US"/>
              </w:rPr>
              <w:t>Ký</w:t>
            </w:r>
            <w:proofErr w:type="spellEnd"/>
            <w:r w:rsidRPr="009F58F2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9F58F2">
              <w:rPr>
                <w:b/>
                <w:bCs/>
                <w:szCs w:val="26"/>
                <w:lang w:val="en-US"/>
              </w:rPr>
              <w:t>nhận</w:t>
            </w:r>
            <w:proofErr w:type="spellEnd"/>
          </w:p>
        </w:tc>
      </w:tr>
      <w:tr w:rsidR="009F58F2" w:rsidRPr="009F58F2" w14:paraId="2C73E28B" w14:textId="77777777" w:rsidTr="006367C3">
        <w:trPr>
          <w:trHeight w:val="6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57A" w14:textId="5065E491" w:rsidR="009F58F2" w:rsidRPr="009F58F2" w:rsidRDefault="00DC6957" w:rsidP="009F58F2">
            <w:pPr>
              <w:jc w:val="center"/>
              <w:rPr>
                <w:szCs w:val="26"/>
                <w:lang w:val="en-US"/>
              </w:rPr>
            </w:pPr>
            <w:r w:rsidRPr="006367C3">
              <w:rPr>
                <w:sz w:val="2"/>
                <w:szCs w:val="2"/>
                <w:lang w:val="en-US"/>
              </w:rPr>
              <w:t>{#</w:t>
            </w:r>
            <w:proofErr w:type="gramStart"/>
            <w:r w:rsidRPr="006367C3">
              <w:rPr>
                <w:sz w:val="2"/>
                <w:szCs w:val="2"/>
                <w:lang w:val="en-US"/>
              </w:rPr>
              <w:t>CN}</w:t>
            </w:r>
            <w:r>
              <w:rPr>
                <w:szCs w:val="26"/>
                <w:lang w:val="en-US"/>
              </w:rPr>
              <w:t>{</w:t>
            </w:r>
            <w:proofErr w:type="gramEnd"/>
            <w:r>
              <w:rPr>
                <w:szCs w:val="26"/>
                <w:lang w:val="en-US"/>
              </w:rPr>
              <w:t>TT}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E4D18" w14:textId="23BE81E7" w:rsidR="009F58F2" w:rsidRPr="009F58F2" w:rsidRDefault="00DC6957" w:rsidP="009F58F2">
            <w:pPr>
              <w:jc w:val="center"/>
              <w:rPr>
                <w:szCs w:val="26"/>
                <w:lang w:val="en-US"/>
              </w:rPr>
            </w:pPr>
            <w:r w:rsidRPr="00DC6957">
              <w:rPr>
                <w:szCs w:val="26"/>
                <w:lang w:val="en-US"/>
              </w:rPr>
              <w:t>{ID}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0480A" w14:textId="662EC40C" w:rsidR="009F58F2" w:rsidRPr="009F58F2" w:rsidRDefault="00DC6957" w:rsidP="006367C3">
            <w:pPr>
              <w:jc w:val="both"/>
              <w:rPr>
                <w:szCs w:val="26"/>
                <w:lang w:val="en-US"/>
              </w:rPr>
            </w:pPr>
            <w:r w:rsidRPr="00DC6957">
              <w:rPr>
                <w:szCs w:val="26"/>
                <w:lang w:val="en-US"/>
              </w:rPr>
              <w:t>{ND}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89BEC" w14:textId="01E6A51F" w:rsidR="009F58F2" w:rsidRPr="009F58F2" w:rsidRDefault="006C3144" w:rsidP="006367C3">
            <w:pPr>
              <w:jc w:val="both"/>
              <w:rPr>
                <w:szCs w:val="26"/>
                <w:lang w:val="en-US"/>
              </w:rPr>
            </w:pPr>
            <w:r w:rsidRPr="006C3144">
              <w:rPr>
                <w:szCs w:val="26"/>
                <w:lang w:val="en-US"/>
              </w:rPr>
              <w:t>{PB}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82FB" w14:textId="0227FC23" w:rsidR="009F58F2" w:rsidRPr="009F58F2" w:rsidRDefault="00DC6957" w:rsidP="006367C3">
            <w:pPr>
              <w:jc w:val="right"/>
              <w:rPr>
                <w:szCs w:val="26"/>
                <w:lang w:val="en-US"/>
              </w:rPr>
            </w:pPr>
            <w:r w:rsidRPr="00DC6957">
              <w:rPr>
                <w:szCs w:val="26"/>
                <w:lang w:val="en-US"/>
              </w:rPr>
              <w:t>{ST</w:t>
            </w:r>
            <w:r w:rsidR="00954661">
              <w:rPr>
                <w:szCs w:val="26"/>
                <w:lang w:val="en-US"/>
              </w:rPr>
              <w:t xml:space="preserve"> | </w:t>
            </w:r>
            <w:proofErr w:type="gramStart"/>
            <w:r w:rsidR="00954661">
              <w:rPr>
                <w:szCs w:val="26"/>
                <w:lang w:val="en-US"/>
              </w:rPr>
              <w:t>number</w:t>
            </w:r>
            <w:r w:rsidRPr="00DC6957">
              <w:rPr>
                <w:szCs w:val="26"/>
                <w:lang w:val="en-US"/>
              </w:rPr>
              <w:t>}</w:t>
            </w:r>
            <w:r w:rsidRPr="006367C3">
              <w:rPr>
                <w:sz w:val="2"/>
                <w:szCs w:val="2"/>
                <w:lang w:val="en-US"/>
              </w:rPr>
              <w:t>{</w:t>
            </w:r>
            <w:proofErr w:type="gramEnd"/>
            <w:r w:rsidRPr="006367C3">
              <w:rPr>
                <w:sz w:val="2"/>
                <w:szCs w:val="2"/>
                <w:lang w:val="en-US"/>
              </w:rPr>
              <w:t>/CN}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78D48" w14:textId="07CE4809" w:rsidR="009F58F2" w:rsidRPr="009F58F2" w:rsidRDefault="009F58F2" w:rsidP="009F58F2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</w:tr>
      <w:tr w:rsidR="009F58F2" w:rsidRPr="009F58F2" w14:paraId="504FB2F3" w14:textId="77777777" w:rsidTr="006367C3">
        <w:trPr>
          <w:trHeight w:val="6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AABC" w14:textId="77777777" w:rsidR="009F58F2" w:rsidRPr="009F58F2" w:rsidRDefault="009F58F2" w:rsidP="009F58F2">
            <w:pPr>
              <w:jc w:val="center"/>
              <w:rPr>
                <w:sz w:val="28"/>
                <w:lang w:val="en-US"/>
              </w:rPr>
            </w:pPr>
            <w:r w:rsidRPr="009F58F2">
              <w:rPr>
                <w:sz w:val="2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F000" w14:textId="77777777" w:rsidR="009F58F2" w:rsidRPr="009F58F2" w:rsidRDefault="009F58F2" w:rsidP="009F58F2">
            <w:pPr>
              <w:jc w:val="center"/>
              <w:rPr>
                <w:sz w:val="28"/>
                <w:lang w:val="en-US"/>
              </w:rPr>
            </w:pPr>
            <w:r w:rsidRPr="009F58F2">
              <w:rPr>
                <w:sz w:val="28"/>
                <w:lang w:val="en-US"/>
              </w:rPr>
              <w:t> 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F3A9" w14:textId="77777777" w:rsidR="009F58F2" w:rsidRPr="009F58F2" w:rsidRDefault="009F58F2" w:rsidP="009F58F2">
            <w:pPr>
              <w:rPr>
                <w:sz w:val="28"/>
                <w:lang w:val="en-US"/>
              </w:rPr>
            </w:pPr>
            <w:r w:rsidRPr="009F58F2">
              <w:rPr>
                <w:sz w:val="28"/>
                <w:lang w:val="en-US"/>
              </w:rPr>
              <w:t> 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750E" w14:textId="77777777" w:rsidR="009F58F2" w:rsidRPr="009F58F2" w:rsidRDefault="009F58F2" w:rsidP="009F58F2">
            <w:pPr>
              <w:jc w:val="right"/>
              <w:rPr>
                <w:b/>
                <w:bCs/>
                <w:sz w:val="28"/>
                <w:lang w:val="en-US"/>
              </w:rPr>
            </w:pPr>
            <w:proofErr w:type="spellStart"/>
            <w:r w:rsidRPr="009F58F2">
              <w:rPr>
                <w:b/>
                <w:bCs/>
                <w:sz w:val="28"/>
                <w:lang w:val="en-US"/>
              </w:rPr>
              <w:t>Tổng</w:t>
            </w:r>
            <w:proofErr w:type="spellEnd"/>
            <w:r w:rsidRPr="009F58F2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9F58F2">
              <w:rPr>
                <w:b/>
                <w:bCs/>
                <w:sz w:val="28"/>
                <w:lang w:val="en-US"/>
              </w:rPr>
              <w:t>cộng</w:t>
            </w:r>
            <w:proofErr w:type="spellEnd"/>
            <w:r w:rsidRPr="009F58F2">
              <w:rPr>
                <w:b/>
                <w:bCs/>
                <w:sz w:val="28"/>
                <w:lang w:val="en-US"/>
              </w:rPr>
              <w:t>: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920B" w14:textId="4E695960" w:rsidR="009F58F2" w:rsidRPr="009F58F2" w:rsidRDefault="00241265" w:rsidP="009F58F2">
            <w:pPr>
              <w:jc w:val="right"/>
              <w:rPr>
                <w:b/>
                <w:bCs/>
                <w:sz w:val="28"/>
                <w:lang w:val="en-US"/>
              </w:rPr>
            </w:pPr>
            <w:r w:rsidRPr="00241265">
              <w:rPr>
                <w:b/>
                <w:bCs/>
                <w:sz w:val="28"/>
                <w:lang w:val="en-US"/>
              </w:rPr>
              <w:t>{</w:t>
            </w:r>
            <w:proofErr w:type="spellStart"/>
            <w:r w:rsidRPr="00241265">
              <w:rPr>
                <w:b/>
                <w:bCs/>
                <w:sz w:val="28"/>
                <w:lang w:val="en-US"/>
              </w:rPr>
              <w:t>TongCN</w:t>
            </w:r>
            <w:proofErr w:type="spellEnd"/>
            <w:r w:rsidRPr="00241265">
              <w:rPr>
                <w:b/>
                <w:bCs/>
                <w:sz w:val="28"/>
                <w:lang w:val="en-US"/>
              </w:rPr>
              <w:t xml:space="preserve"> | number}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A8DB" w14:textId="77777777" w:rsidR="009F58F2" w:rsidRPr="009F58F2" w:rsidRDefault="009F58F2" w:rsidP="009F58F2">
            <w:pPr>
              <w:jc w:val="center"/>
              <w:rPr>
                <w:b/>
                <w:bCs/>
                <w:sz w:val="28"/>
                <w:lang w:val="en-US"/>
              </w:rPr>
            </w:pPr>
            <w:r w:rsidRPr="009F58F2">
              <w:rPr>
                <w:b/>
                <w:bCs/>
                <w:sz w:val="28"/>
                <w:lang w:val="en-US"/>
              </w:rPr>
              <w:t> </w:t>
            </w:r>
          </w:p>
        </w:tc>
      </w:tr>
      <w:tr w:rsidR="00241265" w:rsidRPr="009F58F2" w14:paraId="3B6CC010" w14:textId="77777777" w:rsidTr="006367C3">
        <w:trPr>
          <w:trHeight w:val="588"/>
        </w:trPr>
        <w:tc>
          <w:tcPr>
            <w:tcW w:w="76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8B60" w14:textId="328BE93A" w:rsidR="00241265" w:rsidRPr="009F58F2" w:rsidRDefault="00241265" w:rsidP="00241265">
            <w:pPr>
              <w:jc w:val="both"/>
              <w:rPr>
                <w:b/>
                <w:bCs/>
                <w:i/>
                <w:iCs/>
                <w:szCs w:val="26"/>
                <w:lang w:val="en-US"/>
              </w:rPr>
            </w:pPr>
            <w:proofErr w:type="spellStart"/>
            <w:r w:rsidRPr="009F58F2">
              <w:rPr>
                <w:b/>
                <w:bCs/>
                <w:i/>
                <w:iCs/>
                <w:szCs w:val="26"/>
                <w:lang w:val="en-US"/>
              </w:rPr>
              <w:t>Bằng</w:t>
            </w:r>
            <w:proofErr w:type="spellEnd"/>
            <w:r w:rsidRPr="009F58F2">
              <w:rPr>
                <w:b/>
                <w:bCs/>
                <w:i/>
                <w:iCs/>
                <w:szCs w:val="26"/>
                <w:lang w:val="en-US"/>
              </w:rPr>
              <w:t xml:space="preserve"> </w:t>
            </w:r>
            <w:proofErr w:type="spellStart"/>
            <w:r w:rsidRPr="009F58F2">
              <w:rPr>
                <w:b/>
                <w:bCs/>
                <w:i/>
                <w:iCs/>
                <w:szCs w:val="26"/>
                <w:lang w:val="en-US"/>
              </w:rPr>
              <w:t>chữ</w:t>
            </w:r>
            <w:proofErr w:type="spellEnd"/>
            <w:r w:rsidRPr="00FF73CD">
              <w:rPr>
                <w:b/>
                <w:bCs/>
                <w:i/>
                <w:iCs/>
                <w:szCs w:val="26"/>
                <w:lang w:val="en-US"/>
              </w:rPr>
              <w:t xml:space="preserve">: </w:t>
            </w:r>
            <w:r w:rsidRPr="00FF73CD">
              <w:rPr>
                <w:b/>
                <w:bCs/>
                <w:i/>
                <w:iCs/>
                <w:sz w:val="28"/>
                <w:lang w:val="en-US"/>
              </w:rPr>
              <w:t>{</w:t>
            </w:r>
            <w:proofErr w:type="spellStart"/>
            <w:r w:rsidRPr="00FF73CD">
              <w:rPr>
                <w:b/>
                <w:bCs/>
                <w:i/>
                <w:iCs/>
                <w:sz w:val="28"/>
                <w:lang w:val="en-US"/>
              </w:rPr>
              <w:t>TongCN</w:t>
            </w:r>
            <w:proofErr w:type="spellEnd"/>
            <w:r w:rsidRPr="00FF73CD">
              <w:rPr>
                <w:b/>
                <w:bCs/>
                <w:i/>
                <w:iCs/>
                <w:sz w:val="28"/>
                <w:lang w:val="en-US"/>
              </w:rPr>
              <w:t xml:space="preserve"> | </w:t>
            </w:r>
            <w:proofErr w:type="spellStart"/>
            <w:r w:rsidRPr="00FF73CD">
              <w:rPr>
                <w:b/>
                <w:bCs/>
                <w:i/>
                <w:iCs/>
                <w:sz w:val="28"/>
                <w:lang w:val="en-US"/>
              </w:rPr>
              <w:t>vnd</w:t>
            </w:r>
            <w:proofErr w:type="spellEnd"/>
            <w:r w:rsidRPr="00FF73CD">
              <w:rPr>
                <w:b/>
                <w:bCs/>
                <w:i/>
                <w:iCs/>
                <w:sz w:val="28"/>
                <w:lang w:val="en-US"/>
              </w:rPr>
              <w:t>}</w:t>
            </w:r>
            <w:r w:rsidRPr="00FF73CD">
              <w:rPr>
                <w:b/>
                <w:bCs/>
                <w:i/>
                <w:iCs/>
                <w:szCs w:val="26"/>
                <w:lang w:val="en-US"/>
              </w:rPr>
              <w:t>.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C2E8" w14:textId="77777777" w:rsidR="00241265" w:rsidRPr="009F58F2" w:rsidRDefault="00241265" w:rsidP="009F58F2">
            <w:pPr>
              <w:rPr>
                <w:b/>
                <w:bCs/>
                <w:i/>
                <w:iCs/>
                <w:szCs w:val="26"/>
                <w:lang w:val="en-US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20BC" w14:textId="77777777" w:rsidR="00241265" w:rsidRPr="009F58F2" w:rsidRDefault="00241265" w:rsidP="009F58F2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76DC3A1" w14:textId="77777777" w:rsidR="001748AB" w:rsidRDefault="001748AB" w:rsidP="00D03801"/>
    <w:tbl>
      <w:tblPr>
        <w:tblW w:w="9104" w:type="dxa"/>
        <w:tblInd w:w="-5" w:type="dxa"/>
        <w:tblLook w:val="01E0" w:firstRow="1" w:lastRow="1" w:firstColumn="1" w:lastColumn="1" w:noHBand="0" w:noVBand="0"/>
      </w:tblPr>
      <w:tblGrid>
        <w:gridCol w:w="4078"/>
        <w:gridCol w:w="5026"/>
      </w:tblGrid>
      <w:tr w:rsidR="009F58F2" w:rsidRPr="006869E8" w14:paraId="1FB91B6D" w14:textId="77777777" w:rsidTr="00DA22A5">
        <w:tc>
          <w:tcPr>
            <w:tcW w:w="3681" w:type="dxa"/>
            <w:shd w:val="clear" w:color="auto" w:fill="auto"/>
            <w:vAlign w:val="center"/>
          </w:tcPr>
          <w:p w14:paraId="0160F1F3" w14:textId="77777777" w:rsidR="009F58F2" w:rsidRPr="009F58F2" w:rsidRDefault="009F58F2" w:rsidP="00DA22A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  <w:r w:rsidRPr="009F58F2">
              <w:rPr>
                <w:b/>
                <w:bCs/>
                <w:sz w:val="28"/>
                <w:szCs w:val="32"/>
              </w:rPr>
              <w:t>TP. TỔNG HỢP</w:t>
            </w:r>
          </w:p>
          <w:p w14:paraId="7F2EB71D" w14:textId="77777777" w:rsidR="009F58F2" w:rsidRPr="009F58F2" w:rsidRDefault="009F58F2" w:rsidP="00DA22A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3E33CA73" w14:textId="77777777" w:rsidR="009F58F2" w:rsidRPr="009F58F2" w:rsidRDefault="009F58F2" w:rsidP="00DA22A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63EA66FB" w14:textId="77777777" w:rsidR="009F58F2" w:rsidRPr="009F58F2" w:rsidRDefault="009F58F2" w:rsidP="00DA22A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327D96C8" w14:textId="77777777" w:rsidR="009F58F2" w:rsidRPr="009F58F2" w:rsidRDefault="009F58F2" w:rsidP="00DA22A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170E4A34" w14:textId="77777777" w:rsidR="009F58F2" w:rsidRPr="009F58F2" w:rsidRDefault="009F58F2" w:rsidP="00DA22A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1A4174AD" w14:textId="77777777" w:rsidR="009F58F2" w:rsidRPr="009F58F2" w:rsidRDefault="009F58F2" w:rsidP="00DA22A5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sz w:val="28"/>
                <w:szCs w:val="32"/>
              </w:rPr>
            </w:pPr>
          </w:p>
          <w:p w14:paraId="5C25C4C6" w14:textId="77777777" w:rsidR="009F58F2" w:rsidRPr="006869E8" w:rsidRDefault="009F58F2" w:rsidP="00DA22A5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  <w:r w:rsidRPr="009F58F2">
              <w:rPr>
                <w:b/>
                <w:bCs/>
                <w:sz w:val="28"/>
                <w:szCs w:val="32"/>
              </w:rPr>
              <w:t>Hồ Thị Túy Trúc</w:t>
            </w:r>
          </w:p>
        </w:tc>
        <w:tc>
          <w:tcPr>
            <w:tcW w:w="4536" w:type="dxa"/>
            <w:shd w:val="clear" w:color="auto" w:fill="auto"/>
            <w:vAlign w:val="center"/>
          </w:tcPr>
          <w:sdt>
            <w:sdtPr>
              <w:rPr>
                <w:b/>
                <w:sz w:val="28"/>
              </w:rPr>
              <w:id w:val="726425373"/>
              <w:placeholder>
                <w:docPart w:val="F5D747712A32471DA963D0742E0A0E76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FFAB50D" w14:textId="77777777" w:rsidR="009F58F2" w:rsidRPr="00504B99" w:rsidRDefault="009F58F2" w:rsidP="00DA22A5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14:paraId="40007463" w14:textId="77777777" w:rsidR="009F58F2" w:rsidRPr="00504B99" w:rsidRDefault="009F58F2" w:rsidP="00DA22A5">
            <w:pPr>
              <w:jc w:val="center"/>
              <w:rPr>
                <w:b/>
                <w:sz w:val="28"/>
              </w:rPr>
            </w:pPr>
          </w:p>
          <w:p w14:paraId="6C7DCA6F" w14:textId="77777777" w:rsidR="009F58F2" w:rsidRPr="00504B99" w:rsidRDefault="009F58F2" w:rsidP="00DA22A5">
            <w:pPr>
              <w:rPr>
                <w:b/>
                <w:sz w:val="28"/>
              </w:rPr>
            </w:pPr>
          </w:p>
          <w:p w14:paraId="30CC07AD" w14:textId="77777777" w:rsidR="009F58F2" w:rsidRPr="00504B99" w:rsidRDefault="009F58F2" w:rsidP="00DA22A5">
            <w:pPr>
              <w:rPr>
                <w:b/>
                <w:sz w:val="28"/>
              </w:rPr>
            </w:pPr>
          </w:p>
          <w:p w14:paraId="1E4F3B5C" w14:textId="77777777" w:rsidR="009F58F2" w:rsidRPr="00504B99" w:rsidRDefault="009F58F2" w:rsidP="00DA22A5">
            <w:pPr>
              <w:rPr>
                <w:b/>
                <w:sz w:val="28"/>
              </w:rPr>
            </w:pPr>
          </w:p>
          <w:p w14:paraId="60A50526" w14:textId="77777777" w:rsidR="009F58F2" w:rsidRPr="00504B99" w:rsidRDefault="009F58F2" w:rsidP="00DA22A5">
            <w:pPr>
              <w:rPr>
                <w:b/>
                <w:sz w:val="28"/>
              </w:rPr>
            </w:pPr>
          </w:p>
          <w:p w14:paraId="35C35CA5" w14:textId="77777777" w:rsidR="009F58F2" w:rsidRPr="00504B99" w:rsidRDefault="009F58F2" w:rsidP="00DA22A5">
            <w:pPr>
              <w:jc w:val="center"/>
              <w:rPr>
                <w:b/>
                <w:sz w:val="28"/>
              </w:rPr>
            </w:pPr>
          </w:p>
          <w:p w14:paraId="22C5F79E" w14:textId="77777777" w:rsidR="009F58F2" w:rsidRPr="002474B7" w:rsidRDefault="009F58F2" w:rsidP="00DA22A5">
            <w:pPr>
              <w:jc w:val="center"/>
            </w:pPr>
            <w:r w:rsidRPr="002474B7">
              <w:rPr>
                <w:b/>
                <w:sz w:val="28"/>
              </w:rPr>
              <w:t>Phạm Quang Vĩnh Phú</w:t>
            </w:r>
          </w:p>
        </w:tc>
      </w:tr>
    </w:tbl>
    <w:p w14:paraId="1ED5002F" w14:textId="27A9B11D" w:rsidR="006E7755" w:rsidRPr="00D03801" w:rsidRDefault="006E7755" w:rsidP="004B7903"/>
    <w:sectPr w:rsidR="006E7755" w:rsidRPr="00D03801" w:rsidSect="00504B99">
      <w:headerReference w:type="default" r:id="rId8"/>
      <w:footerReference w:type="default" r:id="rId9"/>
      <w:footerReference w:type="first" r:id="rId10"/>
      <w:pgSz w:w="11907" w:h="16840" w:code="9"/>
      <w:pgMar w:top="1134" w:right="1134" w:bottom="1134" w:left="1701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CF7D" w14:textId="77777777" w:rsidR="00F175B4" w:rsidRDefault="00F175B4">
      <w:r>
        <w:separator/>
      </w:r>
    </w:p>
  </w:endnote>
  <w:endnote w:type="continuationSeparator" w:id="0">
    <w:p w14:paraId="425ABEF6" w14:textId="77777777" w:rsidR="00F175B4" w:rsidRDefault="00F1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5289" w14:textId="77777777" w:rsidR="00504B99" w:rsidRDefault="00504B99" w:rsidP="001748AB">
    <w:pPr>
      <w:pStyle w:val="Footer"/>
    </w:pPr>
  </w:p>
  <w:p w14:paraId="65575F02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98D8" w14:textId="77777777" w:rsidR="00BD0901" w:rsidRDefault="00BD0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F50C" w14:textId="77777777" w:rsidR="00F175B4" w:rsidRDefault="00F175B4">
      <w:r>
        <w:separator/>
      </w:r>
    </w:p>
  </w:footnote>
  <w:footnote w:type="continuationSeparator" w:id="0">
    <w:p w14:paraId="0CA32660" w14:textId="77777777" w:rsidR="00F175B4" w:rsidRDefault="00F17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7A14EC" w14:textId="77777777" w:rsidR="00C07488" w:rsidRDefault="00C07488">
        <w:pPr>
          <w:pStyle w:val="Header"/>
          <w:jc w:val="center"/>
        </w:pPr>
      </w:p>
      <w:p w14:paraId="49817D72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B664D8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1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1"/>
  </w:num>
  <w:num w:numId="7">
    <w:abstractNumId w:val="8"/>
  </w:num>
  <w:num w:numId="8">
    <w:abstractNumId w:val="12"/>
  </w:num>
  <w:num w:numId="9">
    <w:abstractNumId w:val="1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F2"/>
    <w:rsid w:val="000002C7"/>
    <w:rsid w:val="00005447"/>
    <w:rsid w:val="00006C46"/>
    <w:rsid w:val="00012D96"/>
    <w:rsid w:val="0003015A"/>
    <w:rsid w:val="00036228"/>
    <w:rsid w:val="00036913"/>
    <w:rsid w:val="000378F1"/>
    <w:rsid w:val="00041996"/>
    <w:rsid w:val="00044E41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7D40"/>
    <w:rsid w:val="000A2099"/>
    <w:rsid w:val="000A20A5"/>
    <w:rsid w:val="000A744C"/>
    <w:rsid w:val="000B0E7A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53C8"/>
    <w:rsid w:val="00122C8C"/>
    <w:rsid w:val="00125CB1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7119"/>
    <w:rsid w:val="00187270"/>
    <w:rsid w:val="00190C6B"/>
    <w:rsid w:val="00193A57"/>
    <w:rsid w:val="001A64BE"/>
    <w:rsid w:val="001B7BEE"/>
    <w:rsid w:val="001C6316"/>
    <w:rsid w:val="001D78CC"/>
    <w:rsid w:val="001E0C0D"/>
    <w:rsid w:val="001E4F0D"/>
    <w:rsid w:val="001E5188"/>
    <w:rsid w:val="001E5C2A"/>
    <w:rsid w:val="001E7232"/>
    <w:rsid w:val="001F227A"/>
    <w:rsid w:val="001F2DD9"/>
    <w:rsid w:val="001F70A9"/>
    <w:rsid w:val="001F7459"/>
    <w:rsid w:val="00200946"/>
    <w:rsid w:val="00210396"/>
    <w:rsid w:val="002128E0"/>
    <w:rsid w:val="00216A7F"/>
    <w:rsid w:val="00224FE4"/>
    <w:rsid w:val="00232B36"/>
    <w:rsid w:val="0023348E"/>
    <w:rsid w:val="002402E3"/>
    <w:rsid w:val="0024081E"/>
    <w:rsid w:val="00241265"/>
    <w:rsid w:val="002474B7"/>
    <w:rsid w:val="00250E75"/>
    <w:rsid w:val="002520EC"/>
    <w:rsid w:val="002525AE"/>
    <w:rsid w:val="00252F53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6DD"/>
    <w:rsid w:val="00285991"/>
    <w:rsid w:val="002912C5"/>
    <w:rsid w:val="002A1C09"/>
    <w:rsid w:val="002A4B7F"/>
    <w:rsid w:val="002A7423"/>
    <w:rsid w:val="002B0E51"/>
    <w:rsid w:val="002B30C0"/>
    <w:rsid w:val="002D7FA3"/>
    <w:rsid w:val="002E0323"/>
    <w:rsid w:val="002E2B02"/>
    <w:rsid w:val="002E3482"/>
    <w:rsid w:val="002E39BE"/>
    <w:rsid w:val="002E5287"/>
    <w:rsid w:val="002E77AC"/>
    <w:rsid w:val="002F47B4"/>
    <w:rsid w:val="00305D31"/>
    <w:rsid w:val="00307A51"/>
    <w:rsid w:val="003105F9"/>
    <w:rsid w:val="0031508F"/>
    <w:rsid w:val="00316BB0"/>
    <w:rsid w:val="00324E4E"/>
    <w:rsid w:val="00326F0B"/>
    <w:rsid w:val="0032770D"/>
    <w:rsid w:val="003337F5"/>
    <w:rsid w:val="00333ECB"/>
    <w:rsid w:val="00344CBA"/>
    <w:rsid w:val="00356B3F"/>
    <w:rsid w:val="0036353B"/>
    <w:rsid w:val="00365091"/>
    <w:rsid w:val="00367B0B"/>
    <w:rsid w:val="00376195"/>
    <w:rsid w:val="00382556"/>
    <w:rsid w:val="00384A9C"/>
    <w:rsid w:val="00392938"/>
    <w:rsid w:val="003931F9"/>
    <w:rsid w:val="00395E19"/>
    <w:rsid w:val="003A46AE"/>
    <w:rsid w:val="003A528B"/>
    <w:rsid w:val="003B1E8D"/>
    <w:rsid w:val="003B7174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A5C8E"/>
    <w:rsid w:val="004B0227"/>
    <w:rsid w:val="004B25F7"/>
    <w:rsid w:val="004B5BB1"/>
    <w:rsid w:val="004B7903"/>
    <w:rsid w:val="004C11CE"/>
    <w:rsid w:val="004C4D4D"/>
    <w:rsid w:val="004D049E"/>
    <w:rsid w:val="004D498B"/>
    <w:rsid w:val="004D70C8"/>
    <w:rsid w:val="004D7740"/>
    <w:rsid w:val="004E306B"/>
    <w:rsid w:val="004E324D"/>
    <w:rsid w:val="004E3BB7"/>
    <w:rsid w:val="004F083E"/>
    <w:rsid w:val="004F2402"/>
    <w:rsid w:val="004F4136"/>
    <w:rsid w:val="00504B99"/>
    <w:rsid w:val="00513186"/>
    <w:rsid w:val="005145A1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61B2"/>
    <w:rsid w:val="005E6C1D"/>
    <w:rsid w:val="005F23A4"/>
    <w:rsid w:val="005F3C80"/>
    <w:rsid w:val="005F5A6E"/>
    <w:rsid w:val="0060469C"/>
    <w:rsid w:val="00605CDF"/>
    <w:rsid w:val="00606837"/>
    <w:rsid w:val="00606FB7"/>
    <w:rsid w:val="006117FC"/>
    <w:rsid w:val="00611C2A"/>
    <w:rsid w:val="0061351C"/>
    <w:rsid w:val="00622D82"/>
    <w:rsid w:val="00633E95"/>
    <w:rsid w:val="00634C40"/>
    <w:rsid w:val="006367C3"/>
    <w:rsid w:val="00641C89"/>
    <w:rsid w:val="006509BF"/>
    <w:rsid w:val="00652463"/>
    <w:rsid w:val="00652FC1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3144"/>
    <w:rsid w:val="006C5C7E"/>
    <w:rsid w:val="006D4ADF"/>
    <w:rsid w:val="006E340B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E27"/>
    <w:rsid w:val="00761758"/>
    <w:rsid w:val="007643A4"/>
    <w:rsid w:val="00774954"/>
    <w:rsid w:val="00775503"/>
    <w:rsid w:val="00775F6D"/>
    <w:rsid w:val="00780700"/>
    <w:rsid w:val="00784866"/>
    <w:rsid w:val="00791D95"/>
    <w:rsid w:val="00796CA1"/>
    <w:rsid w:val="007A2C18"/>
    <w:rsid w:val="007A5DBC"/>
    <w:rsid w:val="007B057D"/>
    <w:rsid w:val="007B092A"/>
    <w:rsid w:val="007B2565"/>
    <w:rsid w:val="007B37AF"/>
    <w:rsid w:val="007B54F4"/>
    <w:rsid w:val="007B76BF"/>
    <w:rsid w:val="007C03A7"/>
    <w:rsid w:val="007C35F3"/>
    <w:rsid w:val="007C6BBD"/>
    <w:rsid w:val="007C73D3"/>
    <w:rsid w:val="007D25BE"/>
    <w:rsid w:val="007D693D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06675"/>
    <w:rsid w:val="00811B0B"/>
    <w:rsid w:val="0082355D"/>
    <w:rsid w:val="00824288"/>
    <w:rsid w:val="00832F1C"/>
    <w:rsid w:val="0084386F"/>
    <w:rsid w:val="00845275"/>
    <w:rsid w:val="0085079E"/>
    <w:rsid w:val="00853FDC"/>
    <w:rsid w:val="00861BAF"/>
    <w:rsid w:val="00865C00"/>
    <w:rsid w:val="00873071"/>
    <w:rsid w:val="0087366A"/>
    <w:rsid w:val="00876703"/>
    <w:rsid w:val="00876C36"/>
    <w:rsid w:val="008869A8"/>
    <w:rsid w:val="0089008C"/>
    <w:rsid w:val="0089040E"/>
    <w:rsid w:val="008964E2"/>
    <w:rsid w:val="00896A47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7584"/>
    <w:rsid w:val="00923ADC"/>
    <w:rsid w:val="009279C8"/>
    <w:rsid w:val="009313BA"/>
    <w:rsid w:val="0094345B"/>
    <w:rsid w:val="00943C70"/>
    <w:rsid w:val="00947220"/>
    <w:rsid w:val="00951300"/>
    <w:rsid w:val="0095141B"/>
    <w:rsid w:val="00954661"/>
    <w:rsid w:val="0095469A"/>
    <w:rsid w:val="009555BD"/>
    <w:rsid w:val="00956594"/>
    <w:rsid w:val="009603B7"/>
    <w:rsid w:val="009618A2"/>
    <w:rsid w:val="00961BB3"/>
    <w:rsid w:val="00967968"/>
    <w:rsid w:val="00977C79"/>
    <w:rsid w:val="00987574"/>
    <w:rsid w:val="009875BC"/>
    <w:rsid w:val="009922A4"/>
    <w:rsid w:val="009944A5"/>
    <w:rsid w:val="00996FC2"/>
    <w:rsid w:val="009A3E19"/>
    <w:rsid w:val="009A5F45"/>
    <w:rsid w:val="009B3645"/>
    <w:rsid w:val="009B7FAB"/>
    <w:rsid w:val="009D0D0A"/>
    <w:rsid w:val="009D0F6A"/>
    <w:rsid w:val="009D1CE1"/>
    <w:rsid w:val="009D4A8B"/>
    <w:rsid w:val="009F58F2"/>
    <w:rsid w:val="009F5FF4"/>
    <w:rsid w:val="00A0407A"/>
    <w:rsid w:val="00A064BB"/>
    <w:rsid w:val="00A24487"/>
    <w:rsid w:val="00A267AC"/>
    <w:rsid w:val="00A27525"/>
    <w:rsid w:val="00A30963"/>
    <w:rsid w:val="00A36D75"/>
    <w:rsid w:val="00A37D33"/>
    <w:rsid w:val="00A57052"/>
    <w:rsid w:val="00A62676"/>
    <w:rsid w:val="00A67A13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37DB"/>
    <w:rsid w:val="00AE4006"/>
    <w:rsid w:val="00AE6720"/>
    <w:rsid w:val="00AF1696"/>
    <w:rsid w:val="00B0331F"/>
    <w:rsid w:val="00B063D0"/>
    <w:rsid w:val="00B10CBA"/>
    <w:rsid w:val="00B213B2"/>
    <w:rsid w:val="00B24A85"/>
    <w:rsid w:val="00B257F6"/>
    <w:rsid w:val="00B35A24"/>
    <w:rsid w:val="00B44B1F"/>
    <w:rsid w:val="00B46E73"/>
    <w:rsid w:val="00B47544"/>
    <w:rsid w:val="00B5039E"/>
    <w:rsid w:val="00B52834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B6060"/>
    <w:rsid w:val="00BB72F8"/>
    <w:rsid w:val="00BC22D7"/>
    <w:rsid w:val="00BC6C4E"/>
    <w:rsid w:val="00BD0901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7488"/>
    <w:rsid w:val="00C11048"/>
    <w:rsid w:val="00C15032"/>
    <w:rsid w:val="00C172E2"/>
    <w:rsid w:val="00C17E12"/>
    <w:rsid w:val="00C21666"/>
    <w:rsid w:val="00C33E71"/>
    <w:rsid w:val="00C41A2B"/>
    <w:rsid w:val="00C46549"/>
    <w:rsid w:val="00C47074"/>
    <w:rsid w:val="00C94BC8"/>
    <w:rsid w:val="00C9622A"/>
    <w:rsid w:val="00CA156D"/>
    <w:rsid w:val="00CB117A"/>
    <w:rsid w:val="00CC2F5B"/>
    <w:rsid w:val="00CC7783"/>
    <w:rsid w:val="00CD3F2C"/>
    <w:rsid w:val="00CE5FD0"/>
    <w:rsid w:val="00CE77B8"/>
    <w:rsid w:val="00CF0EC7"/>
    <w:rsid w:val="00CF31A3"/>
    <w:rsid w:val="00D01BE4"/>
    <w:rsid w:val="00D03801"/>
    <w:rsid w:val="00D07A23"/>
    <w:rsid w:val="00D15326"/>
    <w:rsid w:val="00D24C9E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D4B"/>
    <w:rsid w:val="00D91E99"/>
    <w:rsid w:val="00D921DD"/>
    <w:rsid w:val="00D94893"/>
    <w:rsid w:val="00D97E61"/>
    <w:rsid w:val="00DA29F6"/>
    <w:rsid w:val="00DA4724"/>
    <w:rsid w:val="00DA7202"/>
    <w:rsid w:val="00DB5094"/>
    <w:rsid w:val="00DC6957"/>
    <w:rsid w:val="00DD01CE"/>
    <w:rsid w:val="00DE5450"/>
    <w:rsid w:val="00E04FB1"/>
    <w:rsid w:val="00E07531"/>
    <w:rsid w:val="00E11245"/>
    <w:rsid w:val="00E124A2"/>
    <w:rsid w:val="00E131D7"/>
    <w:rsid w:val="00E132F6"/>
    <w:rsid w:val="00E145F0"/>
    <w:rsid w:val="00E162EA"/>
    <w:rsid w:val="00E23284"/>
    <w:rsid w:val="00E308DD"/>
    <w:rsid w:val="00E35CAC"/>
    <w:rsid w:val="00E510A2"/>
    <w:rsid w:val="00E80C09"/>
    <w:rsid w:val="00E87FD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588D"/>
    <w:rsid w:val="00F03D27"/>
    <w:rsid w:val="00F175B4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285E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C022A"/>
    <w:rsid w:val="00FC2170"/>
    <w:rsid w:val="00FD148C"/>
    <w:rsid w:val="00FF1516"/>
    <w:rsid w:val="00FF450C"/>
    <w:rsid w:val="00FF5148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6D81C65"/>
  <w15:docId w15:val="{A554ABC2-C7AC-4A53-A58D-E9BDCFB3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  <w:style w:type="paragraph" w:customStyle="1" w:styleId="Para">
    <w:name w:val="Para"/>
    <w:basedOn w:val="BodyText"/>
    <w:link w:val="ParaChar"/>
    <w:autoRedefine/>
    <w:qFormat/>
    <w:rsid w:val="006E340B"/>
    <w:pPr>
      <w:spacing w:before="120"/>
      <w:ind w:firstLine="709"/>
      <w:jc w:val="both"/>
    </w:pPr>
  </w:style>
  <w:style w:type="character" w:customStyle="1" w:styleId="ParaChar">
    <w:name w:val="Para Char"/>
    <w:basedOn w:val="BodyTextChar"/>
    <w:link w:val="Para"/>
    <w:rsid w:val="006E340B"/>
    <w:rPr>
      <w:sz w:val="26"/>
      <w:szCs w:val="28"/>
      <w:lang w:val="vi-VN"/>
    </w:rPr>
  </w:style>
  <w:style w:type="paragraph" w:styleId="BodyText">
    <w:name w:val="Body Text"/>
    <w:basedOn w:val="Normal"/>
    <w:link w:val="BodyTextChar"/>
    <w:semiHidden/>
    <w:unhideWhenUsed/>
    <w:rsid w:val="006E340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E340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ienLuc\2021-XL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D747712A32471DA963D0742E0A0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809C1-10AB-4C8E-BE2F-691C442491CA}"/>
      </w:docPartPr>
      <w:docPartBody>
        <w:p w:rsidR="00E44948" w:rsidRDefault="00FF163A" w:rsidP="00FF163A">
          <w:pPr>
            <w:pStyle w:val="F5D747712A32471DA963D0742E0A0E76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3A"/>
    <w:rsid w:val="002158BC"/>
    <w:rsid w:val="004139A6"/>
    <w:rsid w:val="005A4968"/>
    <w:rsid w:val="005C382B"/>
    <w:rsid w:val="00922ED6"/>
    <w:rsid w:val="00A16960"/>
    <w:rsid w:val="00B62E41"/>
    <w:rsid w:val="00CA563A"/>
    <w:rsid w:val="00E44948"/>
    <w:rsid w:val="00E84735"/>
    <w:rsid w:val="00EB2E63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63A"/>
    <w:rPr>
      <w:color w:val="808080"/>
    </w:rPr>
  </w:style>
  <w:style w:type="paragraph" w:customStyle="1" w:styleId="F5D747712A32471DA963D0742E0A0E76">
    <w:name w:val="F5D747712A32471DA963D0742E0A0E76"/>
    <w:rsid w:val="00FF16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C38E7-00AB-43EE-B165-6B2A1318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2021-XL-Template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DLXL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Thuc Tran</cp:lastModifiedBy>
  <cp:revision>4</cp:revision>
  <cp:lastPrinted>2015-05-25T07:48:00Z</cp:lastPrinted>
  <dcterms:created xsi:type="dcterms:W3CDTF">2022-01-13T03:22:00Z</dcterms:created>
  <dcterms:modified xsi:type="dcterms:W3CDTF">2022-01-21T03:13:00Z</dcterms:modified>
</cp:coreProperties>
</file>