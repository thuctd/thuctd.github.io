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914E84" w:rsidRPr="005D75F5" w14:paraId="5BB6341E" w14:textId="77777777" w:rsidTr="00A528BF">
        <w:tc>
          <w:tcPr>
            <w:tcW w:w="3510" w:type="dxa"/>
            <w:shd w:val="clear" w:color="auto" w:fill="auto"/>
          </w:tcPr>
          <w:p w14:paraId="08C25184" w14:textId="77777777" w:rsidR="00914E84" w:rsidRPr="005D75F5" w:rsidRDefault="00914E84" w:rsidP="00E44E2E">
            <w:pPr>
              <w:jc w:val="center"/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w:t>Đ</w:t>
            </w:r>
            <w:r w:rsidRPr="005D75F5">
              <w:rPr>
                <w:sz w:val="26"/>
                <w:szCs w:val="26"/>
              </w:rPr>
              <w:t>IỆN LỰC XUÂN LỘC</w:t>
            </w:r>
          </w:p>
          <w:p w14:paraId="21BDE2E3" w14:textId="77777777" w:rsidR="00914E84" w:rsidRPr="008A6E2B" w:rsidRDefault="00914E84" w:rsidP="00E44E2E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PHÒNG TỔNG HỢP</w:t>
            </w:r>
          </w:p>
          <w:p w14:paraId="0CB5DF35" w14:textId="77777777" w:rsidR="00914E84" w:rsidRPr="005D75F5" w:rsidRDefault="00914E84" w:rsidP="00E44E2E">
            <w:pPr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4D0CB30" wp14:editId="572E5006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3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532C2" id=" 3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">
                      <o:lock v:ext="edit" shapetype="f"/>
                    </v:line>
                  </w:pict>
                </mc:Fallback>
              </mc:AlternateContent>
            </w:r>
          </w:p>
          <w:p w14:paraId="3840A555" w14:textId="54BB8046" w:rsidR="00914E84" w:rsidRPr="005D75F5" w:rsidRDefault="00914E84" w:rsidP="00E44E2E">
            <w:pPr>
              <w:jc w:val="center"/>
              <w:rPr>
                <w:sz w:val="26"/>
                <w:szCs w:val="26"/>
                <w:lang w:val="en-US"/>
              </w:rPr>
            </w:pPr>
            <w:r w:rsidRPr="005D75F5">
              <w:rPr>
                <w:sz w:val="26"/>
                <w:szCs w:val="26"/>
              </w:rPr>
              <w:t xml:space="preserve">Số:   </w:t>
            </w:r>
            <w:r w:rsidR="00A34C9B" w:rsidRPr="00A1553A">
              <w:rPr>
                <w:color w:val="0000CC"/>
                <w:sz w:val="26"/>
                <w:szCs w:val="26"/>
              </w:rPr>
              <w:t>{SoVB}</w:t>
            </w:r>
            <w:r w:rsidRPr="005D75F5">
              <w:rPr>
                <w:sz w:val="26"/>
                <w:szCs w:val="26"/>
              </w:rPr>
              <w:t>/TTr-</w:t>
            </w:r>
            <w:r>
              <w:rPr>
                <w:sz w:val="26"/>
                <w:szCs w:val="26"/>
                <w:lang w:val="en-US"/>
              </w:rPr>
              <w:t>TH</w:t>
            </w:r>
          </w:p>
        </w:tc>
        <w:tc>
          <w:tcPr>
            <w:tcW w:w="5930" w:type="dxa"/>
            <w:shd w:val="clear" w:color="auto" w:fill="auto"/>
          </w:tcPr>
          <w:p w14:paraId="231386BF" w14:textId="77777777" w:rsidR="00914E84" w:rsidRPr="005D75F5" w:rsidRDefault="00914E84" w:rsidP="00E44E2E">
            <w:pPr>
              <w:jc w:val="center"/>
              <w:rPr>
                <w:b/>
                <w:sz w:val="26"/>
                <w:szCs w:val="26"/>
              </w:rPr>
            </w:pPr>
            <w:r w:rsidRPr="005D75F5">
              <w:rPr>
                <w:b/>
                <w:sz w:val="26"/>
                <w:szCs w:val="26"/>
              </w:rPr>
              <w:t>CỘNG HOÀ XÃ HỘI CHỦ NGHĨA VIỆT NAM</w:t>
            </w:r>
          </w:p>
          <w:p w14:paraId="3F251132" w14:textId="77777777" w:rsidR="00914E84" w:rsidRPr="005D75F5" w:rsidRDefault="00914E84" w:rsidP="00E44E2E">
            <w:pPr>
              <w:jc w:val="center"/>
            </w:pPr>
            <w:r w:rsidRPr="005D75F5">
              <w:rPr>
                <w:b/>
              </w:rPr>
              <w:t xml:space="preserve">Độc lập - Tự do - Hạnh </w:t>
            </w:r>
            <w:r w:rsidRPr="005D75F5">
              <w:rPr>
                <w:b/>
                <w:lang w:val="en-US"/>
              </w:rPr>
              <w:t>p</w:t>
            </w:r>
            <w:r w:rsidRPr="005D75F5">
              <w:rPr>
                <w:b/>
              </w:rPr>
              <w:t>húc</w:t>
            </w:r>
          </w:p>
          <w:p w14:paraId="0C1193C4" w14:textId="77777777" w:rsidR="00914E84" w:rsidRPr="005D75F5" w:rsidRDefault="00914E84" w:rsidP="00E44E2E">
            <w:pPr>
              <w:jc w:val="center"/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8499718" wp14:editId="26C0E2E7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2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F6595" id=" 3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">
                      <o:lock v:ext="edit" shapetype="f"/>
                    </v:line>
                  </w:pict>
                </mc:Fallback>
              </mc:AlternateContent>
            </w:r>
          </w:p>
          <w:p w14:paraId="195E8F90" w14:textId="4C76B27A" w:rsidR="00914E84" w:rsidRPr="0018655A" w:rsidRDefault="00914E84" w:rsidP="00E44E2E">
            <w:pPr>
              <w:jc w:val="right"/>
              <w:rPr>
                <w:i/>
                <w:sz w:val="26"/>
                <w:szCs w:val="26"/>
              </w:rPr>
            </w:pPr>
            <w:r w:rsidRPr="005D75F5">
              <w:rPr>
                <w:i/>
                <w:sz w:val="26"/>
                <w:szCs w:val="26"/>
              </w:rPr>
              <w:t xml:space="preserve">Xuân Lộc, </w:t>
            </w:r>
            <w:r w:rsidR="000A17A4">
              <w:rPr>
                <w:i/>
                <w:sz w:val="26"/>
                <w:szCs w:val="26"/>
              </w:rPr>
              <w:fldChar w:fldCharType="begin"/>
            </w:r>
            <w:r w:rsidR="000A17A4">
              <w:rPr>
                <w:i/>
                <w:sz w:val="26"/>
                <w:szCs w:val="26"/>
              </w:rPr>
              <w:instrText xml:space="preserve"> MERGEFIELD Ngày_TTRmua </w:instrText>
            </w:r>
            <w:r w:rsidR="000A17A4">
              <w:rPr>
                <w:i/>
                <w:sz w:val="26"/>
                <w:szCs w:val="26"/>
              </w:rPr>
              <w:fldChar w:fldCharType="separate"/>
            </w:r>
            <w:r w:rsidR="000A17A4" w:rsidRPr="009F2FFD">
              <w:rPr>
                <w:i/>
                <w:sz w:val="26"/>
                <w:szCs w:val="26"/>
              </w:rPr>
              <w:t>ngày</w:t>
            </w:r>
            <w:r w:rsidR="00A34C9B">
              <w:rPr>
                <w:i/>
                <w:sz w:val="26"/>
                <w:szCs w:val="26"/>
                <w:lang w:val="en-US"/>
              </w:rPr>
              <w:t xml:space="preserve"> </w:t>
            </w:r>
            <w:r w:rsidR="00A34C9B" w:rsidRPr="00A1553A">
              <w:rPr>
                <w:i/>
                <w:color w:val="0000CC"/>
                <w:sz w:val="26"/>
                <w:szCs w:val="26"/>
                <w:lang w:val="en-US"/>
              </w:rPr>
              <w:t>{NgayVB | dd}</w:t>
            </w:r>
            <w:r w:rsidR="00A34C9B">
              <w:rPr>
                <w:i/>
                <w:sz w:val="26"/>
                <w:szCs w:val="26"/>
                <w:lang w:val="en-US"/>
              </w:rPr>
              <w:t xml:space="preserve"> </w:t>
            </w:r>
            <w:r w:rsidR="000A17A4" w:rsidRPr="009F2FFD">
              <w:rPr>
                <w:i/>
                <w:sz w:val="26"/>
                <w:szCs w:val="26"/>
              </w:rPr>
              <w:t xml:space="preserve">tháng </w:t>
            </w:r>
            <w:r w:rsidR="00A34C9B" w:rsidRPr="00A1553A">
              <w:rPr>
                <w:i/>
                <w:color w:val="0000CC"/>
                <w:sz w:val="26"/>
                <w:szCs w:val="26"/>
              </w:rPr>
              <w:t xml:space="preserve">{NgayVB | </w:t>
            </w:r>
            <w:r w:rsidR="00A34C9B" w:rsidRPr="00A1553A">
              <w:rPr>
                <w:i/>
                <w:color w:val="0000CC"/>
                <w:sz w:val="26"/>
                <w:szCs w:val="26"/>
                <w:lang w:val="en-US"/>
              </w:rPr>
              <w:t>mm</w:t>
            </w:r>
            <w:r w:rsidR="00A34C9B" w:rsidRPr="00A1553A">
              <w:rPr>
                <w:i/>
                <w:color w:val="0000CC"/>
                <w:sz w:val="26"/>
                <w:szCs w:val="26"/>
              </w:rPr>
              <w:t>}</w:t>
            </w:r>
            <w:r w:rsidR="00A34C9B">
              <w:rPr>
                <w:i/>
                <w:sz w:val="26"/>
                <w:szCs w:val="26"/>
                <w:lang w:val="en-US"/>
              </w:rPr>
              <w:t xml:space="preserve"> </w:t>
            </w:r>
            <w:r w:rsidR="000A17A4" w:rsidRPr="009F2FFD">
              <w:rPr>
                <w:i/>
                <w:sz w:val="26"/>
                <w:szCs w:val="26"/>
              </w:rPr>
              <w:t xml:space="preserve">năm </w:t>
            </w:r>
            <w:r w:rsidR="00A34C9B" w:rsidRPr="00A1553A">
              <w:rPr>
                <w:i/>
                <w:color w:val="0000CC"/>
                <w:sz w:val="26"/>
                <w:szCs w:val="26"/>
              </w:rPr>
              <w:t xml:space="preserve">{NgayVB | </w:t>
            </w:r>
            <w:r w:rsidR="00A34C9B" w:rsidRPr="00A1553A">
              <w:rPr>
                <w:i/>
                <w:color w:val="0000CC"/>
                <w:sz w:val="26"/>
                <w:szCs w:val="26"/>
                <w:lang w:val="en-US"/>
              </w:rPr>
              <w:t>yyyy</w:t>
            </w:r>
            <w:r w:rsidR="00A34C9B" w:rsidRPr="00A1553A">
              <w:rPr>
                <w:i/>
                <w:color w:val="0000CC"/>
                <w:sz w:val="26"/>
                <w:szCs w:val="26"/>
              </w:rPr>
              <w:t>}</w:t>
            </w:r>
            <w:r w:rsidR="000A17A4">
              <w:rPr>
                <w:i/>
                <w:sz w:val="26"/>
                <w:szCs w:val="26"/>
              </w:rPr>
              <w:fldChar w:fldCharType="end"/>
            </w:r>
          </w:p>
        </w:tc>
      </w:tr>
    </w:tbl>
    <w:p w14:paraId="77FA5490" w14:textId="277851BD" w:rsidR="00914E84" w:rsidRPr="0018655A" w:rsidRDefault="00914E84" w:rsidP="00E44E2E">
      <w:pPr>
        <w:jc w:val="center"/>
      </w:pPr>
    </w:p>
    <w:p w14:paraId="598B0735" w14:textId="77777777" w:rsidR="00914E84" w:rsidRPr="008C01C4" w:rsidRDefault="00914E84" w:rsidP="00AA7C8A">
      <w:pPr>
        <w:pStyle w:val="Heading1"/>
        <w:rPr>
          <w:lang w:val="vi-VN"/>
        </w:rPr>
      </w:pPr>
      <w:r w:rsidRPr="008C01C4">
        <w:rPr>
          <w:lang w:val="vi-VN"/>
        </w:rPr>
        <w:t>TỜ TRÌNH</w:t>
      </w:r>
    </w:p>
    <w:p w14:paraId="4AB6C2FA" w14:textId="438C9A64" w:rsidR="000A17A4" w:rsidRDefault="0018655A" w:rsidP="0018655A">
      <w:pPr>
        <w:jc w:val="center"/>
        <w:rPr>
          <w:b/>
        </w:rPr>
      </w:pPr>
      <w:r w:rsidRPr="0018655A">
        <w:rPr>
          <w:b/>
        </w:rPr>
        <w:t xml:space="preserve">Xin phê duyệt mua </w:t>
      </w:r>
      <w:r w:rsidR="00A34C9B" w:rsidRPr="00A1553A">
        <w:rPr>
          <w:b/>
          <w:color w:val="0000CC"/>
        </w:rPr>
        <w:t>{TieuDe}</w:t>
      </w:r>
    </w:p>
    <w:p w14:paraId="6180DC3A" w14:textId="46371894" w:rsidR="0018655A" w:rsidRPr="008C01C4" w:rsidRDefault="0018655A" w:rsidP="0018655A">
      <w:pPr>
        <w:jc w:val="center"/>
        <w:rPr>
          <w:b/>
          <w:vertAlign w:val="superscript"/>
        </w:rPr>
      </w:pPr>
      <w:r w:rsidRPr="008C01C4">
        <w:rPr>
          <w:b/>
          <w:vertAlign w:val="superscript"/>
        </w:rPr>
        <w:t>______________________________</w:t>
      </w:r>
    </w:p>
    <w:p w14:paraId="2BFB7757" w14:textId="77777777" w:rsidR="00914E84" w:rsidRPr="008C01C4" w:rsidRDefault="00914E84" w:rsidP="00E44E2E">
      <w:pPr>
        <w:spacing w:before="200" w:after="200"/>
        <w:ind w:firstLine="1440"/>
      </w:pPr>
      <w:r w:rsidRPr="008C01C4">
        <w:tab/>
      </w:r>
      <w:r>
        <w:t>Kính gửi</w:t>
      </w:r>
      <w:r w:rsidRPr="008C01C4">
        <w:t xml:space="preserve">: </w:t>
      </w:r>
      <w:r>
        <w:t>Giám đốc Điện lực Xuân Lộc</w:t>
      </w:r>
      <w:r w:rsidRPr="008C01C4">
        <w:t>.</w:t>
      </w:r>
    </w:p>
    <w:p w14:paraId="2178A28D" w14:textId="2C00AD20" w:rsidR="005728B5" w:rsidRDefault="005728B5" w:rsidP="00E44E2E">
      <w:pPr>
        <w:spacing w:before="120" w:after="120"/>
        <w:ind w:firstLine="720"/>
        <w:jc w:val="both"/>
        <w:rPr>
          <w:sz w:val="26"/>
          <w:szCs w:val="26"/>
        </w:rPr>
      </w:pPr>
      <w:r w:rsidRPr="005728B5">
        <w:rPr>
          <w:sz w:val="26"/>
          <w:szCs w:val="26"/>
        </w:rPr>
        <w:t xml:space="preserve">Căn cứ hợp đồng số 56/HĐ-NĐC giữa Điện lực Xuân Lộc và Công ty TNHH Lâm Trúc Ân đã ký vào ngày 12/06/2019 về nội dung cung cấp nước uống cho đơn vị. </w:t>
      </w:r>
    </w:p>
    <w:p w14:paraId="2B4A9C9F" w14:textId="5594ED14" w:rsidR="0032219F" w:rsidRPr="008C01C4" w:rsidRDefault="005728B5" w:rsidP="005728B5">
      <w:pPr>
        <w:spacing w:before="120" w:after="120"/>
        <w:ind w:firstLine="720"/>
        <w:jc w:val="both"/>
        <w:rPr>
          <w:sz w:val="26"/>
          <w:szCs w:val="26"/>
        </w:rPr>
      </w:pPr>
      <w:r w:rsidRPr="005728B5">
        <w:rPr>
          <w:sz w:val="26"/>
          <w:szCs w:val="26"/>
        </w:rPr>
        <w:t xml:space="preserve">Phòng Tổng Hợp kính trình Giám đốc phê duyệt mua </w:t>
      </w:r>
      <w:r w:rsidR="00A34C9B" w:rsidRPr="00A1553A">
        <w:rPr>
          <w:color w:val="0000CC"/>
          <w:sz w:val="26"/>
          <w:szCs w:val="26"/>
        </w:rPr>
        <w:t>{TieuDe}</w:t>
      </w:r>
      <w:r w:rsidRPr="005728B5">
        <w:rPr>
          <w:sz w:val="26"/>
          <w:szCs w:val="26"/>
        </w:rPr>
        <w:t xml:space="preserve"> với số lượng như sau:</w:t>
      </w:r>
      <w:r w:rsidRPr="005728B5">
        <w:rPr>
          <w:sz w:val="26"/>
          <w:szCs w:val="26"/>
        </w:rPr>
        <w:tab/>
      </w:r>
      <w:r w:rsidRPr="005728B5">
        <w:rPr>
          <w:sz w:val="26"/>
          <w:szCs w:val="26"/>
        </w:rPr>
        <w:tab/>
      </w:r>
      <w:r w:rsidR="0018655A" w:rsidRPr="008C01C4">
        <w:rPr>
          <w:sz w:val="26"/>
          <w:szCs w:val="26"/>
        </w:rPr>
        <w:t xml:space="preserve"> </w:t>
      </w:r>
    </w:p>
    <w:tbl>
      <w:tblPr>
        <w:tblW w:w="8797" w:type="dxa"/>
        <w:tblInd w:w="113" w:type="dxa"/>
        <w:tblLook w:val="04A0" w:firstRow="1" w:lastRow="0" w:firstColumn="1" w:lastColumn="0" w:noHBand="0" w:noVBand="1"/>
      </w:tblPr>
      <w:tblGrid>
        <w:gridCol w:w="1760"/>
        <w:gridCol w:w="3222"/>
        <w:gridCol w:w="1165"/>
        <w:gridCol w:w="854"/>
        <w:gridCol w:w="2236"/>
      </w:tblGrid>
      <w:tr w:rsidR="0018655A" w:rsidRPr="0018655A" w14:paraId="1337A6D7" w14:textId="77777777" w:rsidTr="00386CF5">
        <w:trPr>
          <w:trHeight w:val="612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9408" w14:textId="77777777" w:rsidR="0018655A" w:rsidRPr="0018655A" w:rsidRDefault="0018655A" w:rsidP="0018655A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STT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BB78" w14:textId="77777777" w:rsidR="0018655A" w:rsidRPr="0018655A" w:rsidRDefault="0018655A" w:rsidP="0018655A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Tên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A5C9" w14:textId="77777777" w:rsidR="0018655A" w:rsidRPr="0018655A" w:rsidRDefault="0018655A" w:rsidP="0018655A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Đơn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FCE4" w14:textId="77777777" w:rsidR="0018655A" w:rsidRPr="0018655A" w:rsidRDefault="0018655A" w:rsidP="0018655A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8DBF" w14:textId="77777777" w:rsidR="0018655A" w:rsidRPr="0018655A" w:rsidRDefault="0018655A" w:rsidP="0018655A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Ghi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5728B5" w:rsidRPr="0018655A" w14:paraId="08E27870" w14:textId="77777777" w:rsidTr="00386CF5">
        <w:trPr>
          <w:trHeight w:val="5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4066" w14:textId="413B5FE9" w:rsidR="005728B5" w:rsidRPr="0018655A" w:rsidRDefault="005728B5" w:rsidP="005728B5">
            <w:pPr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00A1553A">
              <w:rPr>
                <w:color w:val="0000CC"/>
              </w:rPr>
              <w:t>{#table}{TT}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6F09" w14:textId="7DE54DA6" w:rsidR="005728B5" w:rsidRPr="0018655A" w:rsidRDefault="005728B5" w:rsidP="005728B5">
            <w:pPr>
              <w:rPr>
                <w:noProof w:val="0"/>
                <w:sz w:val="26"/>
                <w:szCs w:val="26"/>
                <w:lang w:val="en-US"/>
              </w:rPr>
            </w:pPr>
            <w:r w:rsidRPr="00A1553A">
              <w:rPr>
                <w:color w:val="0000CC"/>
              </w:rPr>
              <w:t>{HangMuc}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67E9" w14:textId="2E1ED54D" w:rsidR="005728B5" w:rsidRPr="0018655A" w:rsidRDefault="005728B5" w:rsidP="005728B5">
            <w:pPr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00A1553A">
              <w:rPr>
                <w:color w:val="0000CC"/>
              </w:rPr>
              <w:t>{DVT}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45F7" w14:textId="742228E6" w:rsidR="005728B5" w:rsidRPr="0018655A" w:rsidRDefault="005728B5" w:rsidP="005728B5">
            <w:pPr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00A1553A">
              <w:rPr>
                <w:color w:val="0000CC"/>
              </w:rPr>
              <w:t>{SL}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D2EB" w14:textId="43661E81" w:rsidR="005728B5" w:rsidRPr="0018655A" w:rsidRDefault="005728B5" w:rsidP="005728B5">
            <w:pPr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00A1553A">
              <w:rPr>
                <w:color w:val="0000CC"/>
              </w:rPr>
              <w:t>{/table}{GhiChu}</w:t>
            </w:r>
          </w:p>
        </w:tc>
      </w:tr>
    </w:tbl>
    <w:p w14:paraId="4B2E4975" w14:textId="2708F19B" w:rsidR="00914E84" w:rsidRPr="0018655A" w:rsidRDefault="00914E84" w:rsidP="00E44E2E">
      <w:pPr>
        <w:spacing w:before="120" w:after="80"/>
        <w:ind w:firstLine="720"/>
        <w:jc w:val="both"/>
        <w:rPr>
          <w:sz w:val="26"/>
          <w:szCs w:val="26"/>
        </w:rPr>
      </w:pPr>
      <w:r w:rsidRPr="0018655A">
        <w:rPr>
          <w:sz w:val="26"/>
          <w:szCs w:val="26"/>
        </w:rPr>
        <w:t>Kính trình Giám đốc xem xét chấp thuận./.</w:t>
      </w:r>
      <w:r w:rsidRPr="00F9690C">
        <w:rPr>
          <w:sz w:val="26"/>
          <w:szCs w:val="26"/>
        </w:rPr>
        <w:t xml:space="preserve">  </w:t>
      </w:r>
    </w:p>
    <w:tbl>
      <w:tblPr>
        <w:tblpPr w:leftFromText="180" w:rightFromText="180" w:vertAnchor="text" w:horzAnchor="margin" w:tblpX="250" w:tblpY="79"/>
        <w:tblOverlap w:val="never"/>
        <w:tblW w:w="9108" w:type="dxa"/>
        <w:tblLook w:val="01E0" w:firstRow="1" w:lastRow="1" w:firstColumn="1" w:lastColumn="1" w:noHBand="0" w:noVBand="0"/>
      </w:tblPr>
      <w:tblGrid>
        <w:gridCol w:w="4077"/>
        <w:gridCol w:w="1701"/>
        <w:gridCol w:w="3330"/>
      </w:tblGrid>
      <w:tr w:rsidR="00914E84" w:rsidRPr="00086F5F" w14:paraId="030597A2" w14:textId="77777777" w:rsidTr="00A528BF">
        <w:trPr>
          <w:trHeight w:val="1980"/>
        </w:trPr>
        <w:tc>
          <w:tcPr>
            <w:tcW w:w="4077" w:type="dxa"/>
            <w:shd w:val="clear" w:color="auto" w:fill="auto"/>
          </w:tcPr>
          <w:p w14:paraId="49C4E2FF" w14:textId="77777777" w:rsidR="00914E84" w:rsidRPr="0018655A" w:rsidRDefault="00914E84" w:rsidP="00E44E2E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21453425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76EE2B4E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2A00548F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69B8CA4A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713558A3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26966AAA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7386C290" w14:textId="77777777" w:rsidR="00914E84" w:rsidRPr="0018655A" w:rsidRDefault="00914E84" w:rsidP="00E44E2E">
            <w:pPr>
              <w:jc w:val="center"/>
              <w:rPr>
                <w:b/>
              </w:rPr>
            </w:pPr>
            <w:r w:rsidRPr="0018655A">
              <w:rPr>
                <w:b/>
              </w:rPr>
              <w:t>Phạm Quang Vĩnh Phú</w:t>
            </w:r>
          </w:p>
        </w:tc>
        <w:tc>
          <w:tcPr>
            <w:tcW w:w="1701" w:type="dxa"/>
          </w:tcPr>
          <w:p w14:paraId="13E3011B" w14:textId="77777777" w:rsidR="00914E84" w:rsidRPr="0018655A" w:rsidRDefault="00914E84" w:rsidP="00E44E2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06AE26C7" w14:textId="77777777" w:rsidR="00914E84" w:rsidRPr="0018655A" w:rsidRDefault="00914E84" w:rsidP="00E44E2E">
            <w:pPr>
              <w:spacing w:before="120" w:after="120"/>
              <w:jc w:val="center"/>
              <w:rPr>
                <w:b/>
              </w:rPr>
            </w:pPr>
            <w:r w:rsidRPr="0018655A">
              <w:rPr>
                <w:b/>
              </w:rPr>
              <w:t>TRƯỞNG PHÒNG</w:t>
            </w:r>
          </w:p>
          <w:p w14:paraId="62125C16" w14:textId="77777777" w:rsidR="00914E84" w:rsidRPr="007D4A89" w:rsidRDefault="00914E84" w:rsidP="00E44E2E">
            <w:pPr>
              <w:jc w:val="center"/>
              <w:rPr>
                <w:b/>
              </w:rPr>
            </w:pPr>
          </w:p>
          <w:p w14:paraId="75638FE1" w14:textId="77777777" w:rsidR="00914E84" w:rsidRDefault="00914E84" w:rsidP="00E44E2E">
            <w:pPr>
              <w:jc w:val="center"/>
              <w:rPr>
                <w:b/>
              </w:rPr>
            </w:pPr>
          </w:p>
          <w:p w14:paraId="0793AD6B" w14:textId="77777777" w:rsidR="00914E84" w:rsidRPr="007D4A89" w:rsidRDefault="00914E84" w:rsidP="00E44E2E">
            <w:pPr>
              <w:jc w:val="center"/>
              <w:rPr>
                <w:b/>
              </w:rPr>
            </w:pPr>
          </w:p>
          <w:p w14:paraId="47708CF4" w14:textId="77777777" w:rsidR="00914E84" w:rsidRDefault="00914E84" w:rsidP="00E44E2E">
            <w:pPr>
              <w:jc w:val="center"/>
              <w:rPr>
                <w:b/>
              </w:rPr>
            </w:pPr>
          </w:p>
          <w:p w14:paraId="43DC577D" w14:textId="77777777" w:rsidR="00914E84" w:rsidRPr="0018655A" w:rsidRDefault="00914E84" w:rsidP="00E44E2E">
            <w:pPr>
              <w:jc w:val="center"/>
              <w:rPr>
                <w:b/>
              </w:rPr>
            </w:pPr>
          </w:p>
          <w:p w14:paraId="771530FF" w14:textId="77777777" w:rsidR="00914E84" w:rsidRPr="0018655A" w:rsidRDefault="00914E84" w:rsidP="00E44E2E">
            <w:pPr>
              <w:spacing w:before="120" w:after="120"/>
              <w:jc w:val="center"/>
              <w:rPr>
                <w:b/>
              </w:rPr>
            </w:pPr>
            <w:r w:rsidRPr="0018655A">
              <w:rPr>
                <w:b/>
              </w:rPr>
              <w:t>Hồ Thị Túy Trúc</w:t>
            </w:r>
          </w:p>
        </w:tc>
      </w:tr>
    </w:tbl>
    <w:p w14:paraId="0896D209" w14:textId="77777777" w:rsidR="00914E84" w:rsidRPr="009B0948" w:rsidRDefault="00914E84" w:rsidP="00E44E2E">
      <w:pPr>
        <w:rPr>
          <w:sz w:val="24"/>
          <w:szCs w:val="24"/>
        </w:rPr>
      </w:pPr>
      <w:r w:rsidRPr="009B0948">
        <w:rPr>
          <w:b/>
          <w:i/>
          <w:sz w:val="24"/>
          <w:szCs w:val="24"/>
        </w:rPr>
        <w:t>Nơi nhận</w:t>
      </w:r>
      <w:r w:rsidRPr="009B0948">
        <w:rPr>
          <w:sz w:val="24"/>
          <w:szCs w:val="24"/>
        </w:rPr>
        <w:t xml:space="preserve">: </w:t>
      </w:r>
    </w:p>
    <w:p w14:paraId="1D044EE2" w14:textId="77777777" w:rsidR="00914E84" w:rsidRPr="0018655A" w:rsidRDefault="00914E84" w:rsidP="00E44E2E">
      <w:pPr>
        <w:rPr>
          <w:sz w:val="22"/>
          <w:szCs w:val="22"/>
        </w:rPr>
      </w:pPr>
      <w:r w:rsidRPr="00DB488D">
        <w:rPr>
          <w:sz w:val="22"/>
          <w:szCs w:val="22"/>
        </w:rPr>
        <w:t xml:space="preserve">- Như </w:t>
      </w:r>
      <w:r w:rsidRPr="0018655A">
        <w:rPr>
          <w:sz w:val="22"/>
          <w:szCs w:val="22"/>
        </w:rPr>
        <w:t>trên;</w:t>
      </w:r>
    </w:p>
    <w:p w14:paraId="4952F3A2" w14:textId="77777777" w:rsidR="00914E84" w:rsidRPr="00DB488D" w:rsidRDefault="00914E84" w:rsidP="00E44E2E">
      <w:pPr>
        <w:rPr>
          <w:sz w:val="22"/>
          <w:szCs w:val="22"/>
        </w:rPr>
      </w:pPr>
      <w:r w:rsidRPr="0018655A">
        <w:rPr>
          <w:sz w:val="22"/>
          <w:szCs w:val="22"/>
        </w:rPr>
        <w:t>- Phòng TC-KT, KH-KT;</w:t>
      </w:r>
    </w:p>
    <w:p w14:paraId="0E5959A5" w14:textId="77777777" w:rsidR="00914E84" w:rsidRDefault="00914E84" w:rsidP="00E44E2E">
      <w:pPr>
        <w:rPr>
          <w:sz w:val="22"/>
          <w:szCs w:val="22"/>
        </w:rPr>
      </w:pPr>
      <w:r>
        <w:rPr>
          <w:sz w:val="22"/>
          <w:szCs w:val="22"/>
        </w:rPr>
        <w:t xml:space="preserve">- Lưu </w:t>
      </w:r>
      <w:r>
        <w:rPr>
          <w:sz w:val="22"/>
          <w:szCs w:val="22"/>
          <w:lang w:val="en-US"/>
        </w:rPr>
        <w:t>TH</w:t>
      </w:r>
      <w:r w:rsidRPr="00DB488D">
        <w:rPr>
          <w:sz w:val="22"/>
          <w:szCs w:val="22"/>
        </w:rPr>
        <w:t>.</w:t>
      </w:r>
    </w:p>
    <w:p w14:paraId="644A9907" w14:textId="1CAFF486" w:rsidR="00E44E2E" w:rsidRDefault="00E44E2E" w:rsidP="00E44E2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3B45620" w14:textId="77777777" w:rsidR="00980E99" w:rsidRDefault="00980E99" w:rsidP="00E44E2E">
      <w:pPr>
        <w:rPr>
          <w:sz w:val="22"/>
          <w:szCs w:val="22"/>
          <w:lang w:val="en-US"/>
        </w:rPr>
      </w:pPr>
    </w:p>
    <w:p w14:paraId="61505E18" w14:textId="3BB6D198" w:rsidR="001C1AB8" w:rsidRDefault="001C1AB8" w:rsidP="00E44E2E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E44E2E" w:rsidRPr="005D75F5" w14:paraId="1FA80923" w14:textId="77777777" w:rsidTr="00A528BF">
        <w:tc>
          <w:tcPr>
            <w:tcW w:w="3510" w:type="dxa"/>
            <w:shd w:val="clear" w:color="auto" w:fill="auto"/>
          </w:tcPr>
          <w:p w14:paraId="5BDCBAEF" w14:textId="77777777" w:rsidR="00E44E2E" w:rsidRPr="005D75F5" w:rsidRDefault="00E44E2E" w:rsidP="00E44E2E">
            <w:pPr>
              <w:jc w:val="center"/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w:t>Đ</w:t>
            </w:r>
            <w:r w:rsidRPr="005D75F5">
              <w:rPr>
                <w:sz w:val="26"/>
                <w:szCs w:val="26"/>
              </w:rPr>
              <w:t>IỆN LỰC XUÂN LỘC</w:t>
            </w:r>
          </w:p>
          <w:p w14:paraId="3DFC4761" w14:textId="77777777" w:rsidR="00E44E2E" w:rsidRPr="008A6E2B" w:rsidRDefault="00E44E2E" w:rsidP="00E44E2E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PHÒNG TỔNG HỢP</w:t>
            </w:r>
          </w:p>
          <w:p w14:paraId="124B24F0" w14:textId="77777777" w:rsidR="00E44E2E" w:rsidRPr="005D75F5" w:rsidRDefault="00E44E2E" w:rsidP="00E44E2E">
            <w:pPr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D98E71" wp14:editId="693A6A34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4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52E8E" id="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">
                      <o:lock v:ext="edit" shapetype="f"/>
                    </v:line>
                  </w:pict>
                </mc:Fallback>
              </mc:AlternateContent>
            </w:r>
          </w:p>
          <w:p w14:paraId="67D4D6B7" w14:textId="109B5894" w:rsidR="00E44E2E" w:rsidRPr="005D75F5" w:rsidRDefault="00E44E2E" w:rsidP="00E44E2E">
            <w:pPr>
              <w:jc w:val="center"/>
              <w:rPr>
                <w:sz w:val="26"/>
                <w:szCs w:val="26"/>
                <w:lang w:val="en-US"/>
              </w:rPr>
            </w:pPr>
            <w:r w:rsidRPr="005D75F5">
              <w:rPr>
                <w:sz w:val="26"/>
                <w:szCs w:val="26"/>
              </w:rPr>
              <w:t xml:space="preserve">Số : </w:t>
            </w:r>
            <w:r w:rsidR="00A1553A" w:rsidRPr="00A1553A">
              <w:rPr>
                <w:color w:val="0000CC"/>
                <w:sz w:val="26"/>
                <w:szCs w:val="26"/>
              </w:rPr>
              <w:t>{SoVB</w:t>
            </w:r>
            <w:r w:rsidR="00A1553A">
              <w:rPr>
                <w:color w:val="0000CC"/>
                <w:sz w:val="26"/>
                <w:szCs w:val="26"/>
                <w:lang w:val="en-US"/>
              </w:rPr>
              <w:t>TT</w:t>
            </w:r>
            <w:r w:rsidR="00A1553A" w:rsidRPr="00A1553A">
              <w:rPr>
                <w:color w:val="0000CC"/>
                <w:sz w:val="26"/>
                <w:szCs w:val="26"/>
              </w:rPr>
              <w:t>}</w:t>
            </w:r>
            <w:r w:rsidRPr="005D75F5">
              <w:rPr>
                <w:sz w:val="26"/>
                <w:szCs w:val="26"/>
              </w:rPr>
              <w:t>/TTr-</w:t>
            </w:r>
            <w:r>
              <w:rPr>
                <w:sz w:val="26"/>
                <w:szCs w:val="26"/>
                <w:lang w:val="en-US"/>
              </w:rPr>
              <w:t>TH</w:t>
            </w:r>
          </w:p>
        </w:tc>
        <w:tc>
          <w:tcPr>
            <w:tcW w:w="5930" w:type="dxa"/>
            <w:shd w:val="clear" w:color="auto" w:fill="auto"/>
          </w:tcPr>
          <w:p w14:paraId="6B3E07EA" w14:textId="77777777" w:rsidR="00E44E2E" w:rsidRPr="005D75F5" w:rsidRDefault="00E44E2E" w:rsidP="00E44E2E">
            <w:pPr>
              <w:jc w:val="center"/>
              <w:rPr>
                <w:b/>
                <w:sz w:val="26"/>
                <w:szCs w:val="26"/>
              </w:rPr>
            </w:pPr>
            <w:r w:rsidRPr="005D75F5">
              <w:rPr>
                <w:b/>
                <w:sz w:val="26"/>
                <w:szCs w:val="26"/>
              </w:rPr>
              <w:t>CỘNG HOÀ XÃ HỘI CHỦ NGHĨA VIỆT NAM</w:t>
            </w:r>
          </w:p>
          <w:p w14:paraId="45C28941" w14:textId="77777777" w:rsidR="00E44E2E" w:rsidRPr="005D75F5" w:rsidRDefault="00E44E2E" w:rsidP="00E44E2E">
            <w:pPr>
              <w:jc w:val="center"/>
            </w:pPr>
            <w:r w:rsidRPr="005D75F5">
              <w:rPr>
                <w:b/>
              </w:rPr>
              <w:t xml:space="preserve">Độc lập - Tự do - Hạnh </w:t>
            </w:r>
            <w:r w:rsidRPr="005D75F5">
              <w:rPr>
                <w:b/>
                <w:lang w:val="en-US"/>
              </w:rPr>
              <w:t>p</w:t>
            </w:r>
            <w:r w:rsidRPr="005D75F5">
              <w:rPr>
                <w:b/>
              </w:rPr>
              <w:t>húc</w:t>
            </w:r>
          </w:p>
          <w:p w14:paraId="53185628" w14:textId="77777777" w:rsidR="00E44E2E" w:rsidRPr="005D75F5" w:rsidRDefault="00E44E2E" w:rsidP="00E44E2E">
            <w:pPr>
              <w:jc w:val="center"/>
              <w:rPr>
                <w:sz w:val="26"/>
                <w:szCs w:val="26"/>
              </w:rPr>
            </w:pPr>
            <w:r w:rsidRPr="005D75F5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092EFA" wp14:editId="585BD76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5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DB793" id="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">
                      <o:lock v:ext="edit" shapetype="f"/>
                    </v:line>
                  </w:pict>
                </mc:Fallback>
              </mc:AlternateContent>
            </w:r>
          </w:p>
          <w:p w14:paraId="67AE2AAC" w14:textId="363F1F9C" w:rsidR="00E44E2E" w:rsidRPr="0018655A" w:rsidRDefault="00E44E2E" w:rsidP="00E44E2E">
            <w:pPr>
              <w:jc w:val="right"/>
              <w:rPr>
                <w:i/>
                <w:sz w:val="26"/>
                <w:szCs w:val="26"/>
              </w:rPr>
            </w:pPr>
            <w:r w:rsidRPr="005D75F5">
              <w:rPr>
                <w:i/>
                <w:sz w:val="26"/>
                <w:szCs w:val="26"/>
              </w:rPr>
              <w:t xml:space="preserve">Xuân Lộc, </w:t>
            </w:r>
            <w:r w:rsidR="00A1553A" w:rsidRPr="00C73029">
              <w:rPr>
                <w:i/>
                <w:color w:val="0000CC"/>
                <w:sz w:val="26"/>
                <w:szCs w:val="26"/>
              </w:rPr>
              <w:t>{NgayVB</w:t>
            </w:r>
            <w:r w:rsidR="00A1553A" w:rsidRPr="00C73029">
              <w:rPr>
                <w:i/>
                <w:color w:val="0000CC"/>
                <w:sz w:val="26"/>
                <w:szCs w:val="26"/>
                <w:lang w:val="en-US"/>
              </w:rPr>
              <w:t>TT</w:t>
            </w:r>
            <w:r w:rsidR="00A1553A" w:rsidRPr="00C73029">
              <w:rPr>
                <w:i/>
                <w:color w:val="0000CC"/>
                <w:sz w:val="26"/>
                <w:szCs w:val="26"/>
                <w:lang w:val="en-US"/>
              </w:rPr>
              <w:t xml:space="preserve"> </w:t>
            </w:r>
            <w:r w:rsidR="00A1553A" w:rsidRPr="00C73029">
              <w:rPr>
                <w:i/>
                <w:color w:val="0000CC"/>
                <w:sz w:val="26"/>
                <w:szCs w:val="26"/>
              </w:rPr>
              <w:t>| dmy}</w:t>
            </w:r>
          </w:p>
        </w:tc>
      </w:tr>
    </w:tbl>
    <w:p w14:paraId="0C7358D6" w14:textId="77777777" w:rsidR="00E44E2E" w:rsidRPr="0018655A" w:rsidRDefault="00E44E2E" w:rsidP="00E44E2E">
      <w:pPr>
        <w:jc w:val="center"/>
      </w:pPr>
    </w:p>
    <w:p w14:paraId="4023CA68" w14:textId="6106505C" w:rsidR="00E44E2E" w:rsidRPr="0018655A" w:rsidRDefault="00E44E2E" w:rsidP="00AA7C8A">
      <w:pPr>
        <w:pStyle w:val="Heading1"/>
        <w:rPr>
          <w:lang w:val="vi-VN"/>
        </w:rPr>
      </w:pPr>
      <w:r w:rsidRPr="0018655A">
        <w:rPr>
          <w:lang w:val="vi-VN"/>
        </w:rPr>
        <w:t>TỜ TRÌNH ĐỀ NGHỊ THANH TOÁN</w:t>
      </w:r>
    </w:p>
    <w:p w14:paraId="3818C841" w14:textId="70BF6113" w:rsidR="00E44E2E" w:rsidRPr="000A17A4" w:rsidRDefault="00E44E2E" w:rsidP="00E44E2E">
      <w:pPr>
        <w:jc w:val="center"/>
        <w:rPr>
          <w:b/>
        </w:rPr>
      </w:pPr>
      <w:r w:rsidRPr="0018655A">
        <w:rPr>
          <w:b/>
        </w:rPr>
        <w:t xml:space="preserve">Chi phí </w:t>
      </w:r>
      <w:r w:rsidR="000A17A4" w:rsidRPr="000A17A4">
        <w:rPr>
          <w:b/>
        </w:rPr>
        <w:t xml:space="preserve">mua </w:t>
      </w:r>
      <w:r w:rsidR="00A34C9B" w:rsidRPr="00A1553A">
        <w:rPr>
          <w:b/>
          <w:color w:val="0000CC"/>
        </w:rPr>
        <w:t>{TieuDe}</w:t>
      </w:r>
    </w:p>
    <w:p w14:paraId="29C7429A" w14:textId="77777777" w:rsidR="00E44E2E" w:rsidRPr="0018655A" w:rsidRDefault="00E44E2E" w:rsidP="00E44E2E">
      <w:pPr>
        <w:rPr>
          <w:b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284AC" wp14:editId="1C889706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6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2AAFD" id=" 3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">
                <o:lock v:ext="edit" shapetype="f"/>
              </v:line>
            </w:pict>
          </mc:Fallback>
        </mc:AlternateContent>
      </w:r>
    </w:p>
    <w:p w14:paraId="3E6124FB" w14:textId="77777777" w:rsidR="00E44E2E" w:rsidRPr="0018655A" w:rsidRDefault="00E44E2E" w:rsidP="00E44E2E">
      <w:pPr>
        <w:spacing w:before="200" w:after="200"/>
        <w:ind w:firstLine="1440"/>
      </w:pPr>
      <w:r w:rsidRPr="0018655A">
        <w:tab/>
      </w:r>
      <w:r>
        <w:t>Kính gửi</w:t>
      </w:r>
      <w:r w:rsidRPr="0018655A">
        <w:t xml:space="preserve">: </w:t>
      </w:r>
      <w:r>
        <w:t>Giám đốc Điện lực Xuân Lộc</w:t>
      </w:r>
      <w:r w:rsidRPr="0018655A">
        <w:t>.</w:t>
      </w:r>
    </w:p>
    <w:p w14:paraId="441643E9" w14:textId="68434096" w:rsidR="00E44E2E" w:rsidRPr="0018655A" w:rsidRDefault="00E44E2E" w:rsidP="00557EBC">
      <w:pPr>
        <w:spacing w:before="200" w:after="200"/>
        <w:ind w:firstLine="720"/>
        <w:jc w:val="both"/>
      </w:pPr>
      <w:r w:rsidRPr="0018655A">
        <w:rPr>
          <w:sz w:val="26"/>
          <w:szCs w:val="26"/>
        </w:rPr>
        <w:t xml:space="preserve">Căn cứ tờ trình số </w:t>
      </w:r>
      <w:r w:rsidR="00A34C9B" w:rsidRPr="00A1553A">
        <w:rPr>
          <w:color w:val="0000CC"/>
          <w:sz w:val="26"/>
          <w:szCs w:val="26"/>
        </w:rPr>
        <w:t>{SoVB}</w:t>
      </w:r>
      <w:r w:rsidRPr="0018655A">
        <w:rPr>
          <w:sz w:val="26"/>
          <w:szCs w:val="26"/>
        </w:rPr>
        <w:t xml:space="preserve">/TTr-TH </w:t>
      </w:r>
      <w:r w:rsidR="006C1DA4" w:rsidRPr="00A1553A">
        <w:rPr>
          <w:color w:val="0000CC"/>
          <w:sz w:val="26"/>
          <w:szCs w:val="26"/>
        </w:rPr>
        <w:t>{NgayVB</w:t>
      </w:r>
      <w:r w:rsidR="00903658" w:rsidRPr="00A1553A">
        <w:rPr>
          <w:color w:val="0000CC"/>
          <w:sz w:val="26"/>
          <w:szCs w:val="26"/>
          <w:lang w:val="en-US"/>
        </w:rPr>
        <w:t xml:space="preserve"> </w:t>
      </w:r>
      <w:r w:rsidR="006C1DA4" w:rsidRPr="00A1553A">
        <w:rPr>
          <w:color w:val="0000CC"/>
          <w:sz w:val="26"/>
          <w:szCs w:val="26"/>
        </w:rPr>
        <w:t>| dmy}</w:t>
      </w:r>
      <w:r w:rsidR="006C1DA4">
        <w:rPr>
          <w:sz w:val="26"/>
          <w:szCs w:val="26"/>
          <w:lang w:val="en-US"/>
        </w:rPr>
        <w:t xml:space="preserve"> </w:t>
      </w:r>
      <w:r w:rsidRPr="0018655A">
        <w:rPr>
          <w:sz w:val="26"/>
          <w:szCs w:val="26"/>
        </w:rPr>
        <w:t xml:space="preserve">về việc xin </w:t>
      </w:r>
      <w:r w:rsidR="000A17A4" w:rsidRPr="000A17A4">
        <w:rPr>
          <w:sz w:val="26"/>
          <w:szCs w:val="26"/>
        </w:rPr>
        <w:t xml:space="preserve">mua </w:t>
      </w:r>
      <w:r w:rsidR="00A34C9B" w:rsidRPr="00A1553A">
        <w:rPr>
          <w:color w:val="0000CC"/>
          <w:sz w:val="26"/>
          <w:szCs w:val="26"/>
        </w:rPr>
        <w:t>{TieuDe}</w:t>
      </w:r>
      <w:r w:rsidR="00A34C9B">
        <w:rPr>
          <w:sz w:val="26"/>
          <w:szCs w:val="26"/>
          <w:lang w:val="en-US"/>
        </w:rPr>
        <w:t xml:space="preserve"> </w:t>
      </w:r>
      <w:r w:rsidRPr="0018655A">
        <w:rPr>
          <w:sz w:val="26"/>
          <w:szCs w:val="26"/>
        </w:rPr>
        <w:t>đã được Giám đốc Điện lực phê duyệt.</w:t>
      </w:r>
    </w:p>
    <w:p w14:paraId="4A6933B2" w14:textId="1295B1BD" w:rsidR="00E44E2E" w:rsidRPr="0018655A" w:rsidRDefault="00E44E2E" w:rsidP="00E44E2E">
      <w:pPr>
        <w:spacing w:before="120" w:after="80"/>
        <w:ind w:firstLine="720"/>
        <w:jc w:val="both"/>
        <w:rPr>
          <w:sz w:val="26"/>
          <w:szCs w:val="26"/>
        </w:rPr>
      </w:pPr>
      <w:r w:rsidRPr="0018655A">
        <w:rPr>
          <w:sz w:val="26"/>
          <w:szCs w:val="26"/>
        </w:rPr>
        <w:t>Phòng Tổng Hợp kính trình Giám Đốc duyệt thanh toán chi phí trên với nội dung như sau:</w:t>
      </w:r>
    </w:p>
    <w:tbl>
      <w:tblPr>
        <w:tblW w:w="9222" w:type="dxa"/>
        <w:tblInd w:w="113" w:type="dxa"/>
        <w:tblLook w:val="04A0" w:firstRow="1" w:lastRow="0" w:firstColumn="1" w:lastColumn="0" w:noHBand="0" w:noVBand="1"/>
      </w:tblPr>
      <w:tblGrid>
        <w:gridCol w:w="940"/>
        <w:gridCol w:w="6615"/>
        <w:gridCol w:w="1660"/>
        <w:gridCol w:w="7"/>
      </w:tblGrid>
      <w:tr w:rsidR="0018655A" w:rsidRPr="0018655A" w14:paraId="70324AD4" w14:textId="77777777" w:rsidTr="006627A4">
        <w:trPr>
          <w:gridAfter w:val="1"/>
          <w:wAfter w:w="7" w:type="dxa"/>
          <w:trHeight w:val="62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73DE" w14:textId="77777777" w:rsidR="006627A4" w:rsidRPr="0018655A" w:rsidRDefault="006627A4" w:rsidP="006627A4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bookmarkStart w:id="0" w:name="RANGE!D1:F8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STT</w:t>
            </w:r>
            <w:bookmarkEnd w:id="0"/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1E6FD" w14:textId="784425A9" w:rsidR="006627A4" w:rsidRPr="0018655A" w:rsidRDefault="0097485A" w:rsidP="00B8215C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Nội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Dung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3B7E" w14:textId="77777777" w:rsidR="006627A4" w:rsidRPr="0018655A" w:rsidRDefault="006627A4" w:rsidP="006627A4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18655A" w:rsidRPr="0018655A" w14:paraId="64B8048A" w14:textId="77777777" w:rsidTr="006627A4">
        <w:trPr>
          <w:gridAfter w:val="1"/>
          <w:wAfter w:w="7" w:type="dxa"/>
          <w:trHeight w:val="876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A319" w14:textId="77777777" w:rsidR="006627A4" w:rsidRPr="0018655A" w:rsidRDefault="006627A4" w:rsidP="006627A4">
            <w:pPr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0018655A">
              <w:rPr>
                <w:noProof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6C822" w14:textId="6C950CC4" w:rsidR="006627A4" w:rsidRPr="0018655A" w:rsidRDefault="006627A4" w:rsidP="006627A4">
            <w:pPr>
              <w:rPr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noProof w:val="0"/>
                <w:sz w:val="26"/>
                <w:szCs w:val="26"/>
                <w:lang w:val="en-US"/>
              </w:rPr>
              <w:t>Hóa</w:t>
            </w:r>
            <w:proofErr w:type="spellEnd"/>
            <w:r w:rsidRPr="0018655A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noProof w:val="0"/>
                <w:sz w:val="26"/>
                <w:szCs w:val="26"/>
                <w:lang w:val="en-US"/>
              </w:rPr>
              <w:t>đơn</w:t>
            </w:r>
            <w:proofErr w:type="spellEnd"/>
            <w:r w:rsidRPr="0018655A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018655A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{</w:t>
            </w:r>
            <w:proofErr w:type="spellStart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SoHD</w:t>
            </w:r>
            <w:proofErr w:type="spellEnd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}</w:t>
            </w:r>
            <w:r w:rsidR="000A17A4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018655A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{</w:t>
            </w:r>
            <w:proofErr w:type="spellStart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NgayHD</w:t>
            </w:r>
            <w:proofErr w:type="spellEnd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}</w:t>
            </w:r>
            <w:r w:rsidR="000A17A4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noProof w:val="0"/>
                <w:sz w:val="26"/>
                <w:szCs w:val="26"/>
                <w:lang w:val="en-US"/>
              </w:rPr>
              <w:t>của</w:t>
            </w:r>
            <w:proofErr w:type="spellEnd"/>
            <w:r w:rsidRPr="0018655A">
              <w:rPr>
                <w:noProof w:val="0"/>
                <w:sz w:val="26"/>
                <w:szCs w:val="26"/>
                <w:lang w:val="en-US"/>
              </w:rPr>
              <w:t xml:space="preserve"> </w:t>
            </w:r>
            <w:r w:rsidR="00941BDE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{</w:t>
            </w:r>
            <w:proofErr w:type="spellStart"/>
            <w:r w:rsidR="00941BDE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NoiHD</w:t>
            </w:r>
            <w:proofErr w:type="spellEnd"/>
            <w:r w:rsidR="00941BDE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}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6FDB" w14:textId="03F7FBF7" w:rsidR="006627A4" w:rsidRPr="0018655A" w:rsidRDefault="006627A4" w:rsidP="00386CF5">
            <w:pPr>
              <w:jc w:val="right"/>
              <w:rPr>
                <w:noProof w:val="0"/>
                <w:sz w:val="26"/>
                <w:szCs w:val="26"/>
                <w:lang w:val="en-US"/>
              </w:rPr>
            </w:pPr>
            <w:r w:rsidRPr="0018655A">
              <w:rPr>
                <w:noProof w:val="0"/>
                <w:sz w:val="26"/>
                <w:szCs w:val="26"/>
                <w:lang w:val="en-US"/>
              </w:rPr>
              <w:t xml:space="preserve">      </w:t>
            </w:r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{</w:t>
            </w:r>
            <w:proofErr w:type="spellStart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SoTien</w:t>
            </w:r>
            <w:proofErr w:type="spellEnd"/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 xml:space="preserve"> | number</w:t>
            </w:r>
            <w:r w:rsidR="00A34C9B" w:rsidRPr="00A1553A">
              <w:rPr>
                <w:noProof w:val="0"/>
                <w:color w:val="0000CC"/>
                <w:sz w:val="26"/>
                <w:szCs w:val="26"/>
                <w:lang w:val="en-US"/>
              </w:rPr>
              <w:t>}</w:t>
            </w:r>
          </w:p>
        </w:tc>
      </w:tr>
      <w:tr w:rsidR="0018655A" w:rsidRPr="0018655A" w14:paraId="1108943A" w14:textId="77777777" w:rsidTr="006627A4">
        <w:trPr>
          <w:gridAfter w:val="1"/>
          <w:wAfter w:w="7" w:type="dxa"/>
          <w:trHeight w:val="636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31620" w14:textId="77777777" w:rsidR="006627A4" w:rsidRPr="0018655A" w:rsidRDefault="006627A4" w:rsidP="006627A4">
            <w:pPr>
              <w:jc w:val="center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Tổng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cộng</w:t>
            </w:r>
            <w:proofErr w:type="spellEnd"/>
            <w:r w:rsidRPr="0018655A">
              <w:rPr>
                <w:b/>
                <w:bCs/>
                <w:noProof w:val="0"/>
                <w:sz w:val="26"/>
                <w:szCs w:val="26"/>
                <w:lang w:val="en-US"/>
              </w:rPr>
              <w:t>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83FE" w14:textId="02B5DA4E" w:rsidR="006627A4" w:rsidRPr="0018655A" w:rsidRDefault="00A34C9B" w:rsidP="000A17A4">
            <w:pPr>
              <w:jc w:val="right"/>
              <w:rPr>
                <w:b/>
                <w:bCs/>
                <w:noProof w:val="0"/>
                <w:sz w:val="26"/>
                <w:szCs w:val="26"/>
                <w:lang w:val="en-US"/>
              </w:rPr>
            </w:pPr>
            <w:r w:rsidRPr="00A1553A">
              <w:rPr>
                <w:b/>
                <w:bCs/>
                <w:noProof w:val="0"/>
                <w:color w:val="0000CC"/>
                <w:sz w:val="26"/>
                <w:szCs w:val="26"/>
                <w:lang w:val="en-US"/>
              </w:rPr>
              <w:t>{</w:t>
            </w:r>
            <w:proofErr w:type="spellStart"/>
            <w:r w:rsidRPr="00A1553A">
              <w:rPr>
                <w:b/>
                <w:bCs/>
                <w:noProof w:val="0"/>
                <w:color w:val="0000CC"/>
                <w:sz w:val="26"/>
                <w:szCs w:val="26"/>
                <w:lang w:val="en-US"/>
              </w:rPr>
              <w:t>SoTien</w:t>
            </w:r>
            <w:proofErr w:type="spellEnd"/>
            <w:r w:rsidRPr="00A1553A">
              <w:rPr>
                <w:b/>
                <w:bCs/>
                <w:noProof w:val="0"/>
                <w:color w:val="0000CC"/>
                <w:sz w:val="26"/>
                <w:szCs w:val="26"/>
                <w:lang w:val="en-US"/>
              </w:rPr>
              <w:t xml:space="preserve"> | number</w:t>
            </w:r>
            <w:r w:rsidRPr="00A1553A">
              <w:rPr>
                <w:b/>
                <w:bCs/>
                <w:noProof w:val="0"/>
                <w:color w:val="0000CC"/>
                <w:sz w:val="26"/>
                <w:szCs w:val="26"/>
                <w:lang w:val="en-US"/>
              </w:rPr>
              <w:t>}</w:t>
            </w:r>
          </w:p>
        </w:tc>
      </w:tr>
      <w:tr w:rsidR="0018655A" w:rsidRPr="0018655A" w14:paraId="3E0D480F" w14:textId="77777777" w:rsidTr="006627A4">
        <w:trPr>
          <w:trHeight w:val="792"/>
        </w:trPr>
        <w:tc>
          <w:tcPr>
            <w:tcW w:w="9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B1D3C" w14:textId="0C2F1F91" w:rsidR="006627A4" w:rsidRPr="0018655A" w:rsidRDefault="00A34C9B" w:rsidP="006627A4">
            <w:pPr>
              <w:rPr>
                <w:b/>
                <w:bCs/>
                <w:i/>
                <w:iCs/>
                <w:noProof w:val="0"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Bằng chữ: </w:t>
            </w:r>
            <w:r w:rsidRPr="00A1553A">
              <w:rPr>
                <w:b/>
                <w:bCs/>
                <w:i/>
                <w:iCs/>
                <w:color w:val="0000CC"/>
                <w:sz w:val="26"/>
                <w:szCs w:val="26"/>
                <w:lang w:val="en-US"/>
              </w:rPr>
              <w:t>{SoTien | vnd}</w:t>
            </w:r>
            <w:r w:rsidR="006627A4" w:rsidRPr="0018655A">
              <w:rPr>
                <w:b/>
                <w:bCs/>
                <w:i/>
                <w:iCs/>
                <w:sz w:val="26"/>
                <w:szCs w:val="26"/>
              </w:rPr>
              <w:br/>
              <w:t>(Đã bao gồm thuế GTGT)</w:t>
            </w:r>
          </w:p>
        </w:tc>
      </w:tr>
    </w:tbl>
    <w:p w14:paraId="056A1E0D" w14:textId="6C7E755C" w:rsidR="00E44E2E" w:rsidRPr="0018655A" w:rsidRDefault="00E44E2E" w:rsidP="00E44E2E">
      <w:pPr>
        <w:spacing w:before="120" w:after="80"/>
        <w:ind w:firstLine="720"/>
        <w:jc w:val="both"/>
        <w:rPr>
          <w:sz w:val="26"/>
          <w:szCs w:val="26"/>
        </w:rPr>
      </w:pPr>
      <w:r w:rsidRPr="0018655A">
        <w:rPr>
          <w:sz w:val="26"/>
          <w:szCs w:val="26"/>
        </w:rPr>
        <w:t>Kính trình Giám đốc xem xét chấp thuận./.</w:t>
      </w:r>
      <w:r w:rsidRPr="00F9690C">
        <w:rPr>
          <w:sz w:val="26"/>
          <w:szCs w:val="26"/>
        </w:rPr>
        <w:t xml:space="preserve">  </w:t>
      </w:r>
    </w:p>
    <w:tbl>
      <w:tblPr>
        <w:tblpPr w:leftFromText="180" w:rightFromText="180" w:vertAnchor="text" w:horzAnchor="margin" w:tblpX="250" w:tblpY="79"/>
        <w:tblOverlap w:val="never"/>
        <w:tblW w:w="9108" w:type="dxa"/>
        <w:tblLook w:val="01E0" w:firstRow="1" w:lastRow="1" w:firstColumn="1" w:lastColumn="1" w:noHBand="0" w:noVBand="0"/>
      </w:tblPr>
      <w:tblGrid>
        <w:gridCol w:w="4077"/>
        <w:gridCol w:w="1701"/>
        <w:gridCol w:w="3330"/>
      </w:tblGrid>
      <w:tr w:rsidR="00E44E2E" w:rsidRPr="00086F5F" w14:paraId="1AD36EC8" w14:textId="77777777" w:rsidTr="00A528BF">
        <w:trPr>
          <w:trHeight w:val="1980"/>
        </w:trPr>
        <w:tc>
          <w:tcPr>
            <w:tcW w:w="4077" w:type="dxa"/>
            <w:shd w:val="clear" w:color="auto" w:fill="auto"/>
          </w:tcPr>
          <w:p w14:paraId="530F9D35" w14:textId="77777777" w:rsidR="00E44E2E" w:rsidRPr="0018655A" w:rsidRDefault="00E44E2E" w:rsidP="00E44E2E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90ED4D8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69082D18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79B6EE9F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79ED4218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1E0D8822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082C4C1C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267073CA" w14:textId="77777777" w:rsidR="00E44E2E" w:rsidRPr="0018655A" w:rsidRDefault="00E44E2E" w:rsidP="00E44E2E">
            <w:pPr>
              <w:jc w:val="center"/>
              <w:rPr>
                <w:b/>
              </w:rPr>
            </w:pPr>
            <w:r w:rsidRPr="0018655A">
              <w:rPr>
                <w:b/>
              </w:rPr>
              <w:t>Phạm Quang Vĩnh Phú</w:t>
            </w:r>
          </w:p>
        </w:tc>
        <w:tc>
          <w:tcPr>
            <w:tcW w:w="1701" w:type="dxa"/>
          </w:tcPr>
          <w:p w14:paraId="4316C6E7" w14:textId="77777777" w:rsidR="00E44E2E" w:rsidRPr="0018655A" w:rsidRDefault="00E44E2E" w:rsidP="00E44E2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BD96070" w14:textId="77777777" w:rsidR="00E44E2E" w:rsidRPr="0018655A" w:rsidRDefault="00E44E2E" w:rsidP="00E44E2E">
            <w:pPr>
              <w:spacing w:before="120" w:after="120"/>
              <w:jc w:val="center"/>
              <w:rPr>
                <w:b/>
              </w:rPr>
            </w:pPr>
            <w:r w:rsidRPr="0018655A">
              <w:rPr>
                <w:b/>
              </w:rPr>
              <w:t>TRƯỞNG PHÒNG</w:t>
            </w:r>
          </w:p>
          <w:p w14:paraId="3D557E55" w14:textId="77777777" w:rsidR="00E44E2E" w:rsidRPr="007D4A89" w:rsidRDefault="00E44E2E" w:rsidP="00E44E2E">
            <w:pPr>
              <w:jc w:val="center"/>
              <w:rPr>
                <w:b/>
              </w:rPr>
            </w:pPr>
          </w:p>
          <w:p w14:paraId="13DC4DF6" w14:textId="77777777" w:rsidR="00E44E2E" w:rsidRDefault="00E44E2E" w:rsidP="00E44E2E">
            <w:pPr>
              <w:jc w:val="center"/>
              <w:rPr>
                <w:b/>
              </w:rPr>
            </w:pPr>
          </w:p>
          <w:p w14:paraId="05A789FF" w14:textId="77777777" w:rsidR="00E44E2E" w:rsidRPr="007D4A89" w:rsidRDefault="00E44E2E" w:rsidP="00E44E2E">
            <w:pPr>
              <w:jc w:val="center"/>
              <w:rPr>
                <w:b/>
              </w:rPr>
            </w:pPr>
          </w:p>
          <w:p w14:paraId="0765B4E3" w14:textId="77777777" w:rsidR="00E44E2E" w:rsidRDefault="00E44E2E" w:rsidP="00E44E2E">
            <w:pPr>
              <w:jc w:val="center"/>
              <w:rPr>
                <w:b/>
              </w:rPr>
            </w:pPr>
          </w:p>
          <w:p w14:paraId="63D9133F" w14:textId="77777777" w:rsidR="00E44E2E" w:rsidRPr="0018655A" w:rsidRDefault="00E44E2E" w:rsidP="00E44E2E">
            <w:pPr>
              <w:jc w:val="center"/>
              <w:rPr>
                <w:b/>
              </w:rPr>
            </w:pPr>
          </w:p>
          <w:p w14:paraId="19C44D3A" w14:textId="77777777" w:rsidR="00E44E2E" w:rsidRPr="0018655A" w:rsidRDefault="00E44E2E" w:rsidP="00E44E2E">
            <w:pPr>
              <w:spacing w:before="120" w:after="120"/>
              <w:jc w:val="center"/>
              <w:rPr>
                <w:b/>
              </w:rPr>
            </w:pPr>
            <w:r w:rsidRPr="0018655A">
              <w:rPr>
                <w:b/>
              </w:rPr>
              <w:t>Hồ Thị Túy Trúc</w:t>
            </w:r>
          </w:p>
        </w:tc>
      </w:tr>
    </w:tbl>
    <w:p w14:paraId="3C4DB7C9" w14:textId="77777777" w:rsidR="00E44E2E" w:rsidRPr="009B0948" w:rsidRDefault="00E44E2E" w:rsidP="00E44E2E">
      <w:pPr>
        <w:rPr>
          <w:sz w:val="24"/>
          <w:szCs w:val="24"/>
        </w:rPr>
      </w:pPr>
      <w:r w:rsidRPr="009B0948">
        <w:rPr>
          <w:b/>
          <w:i/>
          <w:sz w:val="24"/>
          <w:szCs w:val="24"/>
        </w:rPr>
        <w:t>Nơi nhận</w:t>
      </w:r>
      <w:r w:rsidRPr="009B0948">
        <w:rPr>
          <w:sz w:val="24"/>
          <w:szCs w:val="24"/>
        </w:rPr>
        <w:t xml:space="preserve">: </w:t>
      </w:r>
    </w:p>
    <w:p w14:paraId="0C907EA7" w14:textId="77777777" w:rsidR="00E44E2E" w:rsidRPr="0018655A" w:rsidRDefault="00E44E2E" w:rsidP="00E44E2E">
      <w:pPr>
        <w:rPr>
          <w:sz w:val="22"/>
          <w:szCs w:val="22"/>
        </w:rPr>
      </w:pPr>
      <w:r w:rsidRPr="00DB488D">
        <w:rPr>
          <w:sz w:val="22"/>
          <w:szCs w:val="22"/>
        </w:rPr>
        <w:t xml:space="preserve">- Như </w:t>
      </w:r>
      <w:r w:rsidRPr="0018655A">
        <w:rPr>
          <w:sz w:val="22"/>
          <w:szCs w:val="22"/>
        </w:rPr>
        <w:t>trên;</w:t>
      </w:r>
    </w:p>
    <w:p w14:paraId="1E577DF9" w14:textId="77777777" w:rsidR="00E44E2E" w:rsidRPr="00DB488D" w:rsidRDefault="00E44E2E" w:rsidP="00E44E2E">
      <w:pPr>
        <w:rPr>
          <w:sz w:val="22"/>
          <w:szCs w:val="22"/>
        </w:rPr>
      </w:pPr>
      <w:r w:rsidRPr="0018655A">
        <w:rPr>
          <w:sz w:val="22"/>
          <w:szCs w:val="22"/>
        </w:rPr>
        <w:t>- Phòng TC-KT, KH-KT;</w:t>
      </w:r>
    </w:p>
    <w:p w14:paraId="1EFD6F51" w14:textId="2FCD0174" w:rsidR="007053CF" w:rsidRPr="0018655A" w:rsidRDefault="00E44E2E" w:rsidP="00E44E2E">
      <w:pPr>
        <w:rPr>
          <w:sz w:val="22"/>
          <w:szCs w:val="22"/>
        </w:rPr>
      </w:pPr>
      <w:r>
        <w:rPr>
          <w:sz w:val="22"/>
          <w:szCs w:val="22"/>
        </w:rPr>
        <w:t xml:space="preserve">- Lưu </w:t>
      </w:r>
      <w:r>
        <w:rPr>
          <w:sz w:val="22"/>
          <w:szCs w:val="22"/>
          <w:lang w:val="en-US"/>
        </w:rPr>
        <w:t>TH</w:t>
      </w:r>
      <w:r w:rsidRPr="00DB488D">
        <w:rPr>
          <w:sz w:val="22"/>
          <w:szCs w:val="22"/>
        </w:rPr>
        <w:t>.</w:t>
      </w:r>
    </w:p>
    <w:sectPr w:rsidR="007053CF" w:rsidRPr="0018655A" w:rsidSect="00565EA6">
      <w:footerReference w:type="even" r:id="rId8"/>
      <w:footerReference w:type="default" r:id="rId9"/>
      <w:pgSz w:w="11907" w:h="16840" w:code="9"/>
      <w:pgMar w:top="1170" w:right="1017" w:bottom="1080" w:left="153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B3BE" w14:textId="77777777" w:rsidR="00065F72" w:rsidRDefault="00065F72">
      <w:r>
        <w:separator/>
      </w:r>
    </w:p>
  </w:endnote>
  <w:endnote w:type="continuationSeparator" w:id="0">
    <w:p w14:paraId="4D4BC877" w14:textId="77777777" w:rsidR="00065F72" w:rsidRDefault="0006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A3DC" w14:textId="77777777" w:rsidR="0018655A" w:rsidRDefault="0018655A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00C31C2C" w14:textId="77777777" w:rsidR="0018655A" w:rsidRDefault="0018655A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6A9" w14:textId="77777777" w:rsidR="0018655A" w:rsidRPr="00E722DE" w:rsidRDefault="0018655A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95B3" w14:textId="77777777" w:rsidR="00065F72" w:rsidRDefault="00065F72">
      <w:r>
        <w:separator/>
      </w:r>
    </w:p>
  </w:footnote>
  <w:footnote w:type="continuationSeparator" w:id="0">
    <w:p w14:paraId="131F3A6E" w14:textId="77777777" w:rsidR="00065F72" w:rsidRDefault="0006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64CE"/>
    <w:multiLevelType w:val="hybridMultilevel"/>
    <w:tmpl w:val="5FD03616"/>
    <w:lvl w:ilvl="0" w:tplc="C78E2DF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3DD3EFA"/>
    <w:multiLevelType w:val="hybridMultilevel"/>
    <w:tmpl w:val="CD9C650A"/>
    <w:lvl w:ilvl="0" w:tplc="35101DFC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52D3D0C"/>
    <w:multiLevelType w:val="hybridMultilevel"/>
    <w:tmpl w:val="A99C44A0"/>
    <w:lvl w:ilvl="0" w:tplc="A218E8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2B"/>
    <w:rsid w:val="00004E77"/>
    <w:rsid w:val="00010B98"/>
    <w:rsid w:val="000113D1"/>
    <w:rsid w:val="0001338C"/>
    <w:rsid w:val="000141C5"/>
    <w:rsid w:val="000229F1"/>
    <w:rsid w:val="00030824"/>
    <w:rsid w:val="00033010"/>
    <w:rsid w:val="00033947"/>
    <w:rsid w:val="00035FFC"/>
    <w:rsid w:val="00037D02"/>
    <w:rsid w:val="0004031E"/>
    <w:rsid w:val="000526E4"/>
    <w:rsid w:val="0005320F"/>
    <w:rsid w:val="00056AA8"/>
    <w:rsid w:val="0006049B"/>
    <w:rsid w:val="00061D15"/>
    <w:rsid w:val="000644B5"/>
    <w:rsid w:val="00065F72"/>
    <w:rsid w:val="00071FD8"/>
    <w:rsid w:val="000722BA"/>
    <w:rsid w:val="0007481B"/>
    <w:rsid w:val="000822BB"/>
    <w:rsid w:val="000824B6"/>
    <w:rsid w:val="00086AFB"/>
    <w:rsid w:val="00086F5F"/>
    <w:rsid w:val="00091F52"/>
    <w:rsid w:val="000928E4"/>
    <w:rsid w:val="000A11E1"/>
    <w:rsid w:val="000A17A4"/>
    <w:rsid w:val="000A17CC"/>
    <w:rsid w:val="000A1FC3"/>
    <w:rsid w:val="000A6ED2"/>
    <w:rsid w:val="000B0E88"/>
    <w:rsid w:val="000B614C"/>
    <w:rsid w:val="000C5395"/>
    <w:rsid w:val="000C6D89"/>
    <w:rsid w:val="000C7CA1"/>
    <w:rsid w:val="000D4CAF"/>
    <w:rsid w:val="000E0766"/>
    <w:rsid w:val="000E2DBE"/>
    <w:rsid w:val="000E3F78"/>
    <w:rsid w:val="000F0E0B"/>
    <w:rsid w:val="000F1B66"/>
    <w:rsid w:val="000F2FF4"/>
    <w:rsid w:val="00104319"/>
    <w:rsid w:val="00107350"/>
    <w:rsid w:val="00110032"/>
    <w:rsid w:val="0011466A"/>
    <w:rsid w:val="00115125"/>
    <w:rsid w:val="00121941"/>
    <w:rsid w:val="001225C6"/>
    <w:rsid w:val="001277AD"/>
    <w:rsid w:val="00133247"/>
    <w:rsid w:val="0014306A"/>
    <w:rsid w:val="00144201"/>
    <w:rsid w:val="0014505A"/>
    <w:rsid w:val="00150C64"/>
    <w:rsid w:val="001516CA"/>
    <w:rsid w:val="0015411B"/>
    <w:rsid w:val="00154761"/>
    <w:rsid w:val="0015788E"/>
    <w:rsid w:val="001635C2"/>
    <w:rsid w:val="0016374D"/>
    <w:rsid w:val="00165B10"/>
    <w:rsid w:val="001668F5"/>
    <w:rsid w:val="001706B5"/>
    <w:rsid w:val="00174123"/>
    <w:rsid w:val="00174262"/>
    <w:rsid w:val="00174283"/>
    <w:rsid w:val="001756C0"/>
    <w:rsid w:val="00176EBC"/>
    <w:rsid w:val="00180A6D"/>
    <w:rsid w:val="00182EBE"/>
    <w:rsid w:val="00186164"/>
    <w:rsid w:val="0018655A"/>
    <w:rsid w:val="001866CC"/>
    <w:rsid w:val="001A26AD"/>
    <w:rsid w:val="001B1862"/>
    <w:rsid w:val="001B4346"/>
    <w:rsid w:val="001B724B"/>
    <w:rsid w:val="001C1AB8"/>
    <w:rsid w:val="001C385B"/>
    <w:rsid w:val="001C3F92"/>
    <w:rsid w:val="001C73CD"/>
    <w:rsid w:val="001D003D"/>
    <w:rsid w:val="001D4613"/>
    <w:rsid w:val="001D4972"/>
    <w:rsid w:val="001D5678"/>
    <w:rsid w:val="001F3945"/>
    <w:rsid w:val="001F4EFB"/>
    <w:rsid w:val="001F52D4"/>
    <w:rsid w:val="0020420D"/>
    <w:rsid w:val="00211283"/>
    <w:rsid w:val="00211E9F"/>
    <w:rsid w:val="00215333"/>
    <w:rsid w:val="002157DA"/>
    <w:rsid w:val="00215A15"/>
    <w:rsid w:val="0022284A"/>
    <w:rsid w:val="0022450C"/>
    <w:rsid w:val="00230152"/>
    <w:rsid w:val="00230872"/>
    <w:rsid w:val="00231796"/>
    <w:rsid w:val="0023472A"/>
    <w:rsid w:val="00236598"/>
    <w:rsid w:val="00244964"/>
    <w:rsid w:val="002450BB"/>
    <w:rsid w:val="0024548B"/>
    <w:rsid w:val="00246101"/>
    <w:rsid w:val="002469B6"/>
    <w:rsid w:val="00250B77"/>
    <w:rsid w:val="00250DF3"/>
    <w:rsid w:val="00251D7E"/>
    <w:rsid w:val="00254D47"/>
    <w:rsid w:val="00257E40"/>
    <w:rsid w:val="00257E6E"/>
    <w:rsid w:val="00257E91"/>
    <w:rsid w:val="0026069E"/>
    <w:rsid w:val="00260BC8"/>
    <w:rsid w:val="00263722"/>
    <w:rsid w:val="002724AD"/>
    <w:rsid w:val="00272667"/>
    <w:rsid w:val="002739D1"/>
    <w:rsid w:val="00274164"/>
    <w:rsid w:val="00276BFE"/>
    <w:rsid w:val="002779A3"/>
    <w:rsid w:val="00277C58"/>
    <w:rsid w:val="00281A5E"/>
    <w:rsid w:val="002822AD"/>
    <w:rsid w:val="002825EE"/>
    <w:rsid w:val="00285468"/>
    <w:rsid w:val="00287173"/>
    <w:rsid w:val="00290B1C"/>
    <w:rsid w:val="002933FF"/>
    <w:rsid w:val="00296427"/>
    <w:rsid w:val="002A1526"/>
    <w:rsid w:val="002A181F"/>
    <w:rsid w:val="002A2359"/>
    <w:rsid w:val="002A27DC"/>
    <w:rsid w:val="002A3C46"/>
    <w:rsid w:val="002B1169"/>
    <w:rsid w:val="002B17E5"/>
    <w:rsid w:val="002B7D50"/>
    <w:rsid w:val="002C0651"/>
    <w:rsid w:val="002C260E"/>
    <w:rsid w:val="002C2627"/>
    <w:rsid w:val="002C48AA"/>
    <w:rsid w:val="002C6813"/>
    <w:rsid w:val="002C732A"/>
    <w:rsid w:val="002D7F22"/>
    <w:rsid w:val="002E1793"/>
    <w:rsid w:val="002E2F3C"/>
    <w:rsid w:val="002E35D8"/>
    <w:rsid w:val="002E4980"/>
    <w:rsid w:val="002E51F3"/>
    <w:rsid w:val="002F3655"/>
    <w:rsid w:val="002F396E"/>
    <w:rsid w:val="002F4F12"/>
    <w:rsid w:val="00301305"/>
    <w:rsid w:val="0030153E"/>
    <w:rsid w:val="00301B39"/>
    <w:rsid w:val="00305320"/>
    <w:rsid w:val="0031206F"/>
    <w:rsid w:val="00312344"/>
    <w:rsid w:val="003143E5"/>
    <w:rsid w:val="0031710E"/>
    <w:rsid w:val="0032219F"/>
    <w:rsid w:val="00331448"/>
    <w:rsid w:val="003320BA"/>
    <w:rsid w:val="00335CA7"/>
    <w:rsid w:val="003364C2"/>
    <w:rsid w:val="00342331"/>
    <w:rsid w:val="00353E3F"/>
    <w:rsid w:val="00354073"/>
    <w:rsid w:val="003556C6"/>
    <w:rsid w:val="00357086"/>
    <w:rsid w:val="00363E88"/>
    <w:rsid w:val="003721C2"/>
    <w:rsid w:val="0038013B"/>
    <w:rsid w:val="003803EB"/>
    <w:rsid w:val="00382814"/>
    <w:rsid w:val="00386CF5"/>
    <w:rsid w:val="0039346D"/>
    <w:rsid w:val="00395E6C"/>
    <w:rsid w:val="003A1210"/>
    <w:rsid w:val="003A2741"/>
    <w:rsid w:val="003A4BF1"/>
    <w:rsid w:val="003A7524"/>
    <w:rsid w:val="003A79DD"/>
    <w:rsid w:val="003B4602"/>
    <w:rsid w:val="003B77EE"/>
    <w:rsid w:val="003B796E"/>
    <w:rsid w:val="003C2AE9"/>
    <w:rsid w:val="003C6728"/>
    <w:rsid w:val="003C764D"/>
    <w:rsid w:val="003C7CA3"/>
    <w:rsid w:val="003D2AD8"/>
    <w:rsid w:val="003D48DF"/>
    <w:rsid w:val="003E3563"/>
    <w:rsid w:val="003E495E"/>
    <w:rsid w:val="003E4DF1"/>
    <w:rsid w:val="003F162D"/>
    <w:rsid w:val="003F1786"/>
    <w:rsid w:val="003F3561"/>
    <w:rsid w:val="003F5E84"/>
    <w:rsid w:val="003F6044"/>
    <w:rsid w:val="003F681A"/>
    <w:rsid w:val="00401842"/>
    <w:rsid w:val="00405E20"/>
    <w:rsid w:val="0041016C"/>
    <w:rsid w:val="0041353C"/>
    <w:rsid w:val="00413F80"/>
    <w:rsid w:val="00415A44"/>
    <w:rsid w:val="004202FA"/>
    <w:rsid w:val="0042138D"/>
    <w:rsid w:val="004213D6"/>
    <w:rsid w:val="004240EE"/>
    <w:rsid w:val="0043095A"/>
    <w:rsid w:val="0043152F"/>
    <w:rsid w:val="0044268D"/>
    <w:rsid w:val="00453D87"/>
    <w:rsid w:val="004553F7"/>
    <w:rsid w:val="00462162"/>
    <w:rsid w:val="004632CA"/>
    <w:rsid w:val="00463EB1"/>
    <w:rsid w:val="00470B30"/>
    <w:rsid w:val="0047176A"/>
    <w:rsid w:val="00471802"/>
    <w:rsid w:val="0047790B"/>
    <w:rsid w:val="004923AA"/>
    <w:rsid w:val="00496F70"/>
    <w:rsid w:val="004A73A9"/>
    <w:rsid w:val="004B18F8"/>
    <w:rsid w:val="004B317F"/>
    <w:rsid w:val="004B4D23"/>
    <w:rsid w:val="004B585B"/>
    <w:rsid w:val="004B5E8A"/>
    <w:rsid w:val="004C609B"/>
    <w:rsid w:val="004C638F"/>
    <w:rsid w:val="004D00BB"/>
    <w:rsid w:val="004D1E63"/>
    <w:rsid w:val="004D3313"/>
    <w:rsid w:val="004D420F"/>
    <w:rsid w:val="004D65EB"/>
    <w:rsid w:val="004E0A03"/>
    <w:rsid w:val="004E1030"/>
    <w:rsid w:val="004E1C58"/>
    <w:rsid w:val="004E7C2B"/>
    <w:rsid w:val="004F0612"/>
    <w:rsid w:val="004F3CFB"/>
    <w:rsid w:val="004F5412"/>
    <w:rsid w:val="00504769"/>
    <w:rsid w:val="00504C75"/>
    <w:rsid w:val="00505194"/>
    <w:rsid w:val="005056E4"/>
    <w:rsid w:val="00505FE9"/>
    <w:rsid w:val="00511D23"/>
    <w:rsid w:val="00515C91"/>
    <w:rsid w:val="005179D6"/>
    <w:rsid w:val="005232BD"/>
    <w:rsid w:val="00523903"/>
    <w:rsid w:val="00524C6D"/>
    <w:rsid w:val="00530F91"/>
    <w:rsid w:val="005317D4"/>
    <w:rsid w:val="005330EA"/>
    <w:rsid w:val="0053434E"/>
    <w:rsid w:val="00537821"/>
    <w:rsid w:val="00540DC2"/>
    <w:rsid w:val="00546F89"/>
    <w:rsid w:val="0055072F"/>
    <w:rsid w:val="00556C18"/>
    <w:rsid w:val="00557EBC"/>
    <w:rsid w:val="00560E93"/>
    <w:rsid w:val="00561578"/>
    <w:rsid w:val="00565EA6"/>
    <w:rsid w:val="005673FA"/>
    <w:rsid w:val="00572771"/>
    <w:rsid w:val="005728B5"/>
    <w:rsid w:val="00572DB5"/>
    <w:rsid w:val="0057547D"/>
    <w:rsid w:val="00575F1E"/>
    <w:rsid w:val="005769B1"/>
    <w:rsid w:val="00581626"/>
    <w:rsid w:val="005855AE"/>
    <w:rsid w:val="00586938"/>
    <w:rsid w:val="00586FBA"/>
    <w:rsid w:val="00590F8F"/>
    <w:rsid w:val="005950D5"/>
    <w:rsid w:val="00595E73"/>
    <w:rsid w:val="005A4629"/>
    <w:rsid w:val="005B4A43"/>
    <w:rsid w:val="005B4A6E"/>
    <w:rsid w:val="005B60C6"/>
    <w:rsid w:val="005C5D00"/>
    <w:rsid w:val="005C6010"/>
    <w:rsid w:val="005C7F89"/>
    <w:rsid w:val="005D008E"/>
    <w:rsid w:val="005D67F5"/>
    <w:rsid w:val="005D75F5"/>
    <w:rsid w:val="005E0222"/>
    <w:rsid w:val="005E1B6C"/>
    <w:rsid w:val="005E290E"/>
    <w:rsid w:val="005E3B29"/>
    <w:rsid w:val="005E4055"/>
    <w:rsid w:val="005E628C"/>
    <w:rsid w:val="005F531D"/>
    <w:rsid w:val="005F5864"/>
    <w:rsid w:val="005F5EAE"/>
    <w:rsid w:val="005F7120"/>
    <w:rsid w:val="005F7AEE"/>
    <w:rsid w:val="006014FF"/>
    <w:rsid w:val="00602E71"/>
    <w:rsid w:val="00607B35"/>
    <w:rsid w:val="00612555"/>
    <w:rsid w:val="00613FA6"/>
    <w:rsid w:val="00614686"/>
    <w:rsid w:val="0061621E"/>
    <w:rsid w:val="00622D42"/>
    <w:rsid w:val="00625F10"/>
    <w:rsid w:val="00631C23"/>
    <w:rsid w:val="00632C88"/>
    <w:rsid w:val="006420C8"/>
    <w:rsid w:val="00642D46"/>
    <w:rsid w:val="00645A19"/>
    <w:rsid w:val="00647F5A"/>
    <w:rsid w:val="006500F6"/>
    <w:rsid w:val="00650636"/>
    <w:rsid w:val="0065435C"/>
    <w:rsid w:val="0065622E"/>
    <w:rsid w:val="00656741"/>
    <w:rsid w:val="006601A5"/>
    <w:rsid w:val="006620A1"/>
    <w:rsid w:val="006627A4"/>
    <w:rsid w:val="0066467C"/>
    <w:rsid w:val="00664C72"/>
    <w:rsid w:val="0066654E"/>
    <w:rsid w:val="00673390"/>
    <w:rsid w:val="006744C8"/>
    <w:rsid w:val="0067557F"/>
    <w:rsid w:val="00676F96"/>
    <w:rsid w:val="00683571"/>
    <w:rsid w:val="00684B51"/>
    <w:rsid w:val="00686002"/>
    <w:rsid w:val="00691981"/>
    <w:rsid w:val="00695E80"/>
    <w:rsid w:val="006A198B"/>
    <w:rsid w:val="006B0A6D"/>
    <w:rsid w:val="006B72C2"/>
    <w:rsid w:val="006C1DA4"/>
    <w:rsid w:val="006C32C4"/>
    <w:rsid w:val="006C3CE1"/>
    <w:rsid w:val="006D110D"/>
    <w:rsid w:val="006D1A05"/>
    <w:rsid w:val="006D3909"/>
    <w:rsid w:val="006D4392"/>
    <w:rsid w:val="006D5F6A"/>
    <w:rsid w:val="006D780E"/>
    <w:rsid w:val="006E2228"/>
    <w:rsid w:val="006E27F5"/>
    <w:rsid w:val="006E45DC"/>
    <w:rsid w:val="006E49F6"/>
    <w:rsid w:val="006F0A38"/>
    <w:rsid w:val="006F1709"/>
    <w:rsid w:val="006F1787"/>
    <w:rsid w:val="006F23C9"/>
    <w:rsid w:val="006F2423"/>
    <w:rsid w:val="006F280A"/>
    <w:rsid w:val="006F2EE2"/>
    <w:rsid w:val="006F3723"/>
    <w:rsid w:val="007001BF"/>
    <w:rsid w:val="00701BD5"/>
    <w:rsid w:val="007053CF"/>
    <w:rsid w:val="00706038"/>
    <w:rsid w:val="00711C1F"/>
    <w:rsid w:val="00712440"/>
    <w:rsid w:val="00717077"/>
    <w:rsid w:val="00720D1C"/>
    <w:rsid w:val="00723BDA"/>
    <w:rsid w:val="00731DB1"/>
    <w:rsid w:val="00733628"/>
    <w:rsid w:val="007369D0"/>
    <w:rsid w:val="0074049C"/>
    <w:rsid w:val="00743E96"/>
    <w:rsid w:val="007610AE"/>
    <w:rsid w:val="00764A63"/>
    <w:rsid w:val="00765B56"/>
    <w:rsid w:val="0076664E"/>
    <w:rsid w:val="00766A04"/>
    <w:rsid w:val="00774189"/>
    <w:rsid w:val="00775583"/>
    <w:rsid w:val="00777591"/>
    <w:rsid w:val="007779E6"/>
    <w:rsid w:val="00780121"/>
    <w:rsid w:val="00780211"/>
    <w:rsid w:val="00785F77"/>
    <w:rsid w:val="00786633"/>
    <w:rsid w:val="007915CB"/>
    <w:rsid w:val="00791A7B"/>
    <w:rsid w:val="00794015"/>
    <w:rsid w:val="00797DD4"/>
    <w:rsid w:val="007A45F7"/>
    <w:rsid w:val="007A52FD"/>
    <w:rsid w:val="007A5C05"/>
    <w:rsid w:val="007B3961"/>
    <w:rsid w:val="007C11EE"/>
    <w:rsid w:val="007C1DC5"/>
    <w:rsid w:val="007D37AC"/>
    <w:rsid w:val="007D4A89"/>
    <w:rsid w:val="007D6CCF"/>
    <w:rsid w:val="007E1B96"/>
    <w:rsid w:val="007E2638"/>
    <w:rsid w:val="007E769A"/>
    <w:rsid w:val="007E7D82"/>
    <w:rsid w:val="007F3D71"/>
    <w:rsid w:val="007F67F9"/>
    <w:rsid w:val="007F6A14"/>
    <w:rsid w:val="007F6F03"/>
    <w:rsid w:val="00803A7A"/>
    <w:rsid w:val="00806085"/>
    <w:rsid w:val="00806432"/>
    <w:rsid w:val="008142D4"/>
    <w:rsid w:val="0082726D"/>
    <w:rsid w:val="00831C95"/>
    <w:rsid w:val="00836016"/>
    <w:rsid w:val="00837095"/>
    <w:rsid w:val="008445A4"/>
    <w:rsid w:val="00844871"/>
    <w:rsid w:val="008501D5"/>
    <w:rsid w:val="00850CC9"/>
    <w:rsid w:val="00860E53"/>
    <w:rsid w:val="008650FA"/>
    <w:rsid w:val="0087098D"/>
    <w:rsid w:val="00871C5C"/>
    <w:rsid w:val="00874504"/>
    <w:rsid w:val="00880E7E"/>
    <w:rsid w:val="00882714"/>
    <w:rsid w:val="00885BC8"/>
    <w:rsid w:val="00886530"/>
    <w:rsid w:val="0089544A"/>
    <w:rsid w:val="008A3E41"/>
    <w:rsid w:val="008A42AB"/>
    <w:rsid w:val="008A49B6"/>
    <w:rsid w:val="008A6E2B"/>
    <w:rsid w:val="008C01C4"/>
    <w:rsid w:val="008C10CD"/>
    <w:rsid w:val="008C4635"/>
    <w:rsid w:val="008C4A6B"/>
    <w:rsid w:val="008D08B7"/>
    <w:rsid w:val="008E44CF"/>
    <w:rsid w:val="008F2A7F"/>
    <w:rsid w:val="009001B0"/>
    <w:rsid w:val="00900E8E"/>
    <w:rsid w:val="00903658"/>
    <w:rsid w:val="009125C7"/>
    <w:rsid w:val="009131A0"/>
    <w:rsid w:val="0091384B"/>
    <w:rsid w:val="00914E84"/>
    <w:rsid w:val="0091575B"/>
    <w:rsid w:val="0091615C"/>
    <w:rsid w:val="009172E4"/>
    <w:rsid w:val="00917D8C"/>
    <w:rsid w:val="00921F73"/>
    <w:rsid w:val="00927D3B"/>
    <w:rsid w:val="00931492"/>
    <w:rsid w:val="00934A17"/>
    <w:rsid w:val="00935B6C"/>
    <w:rsid w:val="00935E23"/>
    <w:rsid w:val="00940905"/>
    <w:rsid w:val="00941BDE"/>
    <w:rsid w:val="00941D1F"/>
    <w:rsid w:val="00941E19"/>
    <w:rsid w:val="009463FB"/>
    <w:rsid w:val="009474FE"/>
    <w:rsid w:val="00952638"/>
    <w:rsid w:val="00952939"/>
    <w:rsid w:val="00954088"/>
    <w:rsid w:val="0095486E"/>
    <w:rsid w:val="00956424"/>
    <w:rsid w:val="009609A4"/>
    <w:rsid w:val="00961B91"/>
    <w:rsid w:val="009647FF"/>
    <w:rsid w:val="009722E7"/>
    <w:rsid w:val="009732B6"/>
    <w:rsid w:val="00973725"/>
    <w:rsid w:val="00973D03"/>
    <w:rsid w:val="0097485A"/>
    <w:rsid w:val="00977358"/>
    <w:rsid w:val="00980E99"/>
    <w:rsid w:val="0099733D"/>
    <w:rsid w:val="009A1BC7"/>
    <w:rsid w:val="009A23F1"/>
    <w:rsid w:val="009A31FB"/>
    <w:rsid w:val="009A4CD1"/>
    <w:rsid w:val="009B0948"/>
    <w:rsid w:val="009B0D82"/>
    <w:rsid w:val="009B2227"/>
    <w:rsid w:val="009B277C"/>
    <w:rsid w:val="009B2D24"/>
    <w:rsid w:val="009B5843"/>
    <w:rsid w:val="009C1728"/>
    <w:rsid w:val="009C23AD"/>
    <w:rsid w:val="009C70BF"/>
    <w:rsid w:val="009D0F36"/>
    <w:rsid w:val="009D22FF"/>
    <w:rsid w:val="009E14E2"/>
    <w:rsid w:val="009E5224"/>
    <w:rsid w:val="009E5AA8"/>
    <w:rsid w:val="009E790A"/>
    <w:rsid w:val="009F7686"/>
    <w:rsid w:val="00A027A3"/>
    <w:rsid w:val="00A040FE"/>
    <w:rsid w:val="00A06024"/>
    <w:rsid w:val="00A0762B"/>
    <w:rsid w:val="00A13002"/>
    <w:rsid w:val="00A1398F"/>
    <w:rsid w:val="00A1553A"/>
    <w:rsid w:val="00A16F9B"/>
    <w:rsid w:val="00A21A84"/>
    <w:rsid w:val="00A23E75"/>
    <w:rsid w:val="00A244CF"/>
    <w:rsid w:val="00A2518B"/>
    <w:rsid w:val="00A31CD5"/>
    <w:rsid w:val="00A34484"/>
    <w:rsid w:val="00A34C9B"/>
    <w:rsid w:val="00A3529F"/>
    <w:rsid w:val="00A376D5"/>
    <w:rsid w:val="00A425E6"/>
    <w:rsid w:val="00A43C19"/>
    <w:rsid w:val="00A4495F"/>
    <w:rsid w:val="00A51128"/>
    <w:rsid w:val="00A51BA9"/>
    <w:rsid w:val="00A52299"/>
    <w:rsid w:val="00A528BF"/>
    <w:rsid w:val="00A576DC"/>
    <w:rsid w:val="00A605BC"/>
    <w:rsid w:val="00A60C51"/>
    <w:rsid w:val="00A619B9"/>
    <w:rsid w:val="00A63736"/>
    <w:rsid w:val="00A663B7"/>
    <w:rsid w:val="00A776F6"/>
    <w:rsid w:val="00A838EC"/>
    <w:rsid w:val="00A8415D"/>
    <w:rsid w:val="00A85598"/>
    <w:rsid w:val="00A8629E"/>
    <w:rsid w:val="00A90418"/>
    <w:rsid w:val="00AA1C58"/>
    <w:rsid w:val="00AA38E2"/>
    <w:rsid w:val="00AA7C8A"/>
    <w:rsid w:val="00AB108E"/>
    <w:rsid w:val="00AB354A"/>
    <w:rsid w:val="00AB4744"/>
    <w:rsid w:val="00AB7C0E"/>
    <w:rsid w:val="00AC0266"/>
    <w:rsid w:val="00AC3032"/>
    <w:rsid w:val="00AC31F1"/>
    <w:rsid w:val="00AC72DD"/>
    <w:rsid w:val="00AD1543"/>
    <w:rsid w:val="00AD1CDA"/>
    <w:rsid w:val="00AD7D6B"/>
    <w:rsid w:val="00AE0B4F"/>
    <w:rsid w:val="00AF50B3"/>
    <w:rsid w:val="00AF6382"/>
    <w:rsid w:val="00B027B2"/>
    <w:rsid w:val="00B04C7E"/>
    <w:rsid w:val="00B061A1"/>
    <w:rsid w:val="00B06D48"/>
    <w:rsid w:val="00B10C9E"/>
    <w:rsid w:val="00B12398"/>
    <w:rsid w:val="00B22905"/>
    <w:rsid w:val="00B23DFE"/>
    <w:rsid w:val="00B240CA"/>
    <w:rsid w:val="00B321CA"/>
    <w:rsid w:val="00B368A8"/>
    <w:rsid w:val="00B42567"/>
    <w:rsid w:val="00B439BD"/>
    <w:rsid w:val="00B4423F"/>
    <w:rsid w:val="00B47EB0"/>
    <w:rsid w:val="00B5075B"/>
    <w:rsid w:val="00B56245"/>
    <w:rsid w:val="00B56E2E"/>
    <w:rsid w:val="00B611C2"/>
    <w:rsid w:val="00B63A30"/>
    <w:rsid w:val="00B6441B"/>
    <w:rsid w:val="00B65188"/>
    <w:rsid w:val="00B653FD"/>
    <w:rsid w:val="00B6672F"/>
    <w:rsid w:val="00B7002E"/>
    <w:rsid w:val="00B705B8"/>
    <w:rsid w:val="00B70E51"/>
    <w:rsid w:val="00B71BA3"/>
    <w:rsid w:val="00B7492C"/>
    <w:rsid w:val="00B77BC5"/>
    <w:rsid w:val="00B8151B"/>
    <w:rsid w:val="00B819AE"/>
    <w:rsid w:val="00B8215C"/>
    <w:rsid w:val="00B92ACB"/>
    <w:rsid w:val="00B948E8"/>
    <w:rsid w:val="00B950E6"/>
    <w:rsid w:val="00B97E12"/>
    <w:rsid w:val="00BA680E"/>
    <w:rsid w:val="00BB0A55"/>
    <w:rsid w:val="00BB0FB1"/>
    <w:rsid w:val="00BB1318"/>
    <w:rsid w:val="00BB234B"/>
    <w:rsid w:val="00BB3A0A"/>
    <w:rsid w:val="00BB4CB5"/>
    <w:rsid w:val="00BB59ED"/>
    <w:rsid w:val="00BB5C1F"/>
    <w:rsid w:val="00BB5C3B"/>
    <w:rsid w:val="00BB74EF"/>
    <w:rsid w:val="00BC14DA"/>
    <w:rsid w:val="00BC56E9"/>
    <w:rsid w:val="00BD31B0"/>
    <w:rsid w:val="00BD36FD"/>
    <w:rsid w:val="00BD4290"/>
    <w:rsid w:val="00BD65DE"/>
    <w:rsid w:val="00BD735E"/>
    <w:rsid w:val="00BE0A6F"/>
    <w:rsid w:val="00BF672B"/>
    <w:rsid w:val="00C006E2"/>
    <w:rsid w:val="00C017FA"/>
    <w:rsid w:val="00C02FA3"/>
    <w:rsid w:val="00C04FF2"/>
    <w:rsid w:val="00C0716A"/>
    <w:rsid w:val="00C1080E"/>
    <w:rsid w:val="00C13305"/>
    <w:rsid w:val="00C13701"/>
    <w:rsid w:val="00C16FC0"/>
    <w:rsid w:val="00C27559"/>
    <w:rsid w:val="00C32350"/>
    <w:rsid w:val="00C34A61"/>
    <w:rsid w:val="00C428F8"/>
    <w:rsid w:val="00C45020"/>
    <w:rsid w:val="00C47696"/>
    <w:rsid w:val="00C502C2"/>
    <w:rsid w:val="00C502F5"/>
    <w:rsid w:val="00C50CD7"/>
    <w:rsid w:val="00C63AFE"/>
    <w:rsid w:val="00C64241"/>
    <w:rsid w:val="00C64C12"/>
    <w:rsid w:val="00C651FE"/>
    <w:rsid w:val="00C71E09"/>
    <w:rsid w:val="00C720D2"/>
    <w:rsid w:val="00C73029"/>
    <w:rsid w:val="00C80C3C"/>
    <w:rsid w:val="00C83261"/>
    <w:rsid w:val="00CA4D83"/>
    <w:rsid w:val="00CA6CF3"/>
    <w:rsid w:val="00CB115D"/>
    <w:rsid w:val="00CB2CB0"/>
    <w:rsid w:val="00CB37C4"/>
    <w:rsid w:val="00CB5999"/>
    <w:rsid w:val="00CC03A1"/>
    <w:rsid w:val="00CC06C4"/>
    <w:rsid w:val="00CC1A4F"/>
    <w:rsid w:val="00CC4377"/>
    <w:rsid w:val="00CD778B"/>
    <w:rsid w:val="00CE540C"/>
    <w:rsid w:val="00CE636C"/>
    <w:rsid w:val="00CE7329"/>
    <w:rsid w:val="00CF150C"/>
    <w:rsid w:val="00CF3DB3"/>
    <w:rsid w:val="00D04F0F"/>
    <w:rsid w:val="00D05703"/>
    <w:rsid w:val="00D15E46"/>
    <w:rsid w:val="00D1669F"/>
    <w:rsid w:val="00D16E51"/>
    <w:rsid w:val="00D1723D"/>
    <w:rsid w:val="00D2420D"/>
    <w:rsid w:val="00D257D3"/>
    <w:rsid w:val="00D262F4"/>
    <w:rsid w:val="00D27146"/>
    <w:rsid w:val="00D31E72"/>
    <w:rsid w:val="00D32BEF"/>
    <w:rsid w:val="00D34729"/>
    <w:rsid w:val="00D41342"/>
    <w:rsid w:val="00D515A2"/>
    <w:rsid w:val="00D51A40"/>
    <w:rsid w:val="00D528C7"/>
    <w:rsid w:val="00D55B6C"/>
    <w:rsid w:val="00D57292"/>
    <w:rsid w:val="00D70D1C"/>
    <w:rsid w:val="00D72FD0"/>
    <w:rsid w:val="00D755C7"/>
    <w:rsid w:val="00D755CD"/>
    <w:rsid w:val="00D90020"/>
    <w:rsid w:val="00D90533"/>
    <w:rsid w:val="00D911F5"/>
    <w:rsid w:val="00D93286"/>
    <w:rsid w:val="00D97AEA"/>
    <w:rsid w:val="00DA0587"/>
    <w:rsid w:val="00DA0DBE"/>
    <w:rsid w:val="00DA5419"/>
    <w:rsid w:val="00DA5DBA"/>
    <w:rsid w:val="00DA6CED"/>
    <w:rsid w:val="00DA71B0"/>
    <w:rsid w:val="00DB488D"/>
    <w:rsid w:val="00DB5A43"/>
    <w:rsid w:val="00DB7B17"/>
    <w:rsid w:val="00DC280F"/>
    <w:rsid w:val="00DC31AE"/>
    <w:rsid w:val="00DD33B0"/>
    <w:rsid w:val="00DD53AC"/>
    <w:rsid w:val="00DD576A"/>
    <w:rsid w:val="00DD6E87"/>
    <w:rsid w:val="00DE1C11"/>
    <w:rsid w:val="00DE28C4"/>
    <w:rsid w:val="00DE408D"/>
    <w:rsid w:val="00DF0A5F"/>
    <w:rsid w:val="00DF308D"/>
    <w:rsid w:val="00DF48D2"/>
    <w:rsid w:val="00E00B1E"/>
    <w:rsid w:val="00E0176C"/>
    <w:rsid w:val="00E036E7"/>
    <w:rsid w:val="00E039FA"/>
    <w:rsid w:val="00E03DF6"/>
    <w:rsid w:val="00E07DBD"/>
    <w:rsid w:val="00E10ED1"/>
    <w:rsid w:val="00E124AF"/>
    <w:rsid w:val="00E12BE4"/>
    <w:rsid w:val="00E21B80"/>
    <w:rsid w:val="00E225C4"/>
    <w:rsid w:val="00E2447D"/>
    <w:rsid w:val="00E27A2B"/>
    <w:rsid w:val="00E32135"/>
    <w:rsid w:val="00E33385"/>
    <w:rsid w:val="00E341AB"/>
    <w:rsid w:val="00E34626"/>
    <w:rsid w:val="00E35BA9"/>
    <w:rsid w:val="00E37933"/>
    <w:rsid w:val="00E37CE5"/>
    <w:rsid w:val="00E423C3"/>
    <w:rsid w:val="00E44E2E"/>
    <w:rsid w:val="00E51093"/>
    <w:rsid w:val="00E52A7E"/>
    <w:rsid w:val="00E54F05"/>
    <w:rsid w:val="00E57407"/>
    <w:rsid w:val="00E57E25"/>
    <w:rsid w:val="00E63A33"/>
    <w:rsid w:val="00E63B74"/>
    <w:rsid w:val="00E7161F"/>
    <w:rsid w:val="00E72176"/>
    <w:rsid w:val="00E722DE"/>
    <w:rsid w:val="00E80C22"/>
    <w:rsid w:val="00E81241"/>
    <w:rsid w:val="00E821AC"/>
    <w:rsid w:val="00E93B00"/>
    <w:rsid w:val="00E95AB9"/>
    <w:rsid w:val="00EA7D18"/>
    <w:rsid w:val="00EB0E6F"/>
    <w:rsid w:val="00EC0F35"/>
    <w:rsid w:val="00EC5F9A"/>
    <w:rsid w:val="00EC740B"/>
    <w:rsid w:val="00EE0651"/>
    <w:rsid w:val="00EE5AFB"/>
    <w:rsid w:val="00EE6C2C"/>
    <w:rsid w:val="00EE7F61"/>
    <w:rsid w:val="00EF042C"/>
    <w:rsid w:val="00EF1069"/>
    <w:rsid w:val="00EF53D7"/>
    <w:rsid w:val="00F00543"/>
    <w:rsid w:val="00F00599"/>
    <w:rsid w:val="00F02D7E"/>
    <w:rsid w:val="00F0377A"/>
    <w:rsid w:val="00F03CD9"/>
    <w:rsid w:val="00F041FF"/>
    <w:rsid w:val="00F136AB"/>
    <w:rsid w:val="00F14F80"/>
    <w:rsid w:val="00F21222"/>
    <w:rsid w:val="00F31529"/>
    <w:rsid w:val="00F324DA"/>
    <w:rsid w:val="00F33662"/>
    <w:rsid w:val="00F350EB"/>
    <w:rsid w:val="00F35AC1"/>
    <w:rsid w:val="00F413E3"/>
    <w:rsid w:val="00F523FA"/>
    <w:rsid w:val="00F61865"/>
    <w:rsid w:val="00F733D5"/>
    <w:rsid w:val="00F779D7"/>
    <w:rsid w:val="00F85675"/>
    <w:rsid w:val="00F9075E"/>
    <w:rsid w:val="00F912AF"/>
    <w:rsid w:val="00F958B6"/>
    <w:rsid w:val="00F9690C"/>
    <w:rsid w:val="00FA2F45"/>
    <w:rsid w:val="00FA438A"/>
    <w:rsid w:val="00FB347A"/>
    <w:rsid w:val="00FB4844"/>
    <w:rsid w:val="00FB5379"/>
    <w:rsid w:val="00FC18A6"/>
    <w:rsid w:val="00FC255D"/>
    <w:rsid w:val="00FC7724"/>
    <w:rsid w:val="00FD00D2"/>
    <w:rsid w:val="00FD318D"/>
    <w:rsid w:val="00FD476F"/>
    <w:rsid w:val="00FD4779"/>
    <w:rsid w:val="00FD51AA"/>
    <w:rsid w:val="00FE42B8"/>
    <w:rsid w:val="00FE55C7"/>
    <w:rsid w:val="00FE5D7C"/>
    <w:rsid w:val="00FE6B0D"/>
    <w:rsid w:val="00FF3E05"/>
    <w:rsid w:val="00FF44F9"/>
    <w:rsid w:val="00FF450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E98A30"/>
  <w15:docId w15:val="{0BD715FB-7A5B-44A3-BF8D-15FA6E2A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autoRedefine/>
    <w:qFormat/>
    <w:rsid w:val="00AA7C8A"/>
    <w:pPr>
      <w:keepNext/>
      <w:keepLines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860E53"/>
  </w:style>
  <w:style w:type="table" w:styleId="TableGrid">
    <w:name w:val="Table Grid"/>
    <w:basedOn w:val="TableNormal"/>
    <w:rsid w:val="00E24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244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447D"/>
  </w:style>
  <w:style w:type="paragraph" w:styleId="Header">
    <w:name w:val="header"/>
    <w:basedOn w:val="Normal"/>
    <w:rsid w:val="000C539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E5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E540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E722DE"/>
    <w:rPr>
      <w:noProof/>
      <w:sz w:val="28"/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rsid w:val="00AA7C8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nhideWhenUsed/>
    <w:rsid w:val="00977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RIVE\TO%20CHUC\III-%20LUU%20TRU%20-%20TONG%20HOP\ThanhToanTongHop\BangTrungBay\TO%20TRINH%20DLX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211B-E61C-4472-BEFE-38D768FB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TRINH DLXL</Template>
  <TotalTime>34</TotalTime>
  <Pages>2</Pages>
  <Words>324</Words>
  <Characters>1276</Characters>
  <Application>Microsoft Office Word</Application>
  <DocSecurity>0</DocSecurity>
  <Lines>116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ĐIỆN LỰC XUÂN LỘC</vt:lpstr>
    </vt:vector>
  </TitlesOfParts>
  <Company>DNPC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DLXL-ThucTran; </dc:title>
  <dc:creator>DLXL-ThucTran</dc:creator>
  <cp:keywords>DLXL-ThucTran</cp:keywords>
  <cp:lastModifiedBy>Thuc Tran</cp:lastModifiedBy>
  <cp:revision>9</cp:revision>
  <cp:lastPrinted>2020-07-07T04:26:00Z</cp:lastPrinted>
  <dcterms:created xsi:type="dcterms:W3CDTF">2021-08-30T01:26:00Z</dcterms:created>
  <dcterms:modified xsi:type="dcterms:W3CDTF">2021-08-30T02:05:00Z</dcterms:modified>
</cp:coreProperties>
</file>